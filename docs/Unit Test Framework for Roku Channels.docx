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0F926B" w14:textId="77777777" w:rsidR="00211954" w:rsidRDefault="00211954" w:rsidP="00226B2E">
      <w:pPr>
        <w:spacing w:line="276" w:lineRule="auto"/>
        <w:jc w:val="both"/>
      </w:pPr>
    </w:p>
    <w:p w14:paraId="6270C2D3" w14:textId="77777777" w:rsidR="00211954" w:rsidRDefault="00211954" w:rsidP="00226B2E">
      <w:pPr>
        <w:spacing w:line="276" w:lineRule="auto"/>
        <w:jc w:val="both"/>
      </w:pPr>
    </w:p>
    <w:p w14:paraId="1AEEFC16" w14:textId="77777777" w:rsidR="00DC2782" w:rsidRDefault="00DC2782" w:rsidP="00226B2E">
      <w:pPr>
        <w:spacing w:line="276" w:lineRule="auto"/>
        <w:jc w:val="both"/>
        <w:rPr>
          <w:b/>
          <w:sz w:val="44"/>
        </w:rPr>
      </w:pPr>
    </w:p>
    <w:p w14:paraId="5D498CE4" w14:textId="77777777" w:rsidR="009B37A3" w:rsidRDefault="009B37A3" w:rsidP="00226B2E">
      <w:pPr>
        <w:spacing w:line="276" w:lineRule="auto"/>
        <w:jc w:val="both"/>
        <w:rPr>
          <w:b/>
          <w:sz w:val="44"/>
        </w:rPr>
      </w:pPr>
    </w:p>
    <w:p w14:paraId="69AEE9CE" w14:textId="77777777" w:rsidR="009B37A3" w:rsidRDefault="009B37A3" w:rsidP="00226B2E">
      <w:pPr>
        <w:spacing w:line="276" w:lineRule="auto"/>
        <w:jc w:val="both"/>
        <w:rPr>
          <w:b/>
          <w:sz w:val="44"/>
        </w:rPr>
      </w:pPr>
    </w:p>
    <w:p w14:paraId="764C8203" w14:textId="77777777" w:rsidR="009B37A3" w:rsidRDefault="009B37A3" w:rsidP="00226B2E">
      <w:pPr>
        <w:spacing w:line="276" w:lineRule="auto"/>
        <w:jc w:val="both"/>
        <w:rPr>
          <w:b/>
          <w:sz w:val="44"/>
        </w:rPr>
      </w:pPr>
    </w:p>
    <w:p w14:paraId="7024A8CB" w14:textId="77777777" w:rsidR="009B37A3" w:rsidRDefault="009B37A3" w:rsidP="00226B2E">
      <w:pPr>
        <w:spacing w:line="276" w:lineRule="auto"/>
        <w:jc w:val="both"/>
        <w:rPr>
          <w:b/>
          <w:sz w:val="44"/>
        </w:rPr>
      </w:pPr>
    </w:p>
    <w:p w14:paraId="496C6FC1" w14:textId="77777777" w:rsidR="009B37A3" w:rsidRDefault="009B37A3" w:rsidP="00226B2E">
      <w:pPr>
        <w:spacing w:line="276" w:lineRule="auto"/>
        <w:jc w:val="both"/>
        <w:rPr>
          <w:b/>
          <w:sz w:val="44"/>
        </w:rPr>
      </w:pPr>
    </w:p>
    <w:p w14:paraId="60080A44" w14:textId="77777777" w:rsidR="009B37A3" w:rsidRDefault="009B37A3" w:rsidP="00226B2E">
      <w:pPr>
        <w:spacing w:line="276" w:lineRule="auto"/>
        <w:jc w:val="both"/>
        <w:rPr>
          <w:b/>
          <w:sz w:val="44"/>
        </w:rPr>
      </w:pPr>
    </w:p>
    <w:p w14:paraId="2F7EB3A9" w14:textId="77777777" w:rsidR="009B37A3" w:rsidRDefault="009B37A3" w:rsidP="00226B2E">
      <w:pPr>
        <w:spacing w:line="276" w:lineRule="auto"/>
        <w:jc w:val="both"/>
        <w:rPr>
          <w:b/>
          <w:sz w:val="44"/>
        </w:rPr>
      </w:pPr>
    </w:p>
    <w:p w14:paraId="2ABF35E2" w14:textId="77777777" w:rsidR="009B37A3" w:rsidRDefault="009B37A3" w:rsidP="00226B2E">
      <w:pPr>
        <w:spacing w:line="276" w:lineRule="auto"/>
        <w:jc w:val="both"/>
        <w:rPr>
          <w:b/>
          <w:sz w:val="44"/>
        </w:rPr>
      </w:pPr>
    </w:p>
    <w:p w14:paraId="0482F0A1" w14:textId="77777777" w:rsidR="00DC2782" w:rsidRDefault="00DC2782" w:rsidP="00226B2E">
      <w:pPr>
        <w:spacing w:line="276" w:lineRule="auto"/>
        <w:jc w:val="both"/>
        <w:rPr>
          <w:b/>
          <w:sz w:val="44"/>
        </w:rPr>
      </w:pPr>
    </w:p>
    <w:p w14:paraId="2E55F594" w14:textId="77777777" w:rsidR="00DC2782" w:rsidRDefault="002505CA" w:rsidP="00226B2E">
      <w:pPr>
        <w:spacing w:line="276" w:lineRule="auto"/>
        <w:jc w:val="both"/>
        <w:rPr>
          <w:rFonts w:ascii="Lucida Sans Unicode" w:hAnsi="Lucida Sans Unicode"/>
          <w:b/>
          <w:color w:val="808080" w:themeColor="background1" w:themeShade="80"/>
          <w:sz w:val="60"/>
        </w:rPr>
      </w:pPr>
      <w:r>
        <w:rPr>
          <w:rFonts w:ascii="Lucida Sans Unicode" w:hAnsi="Lucida Sans Unicode"/>
          <w:b/>
          <w:color w:val="808080" w:themeColor="background1" w:themeShade="80"/>
          <w:sz w:val="60"/>
        </w:rPr>
        <w:t>Roku</w:t>
      </w:r>
    </w:p>
    <w:p w14:paraId="32BB053C" w14:textId="77777777" w:rsidR="009B37A3" w:rsidRPr="009B37A3" w:rsidRDefault="00CE583D" w:rsidP="00226B2E">
      <w:pPr>
        <w:spacing w:line="276" w:lineRule="auto"/>
        <w:jc w:val="both"/>
        <w:rPr>
          <w:rFonts w:ascii="Arial Narrow" w:hAnsi="Arial Narrow"/>
          <w:color w:val="808080" w:themeColor="background1" w:themeShade="80"/>
          <w:sz w:val="44"/>
          <w:szCs w:val="44"/>
        </w:rPr>
      </w:pPr>
      <w:r w:rsidRPr="00CE583D">
        <w:rPr>
          <w:rFonts w:ascii="Arial Narrow" w:hAnsi="Arial Narrow"/>
          <w:color w:val="808080" w:themeColor="background1" w:themeShade="80"/>
          <w:sz w:val="44"/>
          <w:szCs w:val="44"/>
        </w:rPr>
        <w:t>Unit Test Framework for Roku Channels</w:t>
      </w:r>
      <w:r w:rsidR="00AE4903">
        <w:rPr>
          <w:rFonts w:ascii="Arial Narrow" w:hAnsi="Arial Narrow"/>
          <w:color w:val="808080" w:themeColor="background1" w:themeShade="80"/>
          <w:sz w:val="44"/>
          <w:szCs w:val="44"/>
        </w:rPr>
        <w:t xml:space="preserve"> (BETA)</w:t>
      </w:r>
    </w:p>
    <w:p w14:paraId="4BC499CD" w14:textId="77777777" w:rsidR="009B37A3" w:rsidRPr="009B37A3" w:rsidRDefault="00F715DB" w:rsidP="00226B2E">
      <w:pPr>
        <w:spacing w:line="276" w:lineRule="auto"/>
        <w:jc w:val="both"/>
        <w:rPr>
          <w:rFonts w:ascii="Arial Narrow" w:hAnsi="Arial Narrow"/>
          <w:sz w:val="40"/>
          <w:szCs w:val="40"/>
        </w:rPr>
      </w:pPr>
      <w:r>
        <w:rPr>
          <w:rFonts w:ascii="Arial Narrow" w:hAnsi="Arial Narrow"/>
          <w:sz w:val="40"/>
          <w:szCs w:val="40"/>
        </w:rPr>
        <w:t xml:space="preserve">Software Design </w:t>
      </w:r>
      <w:r w:rsidR="007D50AB" w:rsidRPr="007D50AB">
        <w:rPr>
          <w:rFonts w:ascii="Arial Narrow" w:hAnsi="Arial Narrow"/>
          <w:sz w:val="40"/>
          <w:szCs w:val="40"/>
        </w:rPr>
        <w:t>Document</w:t>
      </w:r>
    </w:p>
    <w:p w14:paraId="504D207E" w14:textId="77777777" w:rsidR="009B37A3" w:rsidRDefault="009B37A3" w:rsidP="00EB1FF0">
      <w:pPr>
        <w:pStyle w:val="HorizontalLine"/>
      </w:pPr>
    </w:p>
    <w:p w14:paraId="39E46581" w14:textId="77777777" w:rsidR="008C3FC3" w:rsidRDefault="008C3FC3" w:rsidP="00226B2E">
      <w:pPr>
        <w:pStyle w:val="Contentsheading"/>
        <w:spacing w:line="276" w:lineRule="auto"/>
        <w:jc w:val="both"/>
      </w:pPr>
    </w:p>
    <w:p w14:paraId="0A16D6A4" w14:textId="77777777" w:rsidR="00435247" w:rsidRDefault="00435247" w:rsidP="00226B2E">
      <w:pPr>
        <w:spacing w:line="276" w:lineRule="auto"/>
        <w:jc w:val="both"/>
      </w:pPr>
      <w:r>
        <w:br w:type="page"/>
      </w:r>
    </w:p>
    <w:tbl>
      <w:tblPr>
        <w:tblW w:w="9180" w:type="dxa"/>
        <w:tblInd w:w="-114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115" w:type="dxa"/>
          <w:right w:w="115" w:type="dxa"/>
        </w:tblCellMar>
        <w:tblLook w:val="01E0" w:firstRow="1" w:lastRow="1" w:firstColumn="1" w:lastColumn="1" w:noHBand="0" w:noVBand="0"/>
      </w:tblPr>
      <w:tblGrid>
        <w:gridCol w:w="2700"/>
        <w:gridCol w:w="1170"/>
        <w:gridCol w:w="3870"/>
        <w:gridCol w:w="1440"/>
      </w:tblGrid>
      <w:tr w:rsidR="00435247" w:rsidRPr="00E3210F" w14:paraId="08D67ED7" w14:textId="77777777" w:rsidTr="00435247">
        <w:trPr>
          <w:cantSplit/>
          <w:trHeight w:val="221"/>
          <w:tblHeader/>
        </w:trPr>
        <w:tc>
          <w:tcPr>
            <w:tcW w:w="2700" w:type="dxa"/>
            <w:shd w:val="pct12" w:color="auto" w:fill="auto"/>
          </w:tcPr>
          <w:p w14:paraId="2934FDB6" w14:textId="77777777" w:rsidR="00435247" w:rsidRPr="00E3210F" w:rsidRDefault="00435247" w:rsidP="00226B2E">
            <w:pPr>
              <w:pStyle w:val="TableHeadingText"/>
              <w:spacing w:line="276" w:lineRule="auto"/>
              <w:jc w:val="both"/>
              <w:rPr>
                <w:sz w:val="18"/>
                <w:szCs w:val="18"/>
              </w:rPr>
            </w:pPr>
            <w:bookmarkStart w:id="0" w:name="_GoBack"/>
            <w:r w:rsidRPr="00E3210F">
              <w:rPr>
                <w:sz w:val="18"/>
                <w:szCs w:val="18"/>
              </w:rPr>
              <w:lastRenderedPageBreak/>
              <w:t>Author</w:t>
            </w:r>
          </w:p>
        </w:tc>
        <w:tc>
          <w:tcPr>
            <w:tcW w:w="1170" w:type="dxa"/>
            <w:shd w:val="pct12" w:color="auto" w:fill="auto"/>
          </w:tcPr>
          <w:p w14:paraId="70F6086E" w14:textId="77777777" w:rsidR="00435247" w:rsidRPr="00E3210F" w:rsidRDefault="00435247" w:rsidP="00226B2E">
            <w:pPr>
              <w:pStyle w:val="TableHeadingText"/>
              <w:spacing w:line="276" w:lineRule="auto"/>
              <w:jc w:val="both"/>
              <w:rPr>
                <w:sz w:val="18"/>
                <w:szCs w:val="18"/>
              </w:rPr>
            </w:pPr>
            <w:r w:rsidRPr="00E3210F">
              <w:rPr>
                <w:sz w:val="18"/>
                <w:szCs w:val="18"/>
              </w:rPr>
              <w:t>Revision</w:t>
            </w:r>
          </w:p>
        </w:tc>
        <w:tc>
          <w:tcPr>
            <w:tcW w:w="3870" w:type="dxa"/>
            <w:shd w:val="pct12" w:color="auto" w:fill="auto"/>
          </w:tcPr>
          <w:p w14:paraId="29AE5195" w14:textId="77777777" w:rsidR="00435247" w:rsidRPr="00E3210F" w:rsidRDefault="00435247" w:rsidP="00226B2E">
            <w:pPr>
              <w:pStyle w:val="TableHeadingText"/>
              <w:spacing w:line="276" w:lineRule="auto"/>
              <w:jc w:val="both"/>
              <w:rPr>
                <w:sz w:val="18"/>
                <w:szCs w:val="18"/>
              </w:rPr>
            </w:pPr>
            <w:r w:rsidRPr="00E3210F">
              <w:rPr>
                <w:sz w:val="18"/>
                <w:szCs w:val="18"/>
              </w:rPr>
              <w:t>Comments</w:t>
            </w:r>
          </w:p>
        </w:tc>
        <w:tc>
          <w:tcPr>
            <w:tcW w:w="1440" w:type="dxa"/>
            <w:shd w:val="pct12" w:color="auto" w:fill="auto"/>
          </w:tcPr>
          <w:p w14:paraId="1F7C9114" w14:textId="77777777" w:rsidR="00435247" w:rsidRPr="00E3210F" w:rsidRDefault="00435247" w:rsidP="00226B2E">
            <w:pPr>
              <w:pStyle w:val="TableHeadingText"/>
              <w:spacing w:line="276" w:lineRule="auto"/>
              <w:jc w:val="both"/>
              <w:rPr>
                <w:sz w:val="18"/>
                <w:szCs w:val="18"/>
              </w:rPr>
            </w:pPr>
            <w:r w:rsidRPr="00E3210F">
              <w:rPr>
                <w:sz w:val="18"/>
                <w:szCs w:val="18"/>
              </w:rPr>
              <w:t>Date</w:t>
            </w:r>
          </w:p>
        </w:tc>
      </w:tr>
      <w:tr w:rsidR="00435247" w:rsidRPr="00E3210F" w14:paraId="39CD0D06" w14:textId="77777777" w:rsidTr="00435247">
        <w:tblPrEx>
          <w:tblLook w:val="0000" w:firstRow="0" w:lastRow="0" w:firstColumn="0" w:lastColumn="0" w:noHBand="0" w:noVBand="0"/>
        </w:tblPrEx>
        <w:trPr>
          <w:cantSplit/>
          <w:trHeight w:val="202"/>
        </w:trPr>
        <w:tc>
          <w:tcPr>
            <w:tcW w:w="2700" w:type="dxa"/>
            <w:shd w:val="clear" w:color="auto" w:fill="auto"/>
            <w:vAlign w:val="center"/>
          </w:tcPr>
          <w:p w14:paraId="27CCB807" w14:textId="77777777" w:rsidR="00435247" w:rsidRDefault="003F5C2F" w:rsidP="00226B2E">
            <w:pPr>
              <w:pStyle w:val="TableFieldNormalText"/>
              <w:spacing w:line="276" w:lineRule="auto"/>
              <w:jc w:val="both"/>
            </w:pPr>
            <w:r>
              <w:t>Oleksandr Raiev</w:t>
            </w:r>
          </w:p>
          <w:p w14:paraId="73BCA7AD" w14:textId="77777777" w:rsidR="002E3DBD" w:rsidRDefault="002E3DBD" w:rsidP="00226B2E">
            <w:pPr>
              <w:pStyle w:val="TableFieldNormalText"/>
              <w:spacing w:line="276" w:lineRule="auto"/>
              <w:jc w:val="both"/>
            </w:pPr>
            <w:r>
              <w:t>Roman Kuzik</w:t>
            </w:r>
          </w:p>
          <w:p w14:paraId="27798E76" w14:textId="77777777" w:rsidR="00D774D9" w:rsidRPr="00E3210F" w:rsidRDefault="00D774D9" w:rsidP="00226B2E">
            <w:pPr>
              <w:pStyle w:val="TableFieldNormalText"/>
              <w:spacing w:line="276" w:lineRule="auto"/>
              <w:jc w:val="both"/>
            </w:pPr>
            <w:r>
              <w:t>Vitalii Mazurok</w:t>
            </w:r>
          </w:p>
        </w:tc>
        <w:tc>
          <w:tcPr>
            <w:tcW w:w="1170" w:type="dxa"/>
            <w:shd w:val="clear" w:color="auto" w:fill="auto"/>
            <w:vAlign w:val="center"/>
          </w:tcPr>
          <w:p w14:paraId="7D5B0D05" w14:textId="77777777" w:rsidR="00435247" w:rsidRPr="00E3210F" w:rsidRDefault="00435247" w:rsidP="00226B2E">
            <w:pPr>
              <w:spacing w:line="276" w:lineRule="auto"/>
              <w:jc w:val="both"/>
              <w:rPr>
                <w:rFonts w:cs="Arial"/>
                <w:szCs w:val="18"/>
                <w:highlight w:val="red"/>
              </w:rPr>
            </w:pPr>
            <w:r w:rsidRPr="00E3210F">
              <w:rPr>
                <w:rFonts w:cs="Arial"/>
                <w:szCs w:val="18"/>
              </w:rPr>
              <w:t>1.0</w:t>
            </w:r>
          </w:p>
        </w:tc>
        <w:tc>
          <w:tcPr>
            <w:tcW w:w="3870" w:type="dxa"/>
            <w:shd w:val="clear" w:color="auto" w:fill="auto"/>
            <w:vAlign w:val="center"/>
          </w:tcPr>
          <w:p w14:paraId="290F75F3" w14:textId="77777777" w:rsidR="00435247" w:rsidRPr="00E3210F" w:rsidRDefault="00D774D9" w:rsidP="00226B2E">
            <w:pPr>
              <w:shd w:val="clear" w:color="auto" w:fill="FFFFFF"/>
              <w:spacing w:line="276" w:lineRule="auto"/>
              <w:jc w:val="both"/>
              <w:rPr>
                <w:bCs/>
                <w:iCs/>
                <w:noProof/>
                <w:color w:val="222222"/>
                <w:szCs w:val="18"/>
                <w:lang w:val="en-US"/>
              </w:rPr>
            </w:pPr>
            <w:r>
              <w:rPr>
                <w:bCs/>
                <w:iCs/>
                <w:noProof/>
                <w:color w:val="222222"/>
                <w:szCs w:val="18"/>
                <w:lang w:val="en-US"/>
              </w:rPr>
              <w:t>Initial</w:t>
            </w:r>
            <w:r w:rsidR="00423AB2" w:rsidRPr="00423AB2">
              <w:rPr>
                <w:bCs/>
                <w:iCs/>
                <w:noProof/>
                <w:color w:val="222222"/>
                <w:szCs w:val="18"/>
                <w:lang w:val="en-US"/>
              </w:rPr>
              <w:t xml:space="preserve"> draft</w:t>
            </w:r>
          </w:p>
        </w:tc>
        <w:tc>
          <w:tcPr>
            <w:tcW w:w="1440" w:type="dxa"/>
            <w:vAlign w:val="center"/>
          </w:tcPr>
          <w:p w14:paraId="512CABF1" w14:textId="77777777" w:rsidR="00435247" w:rsidRPr="00E3210F" w:rsidRDefault="00B66E92" w:rsidP="00226B2E">
            <w:pPr>
              <w:shd w:val="clear" w:color="auto" w:fill="FFFFFF"/>
              <w:spacing w:line="276" w:lineRule="auto"/>
              <w:jc w:val="both"/>
              <w:rPr>
                <w:bCs/>
                <w:iCs/>
                <w:noProof/>
                <w:color w:val="222222"/>
                <w:szCs w:val="18"/>
                <w:lang w:val="en-US"/>
              </w:rPr>
            </w:pPr>
            <w:fldSimple w:instr=" DATE   \* MERGEFORMAT ">
              <w:r w:rsidR="00AE4903" w:rsidRPr="00AE4903">
                <w:rPr>
                  <w:bCs/>
                  <w:iCs/>
                  <w:noProof/>
                  <w:color w:val="222222"/>
                  <w:szCs w:val="18"/>
                  <w:lang w:val="en-US"/>
                </w:rPr>
                <w:t>18/07/2016</w:t>
              </w:r>
            </w:fldSimple>
          </w:p>
        </w:tc>
      </w:tr>
      <w:tr w:rsidR="00435247" w:rsidRPr="00E3210F" w14:paraId="3EB75426" w14:textId="77777777" w:rsidTr="00435247">
        <w:tblPrEx>
          <w:tblLook w:val="0000" w:firstRow="0" w:lastRow="0" w:firstColumn="0" w:lastColumn="0" w:noHBand="0" w:noVBand="0"/>
        </w:tblPrEx>
        <w:trPr>
          <w:cantSplit/>
          <w:trHeight w:val="202"/>
        </w:trPr>
        <w:tc>
          <w:tcPr>
            <w:tcW w:w="2700" w:type="dxa"/>
            <w:shd w:val="clear" w:color="auto" w:fill="auto"/>
            <w:vAlign w:val="center"/>
          </w:tcPr>
          <w:p w14:paraId="0A797C2B" w14:textId="77777777" w:rsidR="00435247" w:rsidRPr="00E3210F" w:rsidRDefault="00435247" w:rsidP="00226B2E">
            <w:pPr>
              <w:pStyle w:val="TableFieldNormalText"/>
              <w:spacing w:line="276" w:lineRule="auto"/>
              <w:jc w:val="both"/>
            </w:pPr>
          </w:p>
        </w:tc>
        <w:tc>
          <w:tcPr>
            <w:tcW w:w="1170" w:type="dxa"/>
            <w:shd w:val="clear" w:color="auto" w:fill="auto"/>
            <w:vAlign w:val="center"/>
          </w:tcPr>
          <w:p w14:paraId="719D410E" w14:textId="77777777" w:rsidR="00435247" w:rsidRPr="00E3210F" w:rsidRDefault="00435247" w:rsidP="00226B2E">
            <w:pPr>
              <w:spacing w:line="276" w:lineRule="auto"/>
              <w:jc w:val="both"/>
              <w:rPr>
                <w:rFonts w:cs="Arial"/>
                <w:szCs w:val="18"/>
                <w:highlight w:val="red"/>
              </w:rPr>
            </w:pPr>
          </w:p>
        </w:tc>
        <w:tc>
          <w:tcPr>
            <w:tcW w:w="3870" w:type="dxa"/>
            <w:shd w:val="clear" w:color="auto" w:fill="auto"/>
            <w:vAlign w:val="center"/>
          </w:tcPr>
          <w:p w14:paraId="38D5A235" w14:textId="77777777" w:rsidR="00435247" w:rsidRPr="00E3210F" w:rsidRDefault="00435247" w:rsidP="00226B2E">
            <w:pPr>
              <w:shd w:val="clear" w:color="auto" w:fill="FFFFFF"/>
              <w:spacing w:line="276" w:lineRule="auto"/>
              <w:jc w:val="both"/>
              <w:rPr>
                <w:bCs/>
                <w:iCs/>
                <w:noProof/>
                <w:color w:val="222222"/>
                <w:szCs w:val="18"/>
                <w:lang w:val="en-US"/>
              </w:rPr>
            </w:pPr>
          </w:p>
        </w:tc>
        <w:tc>
          <w:tcPr>
            <w:tcW w:w="1440" w:type="dxa"/>
            <w:vAlign w:val="center"/>
          </w:tcPr>
          <w:p w14:paraId="76BCA949" w14:textId="77777777" w:rsidR="00435247" w:rsidRPr="00E3210F" w:rsidRDefault="00435247" w:rsidP="00226B2E">
            <w:pPr>
              <w:shd w:val="clear" w:color="auto" w:fill="FFFFFF"/>
              <w:spacing w:line="276" w:lineRule="auto"/>
              <w:jc w:val="both"/>
              <w:rPr>
                <w:bCs/>
                <w:iCs/>
                <w:noProof/>
                <w:color w:val="222222"/>
                <w:szCs w:val="18"/>
                <w:lang w:val="en-US"/>
              </w:rPr>
            </w:pPr>
          </w:p>
        </w:tc>
      </w:tr>
      <w:bookmarkEnd w:id="0"/>
    </w:tbl>
    <w:p w14:paraId="1A240EBF" w14:textId="77777777" w:rsidR="00F715DB" w:rsidRDefault="00F715DB" w:rsidP="00226B2E">
      <w:pPr>
        <w:spacing w:line="276" w:lineRule="auto"/>
        <w:jc w:val="both"/>
        <w:rPr>
          <w:rFonts w:ascii="Lucida Sans Unicode" w:hAnsi="Lucida Sans Unicode" w:cs="Arial"/>
          <w:bCs/>
          <w:color w:val="808080" w:themeColor="background1" w:themeShade="80"/>
          <w:spacing w:val="-20"/>
          <w:kern w:val="32"/>
          <w:sz w:val="56"/>
          <w:szCs w:val="32"/>
        </w:rPr>
      </w:pPr>
      <w:r>
        <w:br w:type="page"/>
      </w:r>
    </w:p>
    <w:p w14:paraId="7456802A" w14:textId="77777777" w:rsidR="00E3210F" w:rsidRDefault="00E3210F" w:rsidP="00226B2E">
      <w:pPr>
        <w:pStyle w:val="Contentsheading"/>
        <w:spacing w:line="276" w:lineRule="auto"/>
        <w:jc w:val="both"/>
      </w:pPr>
      <w:r>
        <w:lastRenderedPageBreak/>
        <w:t>List of Changes</w:t>
      </w:r>
    </w:p>
    <w:p w14:paraId="357FAFBD" w14:textId="77777777" w:rsidR="00E3210F" w:rsidRDefault="00E3210F" w:rsidP="00226B2E">
      <w:pPr>
        <w:spacing w:line="276" w:lineRule="auto"/>
        <w:ind w:left="-1170"/>
        <w:jc w:val="both"/>
      </w:pPr>
    </w:p>
    <w:p w14:paraId="7E85AF76" w14:textId="77777777" w:rsidR="00E3210F" w:rsidRDefault="00216F73" w:rsidP="00226B2E">
      <w:pPr>
        <w:spacing w:line="276" w:lineRule="auto"/>
        <w:ind w:left="-1170"/>
        <w:jc w:val="both"/>
      </w:pPr>
      <w:r>
        <w:t>Revision 1.0</w:t>
      </w:r>
      <w:r w:rsidR="00E3210F">
        <w:t>:</w:t>
      </w:r>
    </w:p>
    <w:tbl>
      <w:tblPr>
        <w:tblW w:w="9180" w:type="dxa"/>
        <w:tblInd w:w="-114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115" w:type="dxa"/>
          <w:right w:w="115" w:type="dxa"/>
        </w:tblCellMar>
        <w:tblLook w:val="01E0" w:firstRow="1" w:lastRow="1" w:firstColumn="1" w:lastColumn="1" w:noHBand="0" w:noVBand="0"/>
      </w:tblPr>
      <w:tblGrid>
        <w:gridCol w:w="3240"/>
        <w:gridCol w:w="5940"/>
      </w:tblGrid>
      <w:tr w:rsidR="00E3210F" w:rsidRPr="00E3210F" w14:paraId="611AEDB5" w14:textId="77777777" w:rsidTr="00E3210F">
        <w:trPr>
          <w:cantSplit/>
          <w:trHeight w:val="188"/>
          <w:tblHeader/>
        </w:trPr>
        <w:tc>
          <w:tcPr>
            <w:tcW w:w="3240" w:type="dxa"/>
            <w:shd w:val="pct12" w:color="auto" w:fill="auto"/>
          </w:tcPr>
          <w:p w14:paraId="69A93ED8" w14:textId="77777777" w:rsidR="00E3210F" w:rsidRPr="00E3210F" w:rsidRDefault="00E3210F" w:rsidP="00226B2E">
            <w:pPr>
              <w:pStyle w:val="TableHeadingText"/>
              <w:spacing w:line="276" w:lineRule="auto"/>
              <w:jc w:val="both"/>
              <w:rPr>
                <w:sz w:val="18"/>
                <w:szCs w:val="18"/>
              </w:rPr>
            </w:pPr>
            <w:r w:rsidRPr="00E3210F">
              <w:rPr>
                <w:sz w:val="18"/>
                <w:szCs w:val="18"/>
              </w:rPr>
              <w:t>Section / Paragraph</w:t>
            </w:r>
          </w:p>
        </w:tc>
        <w:tc>
          <w:tcPr>
            <w:tcW w:w="5940" w:type="dxa"/>
            <w:shd w:val="pct12" w:color="auto" w:fill="auto"/>
          </w:tcPr>
          <w:p w14:paraId="1CDCE3C6" w14:textId="77777777" w:rsidR="00E3210F" w:rsidRPr="00E3210F" w:rsidRDefault="00E3210F" w:rsidP="00226B2E">
            <w:pPr>
              <w:pStyle w:val="TableHeadingText"/>
              <w:spacing w:line="276" w:lineRule="auto"/>
              <w:jc w:val="both"/>
              <w:rPr>
                <w:sz w:val="18"/>
                <w:szCs w:val="18"/>
              </w:rPr>
            </w:pPr>
            <w:r w:rsidRPr="00E3210F">
              <w:rPr>
                <w:sz w:val="18"/>
                <w:szCs w:val="18"/>
              </w:rPr>
              <w:t>Change/Addition Description</w:t>
            </w:r>
          </w:p>
        </w:tc>
      </w:tr>
      <w:tr w:rsidR="00216F73" w:rsidRPr="00E3210F" w14:paraId="4CA21AB1" w14:textId="77777777" w:rsidTr="00E3210F">
        <w:tblPrEx>
          <w:tblLook w:val="0000" w:firstRow="0" w:lastRow="0" w:firstColumn="0" w:lastColumn="0" w:noHBand="0" w:noVBand="0"/>
        </w:tblPrEx>
        <w:trPr>
          <w:cantSplit/>
          <w:trHeight w:val="202"/>
        </w:trPr>
        <w:tc>
          <w:tcPr>
            <w:tcW w:w="3240" w:type="dxa"/>
            <w:shd w:val="clear" w:color="auto" w:fill="auto"/>
            <w:vAlign w:val="center"/>
          </w:tcPr>
          <w:p w14:paraId="611E1D3B" w14:textId="77777777" w:rsidR="00216F73" w:rsidRDefault="00216F73" w:rsidP="00226B2E">
            <w:pPr>
              <w:pStyle w:val="TableFieldNormalText"/>
              <w:spacing w:line="276" w:lineRule="auto"/>
              <w:jc w:val="both"/>
            </w:pPr>
          </w:p>
        </w:tc>
        <w:tc>
          <w:tcPr>
            <w:tcW w:w="5940" w:type="dxa"/>
            <w:shd w:val="clear" w:color="auto" w:fill="auto"/>
            <w:vAlign w:val="center"/>
          </w:tcPr>
          <w:p w14:paraId="5B545086" w14:textId="77777777" w:rsidR="00216F73" w:rsidRDefault="00216F73" w:rsidP="00226B2E">
            <w:pPr>
              <w:shd w:val="clear" w:color="auto" w:fill="FFFFFF"/>
              <w:spacing w:line="276" w:lineRule="auto"/>
              <w:jc w:val="both"/>
              <w:rPr>
                <w:bCs/>
                <w:iCs/>
                <w:noProof/>
                <w:color w:val="222222"/>
                <w:szCs w:val="18"/>
                <w:lang w:val="en-US"/>
              </w:rPr>
            </w:pPr>
          </w:p>
        </w:tc>
      </w:tr>
      <w:tr w:rsidR="00E3210F" w:rsidRPr="00E3210F" w14:paraId="3FE3E871" w14:textId="77777777" w:rsidTr="00E3210F">
        <w:tblPrEx>
          <w:tblLook w:val="0000" w:firstRow="0" w:lastRow="0" w:firstColumn="0" w:lastColumn="0" w:noHBand="0" w:noVBand="0"/>
        </w:tblPrEx>
        <w:trPr>
          <w:cantSplit/>
          <w:trHeight w:val="202"/>
        </w:trPr>
        <w:tc>
          <w:tcPr>
            <w:tcW w:w="3240" w:type="dxa"/>
            <w:shd w:val="clear" w:color="auto" w:fill="auto"/>
            <w:vAlign w:val="center"/>
          </w:tcPr>
          <w:p w14:paraId="01E6D55E" w14:textId="77777777" w:rsidR="00E3210F" w:rsidRPr="00E3210F" w:rsidRDefault="00E3210F" w:rsidP="00226B2E">
            <w:pPr>
              <w:pStyle w:val="TableFieldNormalText"/>
              <w:spacing w:line="276" w:lineRule="auto"/>
              <w:jc w:val="both"/>
            </w:pPr>
          </w:p>
        </w:tc>
        <w:tc>
          <w:tcPr>
            <w:tcW w:w="5940" w:type="dxa"/>
            <w:shd w:val="clear" w:color="auto" w:fill="auto"/>
            <w:vAlign w:val="center"/>
          </w:tcPr>
          <w:p w14:paraId="0F941B31" w14:textId="77777777" w:rsidR="00E3210F" w:rsidRPr="00E3210F" w:rsidRDefault="00E3210F" w:rsidP="00226B2E">
            <w:pPr>
              <w:shd w:val="clear" w:color="auto" w:fill="FFFFFF"/>
              <w:spacing w:line="276" w:lineRule="auto"/>
              <w:jc w:val="both"/>
              <w:rPr>
                <w:bCs/>
                <w:iCs/>
                <w:noProof/>
                <w:color w:val="222222"/>
                <w:szCs w:val="18"/>
                <w:lang w:val="en-US"/>
              </w:rPr>
            </w:pPr>
          </w:p>
        </w:tc>
      </w:tr>
      <w:tr w:rsidR="00E3210F" w:rsidRPr="00E3210F" w14:paraId="027529BF" w14:textId="77777777" w:rsidTr="00742628">
        <w:tblPrEx>
          <w:tblLook w:val="0000" w:firstRow="0" w:lastRow="0" w:firstColumn="0" w:lastColumn="0" w:noHBand="0" w:noVBand="0"/>
        </w:tblPrEx>
        <w:trPr>
          <w:cantSplit/>
          <w:trHeight w:val="71"/>
        </w:trPr>
        <w:tc>
          <w:tcPr>
            <w:tcW w:w="3240" w:type="dxa"/>
            <w:shd w:val="clear" w:color="auto" w:fill="auto"/>
            <w:vAlign w:val="center"/>
          </w:tcPr>
          <w:p w14:paraId="25590607" w14:textId="77777777" w:rsidR="00E3210F" w:rsidRPr="00E3210F" w:rsidRDefault="00E3210F" w:rsidP="00226B2E">
            <w:pPr>
              <w:pStyle w:val="TableFieldNormalText"/>
              <w:spacing w:line="276" w:lineRule="auto"/>
              <w:jc w:val="both"/>
            </w:pPr>
          </w:p>
        </w:tc>
        <w:tc>
          <w:tcPr>
            <w:tcW w:w="5940" w:type="dxa"/>
            <w:shd w:val="clear" w:color="auto" w:fill="auto"/>
            <w:vAlign w:val="center"/>
          </w:tcPr>
          <w:p w14:paraId="6348FF40" w14:textId="77777777" w:rsidR="00E3210F" w:rsidRPr="00E3210F" w:rsidRDefault="00E3210F" w:rsidP="00226B2E">
            <w:pPr>
              <w:shd w:val="clear" w:color="auto" w:fill="FFFFFF"/>
              <w:spacing w:line="276" w:lineRule="auto"/>
              <w:jc w:val="both"/>
              <w:rPr>
                <w:bCs/>
                <w:iCs/>
                <w:noProof/>
                <w:color w:val="222222"/>
                <w:szCs w:val="18"/>
                <w:lang w:val="en-US"/>
              </w:rPr>
            </w:pPr>
          </w:p>
        </w:tc>
      </w:tr>
    </w:tbl>
    <w:p w14:paraId="63CF42A6" w14:textId="77777777" w:rsidR="00E3210F" w:rsidRPr="00860F8F" w:rsidRDefault="00E3210F" w:rsidP="00226B2E">
      <w:pPr>
        <w:spacing w:line="276" w:lineRule="auto"/>
        <w:jc w:val="both"/>
      </w:pPr>
    </w:p>
    <w:p w14:paraId="213CD857" w14:textId="77777777" w:rsidR="008C3FC3" w:rsidRDefault="008C3FC3" w:rsidP="00226B2E">
      <w:pPr>
        <w:spacing w:line="276" w:lineRule="auto"/>
        <w:jc w:val="both"/>
        <w:rPr>
          <w:rFonts w:ascii="Lucida Sans Unicode" w:hAnsi="Lucida Sans Unicode" w:cs="Arial"/>
          <w:bCs/>
          <w:color w:val="00639F"/>
          <w:spacing w:val="-20"/>
          <w:kern w:val="32"/>
          <w:sz w:val="56"/>
          <w:szCs w:val="32"/>
        </w:rPr>
      </w:pPr>
      <w:r>
        <w:br w:type="page"/>
      </w:r>
    </w:p>
    <w:p w14:paraId="364439A7" w14:textId="77777777" w:rsidR="00526647" w:rsidRPr="00860F8F" w:rsidRDefault="00526647" w:rsidP="00226B2E">
      <w:pPr>
        <w:pStyle w:val="Contentsheading"/>
        <w:spacing w:line="276" w:lineRule="auto"/>
        <w:jc w:val="both"/>
      </w:pPr>
      <w:r w:rsidRPr="00860F8F">
        <w:lastRenderedPageBreak/>
        <w:t>Contents</w:t>
      </w:r>
    </w:p>
    <w:p w14:paraId="72649069" w14:textId="77777777" w:rsidR="00526647" w:rsidRDefault="00526647" w:rsidP="00EB1FF0">
      <w:pPr>
        <w:pStyle w:val="HorizontalLine"/>
      </w:pPr>
    </w:p>
    <w:p w14:paraId="1704F6B2" w14:textId="77777777" w:rsidR="00EB1FF0" w:rsidRDefault="00606454">
      <w:pPr>
        <w:pStyle w:val="TOC1"/>
        <w:rPr>
          <w:rFonts w:asciiTheme="minorHAnsi" w:eastAsiaTheme="minorEastAsia" w:hAnsiTheme="minorHAnsi" w:cstheme="minorBidi"/>
          <w:b w:val="0"/>
          <w:bCs w:val="0"/>
          <w:color w:val="auto"/>
          <w:spacing w:val="0"/>
          <w:sz w:val="22"/>
          <w:szCs w:val="22"/>
          <w:lang w:val="en-US"/>
        </w:rPr>
      </w:pPr>
      <w:r>
        <w:rPr>
          <w:iCs/>
          <w:noProof w:val="0"/>
        </w:rPr>
        <w:fldChar w:fldCharType="begin"/>
      </w:r>
      <w:r w:rsidR="00526647">
        <w:rPr>
          <w:iCs/>
          <w:noProof w:val="0"/>
        </w:rPr>
        <w:instrText xml:space="preserve"> TOC \o "1-3" \h \z \t "Section Name,4" </w:instrText>
      </w:r>
      <w:r>
        <w:rPr>
          <w:iCs/>
          <w:noProof w:val="0"/>
        </w:rPr>
        <w:fldChar w:fldCharType="separate"/>
      </w:r>
      <w:hyperlink w:anchor="_Toc441516161" w:history="1">
        <w:r w:rsidR="00EB1FF0" w:rsidRPr="00707445">
          <w:rPr>
            <w:rStyle w:val="Hyperlink"/>
          </w:rPr>
          <w:t>1</w:t>
        </w:r>
        <w:r w:rsidR="00EB1FF0">
          <w:rPr>
            <w:rFonts w:asciiTheme="minorHAnsi" w:eastAsiaTheme="minorEastAsia" w:hAnsiTheme="minorHAnsi" w:cstheme="minorBidi"/>
            <w:b w:val="0"/>
            <w:bCs w:val="0"/>
            <w:color w:val="auto"/>
            <w:spacing w:val="0"/>
            <w:sz w:val="22"/>
            <w:szCs w:val="22"/>
            <w:lang w:val="en-US"/>
          </w:rPr>
          <w:tab/>
        </w:r>
        <w:r w:rsidR="00EB1FF0" w:rsidRPr="00707445">
          <w:rPr>
            <w:rStyle w:val="Hyperlink"/>
          </w:rPr>
          <w:t>Introduction</w:t>
        </w:r>
        <w:r w:rsidR="00EB1FF0">
          <w:rPr>
            <w:webHidden/>
          </w:rPr>
          <w:tab/>
        </w:r>
        <w:r w:rsidR="00EB1FF0">
          <w:rPr>
            <w:webHidden/>
          </w:rPr>
          <w:fldChar w:fldCharType="begin"/>
        </w:r>
        <w:r w:rsidR="00EB1FF0">
          <w:rPr>
            <w:webHidden/>
          </w:rPr>
          <w:instrText xml:space="preserve"> PAGEREF _Toc441516161 \h </w:instrText>
        </w:r>
        <w:r w:rsidR="00EB1FF0">
          <w:rPr>
            <w:webHidden/>
          </w:rPr>
        </w:r>
        <w:r w:rsidR="00EB1FF0">
          <w:rPr>
            <w:webHidden/>
          </w:rPr>
          <w:fldChar w:fldCharType="separate"/>
        </w:r>
        <w:r w:rsidR="00EB1FF0">
          <w:rPr>
            <w:webHidden/>
          </w:rPr>
          <w:t>5</w:t>
        </w:r>
        <w:r w:rsidR="00EB1FF0">
          <w:rPr>
            <w:webHidden/>
          </w:rPr>
          <w:fldChar w:fldCharType="end"/>
        </w:r>
      </w:hyperlink>
    </w:p>
    <w:p w14:paraId="3478C988" w14:textId="77777777" w:rsidR="00EB1FF0" w:rsidRDefault="001A3F99">
      <w:pPr>
        <w:pStyle w:val="TOC2"/>
        <w:rPr>
          <w:rFonts w:asciiTheme="minorHAnsi" w:eastAsiaTheme="minorEastAsia" w:hAnsiTheme="minorHAnsi" w:cstheme="minorBidi"/>
          <w:iCs w:val="0"/>
          <w:color w:val="auto"/>
          <w:sz w:val="22"/>
          <w:szCs w:val="22"/>
        </w:rPr>
      </w:pPr>
      <w:hyperlink w:anchor="_Toc441516162" w:history="1">
        <w:r w:rsidR="00EB1FF0" w:rsidRPr="00707445">
          <w:rPr>
            <w:rStyle w:val="Hyperlink"/>
          </w:rPr>
          <w:t>1.1</w:t>
        </w:r>
        <w:r w:rsidR="00EB1FF0">
          <w:rPr>
            <w:rFonts w:asciiTheme="minorHAnsi" w:eastAsiaTheme="minorEastAsia" w:hAnsiTheme="minorHAnsi" w:cstheme="minorBidi"/>
            <w:iCs w:val="0"/>
            <w:color w:val="auto"/>
            <w:sz w:val="22"/>
            <w:szCs w:val="22"/>
          </w:rPr>
          <w:tab/>
        </w:r>
        <w:r w:rsidR="00EB1FF0" w:rsidRPr="00707445">
          <w:rPr>
            <w:rStyle w:val="Hyperlink"/>
          </w:rPr>
          <w:t>Purpose</w:t>
        </w:r>
        <w:r w:rsidR="00EB1FF0">
          <w:rPr>
            <w:webHidden/>
          </w:rPr>
          <w:tab/>
        </w:r>
        <w:r w:rsidR="00EB1FF0">
          <w:rPr>
            <w:webHidden/>
          </w:rPr>
          <w:fldChar w:fldCharType="begin"/>
        </w:r>
        <w:r w:rsidR="00EB1FF0">
          <w:rPr>
            <w:webHidden/>
          </w:rPr>
          <w:instrText xml:space="preserve"> PAGEREF _Toc441516162 \h </w:instrText>
        </w:r>
        <w:r w:rsidR="00EB1FF0">
          <w:rPr>
            <w:webHidden/>
          </w:rPr>
        </w:r>
        <w:r w:rsidR="00EB1FF0">
          <w:rPr>
            <w:webHidden/>
          </w:rPr>
          <w:fldChar w:fldCharType="separate"/>
        </w:r>
        <w:r w:rsidR="00EB1FF0">
          <w:rPr>
            <w:webHidden/>
          </w:rPr>
          <w:t>5</w:t>
        </w:r>
        <w:r w:rsidR="00EB1FF0">
          <w:rPr>
            <w:webHidden/>
          </w:rPr>
          <w:fldChar w:fldCharType="end"/>
        </w:r>
      </w:hyperlink>
    </w:p>
    <w:p w14:paraId="18D82918" w14:textId="77777777" w:rsidR="00EB1FF0" w:rsidRDefault="001A3F99">
      <w:pPr>
        <w:pStyle w:val="TOC2"/>
        <w:rPr>
          <w:rFonts w:asciiTheme="minorHAnsi" w:eastAsiaTheme="minorEastAsia" w:hAnsiTheme="minorHAnsi" w:cstheme="minorBidi"/>
          <w:iCs w:val="0"/>
          <w:color w:val="auto"/>
          <w:sz w:val="22"/>
          <w:szCs w:val="22"/>
        </w:rPr>
      </w:pPr>
      <w:hyperlink w:anchor="_Toc441516163" w:history="1">
        <w:r w:rsidR="00EB1FF0" w:rsidRPr="00707445">
          <w:rPr>
            <w:rStyle w:val="Hyperlink"/>
          </w:rPr>
          <w:t>1.2</w:t>
        </w:r>
        <w:r w:rsidR="00EB1FF0">
          <w:rPr>
            <w:rFonts w:asciiTheme="minorHAnsi" w:eastAsiaTheme="minorEastAsia" w:hAnsiTheme="minorHAnsi" w:cstheme="minorBidi"/>
            <w:iCs w:val="0"/>
            <w:color w:val="auto"/>
            <w:sz w:val="22"/>
            <w:szCs w:val="22"/>
          </w:rPr>
          <w:tab/>
        </w:r>
        <w:r w:rsidR="00EB1FF0" w:rsidRPr="00707445">
          <w:rPr>
            <w:rStyle w:val="Hyperlink"/>
          </w:rPr>
          <w:t>Scope</w:t>
        </w:r>
        <w:r w:rsidR="00EB1FF0">
          <w:rPr>
            <w:webHidden/>
          </w:rPr>
          <w:tab/>
        </w:r>
        <w:r w:rsidR="00EB1FF0">
          <w:rPr>
            <w:webHidden/>
          </w:rPr>
          <w:fldChar w:fldCharType="begin"/>
        </w:r>
        <w:r w:rsidR="00EB1FF0">
          <w:rPr>
            <w:webHidden/>
          </w:rPr>
          <w:instrText xml:space="preserve"> PAGEREF _Toc441516163 \h </w:instrText>
        </w:r>
        <w:r w:rsidR="00EB1FF0">
          <w:rPr>
            <w:webHidden/>
          </w:rPr>
        </w:r>
        <w:r w:rsidR="00EB1FF0">
          <w:rPr>
            <w:webHidden/>
          </w:rPr>
          <w:fldChar w:fldCharType="separate"/>
        </w:r>
        <w:r w:rsidR="00EB1FF0">
          <w:rPr>
            <w:webHidden/>
          </w:rPr>
          <w:t>5</w:t>
        </w:r>
        <w:r w:rsidR="00EB1FF0">
          <w:rPr>
            <w:webHidden/>
          </w:rPr>
          <w:fldChar w:fldCharType="end"/>
        </w:r>
      </w:hyperlink>
    </w:p>
    <w:p w14:paraId="37AD4A85" w14:textId="77777777" w:rsidR="00EB1FF0" w:rsidRDefault="001A3F99">
      <w:pPr>
        <w:pStyle w:val="TOC3"/>
        <w:rPr>
          <w:rFonts w:asciiTheme="minorHAnsi" w:eastAsiaTheme="minorEastAsia" w:hAnsiTheme="minorHAnsi" w:cstheme="minorBidi"/>
          <w:color w:val="auto"/>
          <w:sz w:val="22"/>
          <w:szCs w:val="22"/>
        </w:rPr>
      </w:pPr>
      <w:hyperlink w:anchor="_Toc441516164" w:history="1">
        <w:r w:rsidR="00EB1FF0" w:rsidRPr="00707445">
          <w:rPr>
            <w:rStyle w:val="Hyperlink"/>
          </w:rPr>
          <w:t>1.2.1</w:t>
        </w:r>
        <w:r w:rsidR="00EB1FF0">
          <w:rPr>
            <w:rFonts w:asciiTheme="minorHAnsi" w:eastAsiaTheme="minorEastAsia" w:hAnsiTheme="minorHAnsi" w:cstheme="minorBidi"/>
            <w:color w:val="auto"/>
            <w:sz w:val="22"/>
            <w:szCs w:val="22"/>
          </w:rPr>
          <w:tab/>
        </w:r>
        <w:r w:rsidR="00EB1FF0" w:rsidRPr="00707445">
          <w:rPr>
            <w:rStyle w:val="Hyperlink"/>
          </w:rPr>
          <w:t>Current Implementation</w:t>
        </w:r>
        <w:r w:rsidR="00EB1FF0">
          <w:rPr>
            <w:webHidden/>
          </w:rPr>
          <w:tab/>
        </w:r>
        <w:r w:rsidR="00EB1FF0">
          <w:rPr>
            <w:webHidden/>
          </w:rPr>
          <w:fldChar w:fldCharType="begin"/>
        </w:r>
        <w:r w:rsidR="00EB1FF0">
          <w:rPr>
            <w:webHidden/>
          </w:rPr>
          <w:instrText xml:space="preserve"> PAGEREF _Toc441516164 \h </w:instrText>
        </w:r>
        <w:r w:rsidR="00EB1FF0">
          <w:rPr>
            <w:webHidden/>
          </w:rPr>
        </w:r>
        <w:r w:rsidR="00EB1FF0">
          <w:rPr>
            <w:webHidden/>
          </w:rPr>
          <w:fldChar w:fldCharType="separate"/>
        </w:r>
        <w:r w:rsidR="00EB1FF0">
          <w:rPr>
            <w:webHidden/>
          </w:rPr>
          <w:t>5</w:t>
        </w:r>
        <w:r w:rsidR="00EB1FF0">
          <w:rPr>
            <w:webHidden/>
          </w:rPr>
          <w:fldChar w:fldCharType="end"/>
        </w:r>
      </w:hyperlink>
    </w:p>
    <w:p w14:paraId="0E10B121" w14:textId="77777777" w:rsidR="00EB1FF0" w:rsidRDefault="001A3F99">
      <w:pPr>
        <w:pStyle w:val="TOC3"/>
        <w:rPr>
          <w:rFonts w:asciiTheme="minorHAnsi" w:eastAsiaTheme="minorEastAsia" w:hAnsiTheme="minorHAnsi" w:cstheme="minorBidi"/>
          <w:color w:val="auto"/>
          <w:sz w:val="22"/>
          <w:szCs w:val="22"/>
        </w:rPr>
      </w:pPr>
      <w:hyperlink w:anchor="_Toc441516165" w:history="1">
        <w:r w:rsidR="00EB1FF0" w:rsidRPr="00707445">
          <w:rPr>
            <w:rStyle w:val="Hyperlink"/>
          </w:rPr>
          <w:t>1.2.2</w:t>
        </w:r>
        <w:r w:rsidR="00EB1FF0">
          <w:rPr>
            <w:rFonts w:asciiTheme="minorHAnsi" w:eastAsiaTheme="minorEastAsia" w:hAnsiTheme="minorHAnsi" w:cstheme="minorBidi"/>
            <w:color w:val="auto"/>
            <w:sz w:val="22"/>
            <w:szCs w:val="22"/>
          </w:rPr>
          <w:tab/>
        </w:r>
        <w:r w:rsidR="00EB1FF0" w:rsidRPr="00707445">
          <w:rPr>
            <w:rStyle w:val="Hyperlink"/>
          </w:rPr>
          <w:t>Possible new features and improvements</w:t>
        </w:r>
        <w:r w:rsidR="00EB1FF0">
          <w:rPr>
            <w:webHidden/>
          </w:rPr>
          <w:tab/>
        </w:r>
        <w:r w:rsidR="00EB1FF0">
          <w:rPr>
            <w:webHidden/>
          </w:rPr>
          <w:fldChar w:fldCharType="begin"/>
        </w:r>
        <w:r w:rsidR="00EB1FF0">
          <w:rPr>
            <w:webHidden/>
          </w:rPr>
          <w:instrText xml:space="preserve"> PAGEREF _Toc441516165 \h </w:instrText>
        </w:r>
        <w:r w:rsidR="00EB1FF0">
          <w:rPr>
            <w:webHidden/>
          </w:rPr>
        </w:r>
        <w:r w:rsidR="00EB1FF0">
          <w:rPr>
            <w:webHidden/>
          </w:rPr>
          <w:fldChar w:fldCharType="separate"/>
        </w:r>
        <w:r w:rsidR="00EB1FF0">
          <w:rPr>
            <w:webHidden/>
          </w:rPr>
          <w:t>5</w:t>
        </w:r>
        <w:r w:rsidR="00EB1FF0">
          <w:rPr>
            <w:webHidden/>
          </w:rPr>
          <w:fldChar w:fldCharType="end"/>
        </w:r>
      </w:hyperlink>
    </w:p>
    <w:p w14:paraId="3167E62D" w14:textId="77777777" w:rsidR="00EB1FF0" w:rsidRDefault="001A3F99">
      <w:pPr>
        <w:pStyle w:val="TOC2"/>
        <w:rPr>
          <w:rFonts w:asciiTheme="minorHAnsi" w:eastAsiaTheme="minorEastAsia" w:hAnsiTheme="minorHAnsi" w:cstheme="minorBidi"/>
          <w:iCs w:val="0"/>
          <w:color w:val="auto"/>
          <w:sz w:val="22"/>
          <w:szCs w:val="22"/>
        </w:rPr>
      </w:pPr>
      <w:hyperlink w:anchor="_Toc441516166" w:history="1">
        <w:r w:rsidR="00EB1FF0" w:rsidRPr="00707445">
          <w:rPr>
            <w:rStyle w:val="Hyperlink"/>
          </w:rPr>
          <w:t>1.3</w:t>
        </w:r>
        <w:r w:rsidR="00EB1FF0">
          <w:rPr>
            <w:rFonts w:asciiTheme="minorHAnsi" w:eastAsiaTheme="minorEastAsia" w:hAnsiTheme="minorHAnsi" w:cstheme="minorBidi"/>
            <w:iCs w:val="0"/>
            <w:color w:val="auto"/>
            <w:sz w:val="22"/>
            <w:szCs w:val="22"/>
          </w:rPr>
          <w:tab/>
        </w:r>
        <w:r w:rsidR="00EB1FF0" w:rsidRPr="00707445">
          <w:rPr>
            <w:rStyle w:val="Hyperlink"/>
          </w:rPr>
          <w:t>Overview</w:t>
        </w:r>
        <w:r w:rsidR="00EB1FF0">
          <w:rPr>
            <w:webHidden/>
          </w:rPr>
          <w:tab/>
        </w:r>
        <w:r w:rsidR="00EB1FF0">
          <w:rPr>
            <w:webHidden/>
          </w:rPr>
          <w:fldChar w:fldCharType="begin"/>
        </w:r>
        <w:r w:rsidR="00EB1FF0">
          <w:rPr>
            <w:webHidden/>
          </w:rPr>
          <w:instrText xml:space="preserve"> PAGEREF _Toc441516166 \h </w:instrText>
        </w:r>
        <w:r w:rsidR="00EB1FF0">
          <w:rPr>
            <w:webHidden/>
          </w:rPr>
        </w:r>
        <w:r w:rsidR="00EB1FF0">
          <w:rPr>
            <w:webHidden/>
          </w:rPr>
          <w:fldChar w:fldCharType="separate"/>
        </w:r>
        <w:r w:rsidR="00EB1FF0">
          <w:rPr>
            <w:webHidden/>
          </w:rPr>
          <w:t>5</w:t>
        </w:r>
        <w:r w:rsidR="00EB1FF0">
          <w:rPr>
            <w:webHidden/>
          </w:rPr>
          <w:fldChar w:fldCharType="end"/>
        </w:r>
      </w:hyperlink>
    </w:p>
    <w:p w14:paraId="79F6261C" w14:textId="77777777" w:rsidR="00EB1FF0" w:rsidRDefault="001A3F99">
      <w:pPr>
        <w:pStyle w:val="TOC1"/>
        <w:rPr>
          <w:rFonts w:asciiTheme="minorHAnsi" w:eastAsiaTheme="minorEastAsia" w:hAnsiTheme="minorHAnsi" w:cstheme="minorBidi"/>
          <w:b w:val="0"/>
          <w:bCs w:val="0"/>
          <w:color w:val="auto"/>
          <w:spacing w:val="0"/>
          <w:sz w:val="22"/>
          <w:szCs w:val="22"/>
          <w:lang w:val="en-US"/>
        </w:rPr>
      </w:pPr>
      <w:hyperlink w:anchor="_Toc441516167" w:history="1">
        <w:r w:rsidR="00EB1FF0" w:rsidRPr="00707445">
          <w:rPr>
            <w:rStyle w:val="Hyperlink"/>
          </w:rPr>
          <w:t>2</w:t>
        </w:r>
        <w:r w:rsidR="00EB1FF0">
          <w:rPr>
            <w:rFonts w:asciiTheme="minorHAnsi" w:eastAsiaTheme="minorEastAsia" w:hAnsiTheme="minorHAnsi" w:cstheme="minorBidi"/>
            <w:b w:val="0"/>
            <w:bCs w:val="0"/>
            <w:color w:val="auto"/>
            <w:spacing w:val="0"/>
            <w:sz w:val="22"/>
            <w:szCs w:val="22"/>
            <w:lang w:val="en-US"/>
          </w:rPr>
          <w:tab/>
        </w:r>
        <w:r w:rsidR="00EB1FF0" w:rsidRPr="00707445">
          <w:rPr>
            <w:rStyle w:val="Hyperlink"/>
          </w:rPr>
          <w:t>System Architecture</w:t>
        </w:r>
        <w:r w:rsidR="00EB1FF0">
          <w:rPr>
            <w:webHidden/>
          </w:rPr>
          <w:tab/>
        </w:r>
        <w:r w:rsidR="00EB1FF0">
          <w:rPr>
            <w:webHidden/>
          </w:rPr>
          <w:fldChar w:fldCharType="begin"/>
        </w:r>
        <w:r w:rsidR="00EB1FF0">
          <w:rPr>
            <w:webHidden/>
          </w:rPr>
          <w:instrText xml:space="preserve"> PAGEREF _Toc441516167 \h </w:instrText>
        </w:r>
        <w:r w:rsidR="00EB1FF0">
          <w:rPr>
            <w:webHidden/>
          </w:rPr>
        </w:r>
        <w:r w:rsidR="00EB1FF0">
          <w:rPr>
            <w:webHidden/>
          </w:rPr>
          <w:fldChar w:fldCharType="separate"/>
        </w:r>
        <w:r w:rsidR="00EB1FF0">
          <w:rPr>
            <w:webHidden/>
          </w:rPr>
          <w:t>6</w:t>
        </w:r>
        <w:r w:rsidR="00EB1FF0">
          <w:rPr>
            <w:webHidden/>
          </w:rPr>
          <w:fldChar w:fldCharType="end"/>
        </w:r>
      </w:hyperlink>
    </w:p>
    <w:p w14:paraId="7320F13C" w14:textId="77777777" w:rsidR="00EB1FF0" w:rsidRDefault="001A3F99">
      <w:pPr>
        <w:pStyle w:val="TOC2"/>
        <w:rPr>
          <w:rFonts w:asciiTheme="minorHAnsi" w:eastAsiaTheme="minorEastAsia" w:hAnsiTheme="minorHAnsi" w:cstheme="minorBidi"/>
          <w:iCs w:val="0"/>
          <w:color w:val="auto"/>
          <w:sz w:val="22"/>
          <w:szCs w:val="22"/>
        </w:rPr>
      </w:pPr>
      <w:hyperlink w:anchor="_Toc441516168" w:history="1">
        <w:r w:rsidR="00EB1FF0" w:rsidRPr="00707445">
          <w:rPr>
            <w:rStyle w:val="Hyperlink"/>
          </w:rPr>
          <w:t>2.1</w:t>
        </w:r>
        <w:r w:rsidR="00EB1FF0">
          <w:rPr>
            <w:rFonts w:asciiTheme="minorHAnsi" w:eastAsiaTheme="minorEastAsia" w:hAnsiTheme="minorHAnsi" w:cstheme="minorBidi"/>
            <w:iCs w:val="0"/>
            <w:color w:val="auto"/>
            <w:sz w:val="22"/>
            <w:szCs w:val="22"/>
          </w:rPr>
          <w:tab/>
        </w:r>
        <w:r w:rsidR="00EB1FF0" w:rsidRPr="00707445">
          <w:rPr>
            <w:rStyle w:val="Hyperlink"/>
          </w:rPr>
          <w:t>System diagram</w:t>
        </w:r>
        <w:r w:rsidR="00EB1FF0">
          <w:rPr>
            <w:webHidden/>
          </w:rPr>
          <w:tab/>
        </w:r>
        <w:r w:rsidR="00EB1FF0">
          <w:rPr>
            <w:webHidden/>
          </w:rPr>
          <w:fldChar w:fldCharType="begin"/>
        </w:r>
        <w:r w:rsidR="00EB1FF0">
          <w:rPr>
            <w:webHidden/>
          </w:rPr>
          <w:instrText xml:space="preserve"> PAGEREF _Toc441516168 \h </w:instrText>
        </w:r>
        <w:r w:rsidR="00EB1FF0">
          <w:rPr>
            <w:webHidden/>
          </w:rPr>
        </w:r>
        <w:r w:rsidR="00EB1FF0">
          <w:rPr>
            <w:webHidden/>
          </w:rPr>
          <w:fldChar w:fldCharType="separate"/>
        </w:r>
        <w:r w:rsidR="00EB1FF0">
          <w:rPr>
            <w:webHidden/>
          </w:rPr>
          <w:t>6</w:t>
        </w:r>
        <w:r w:rsidR="00EB1FF0">
          <w:rPr>
            <w:webHidden/>
          </w:rPr>
          <w:fldChar w:fldCharType="end"/>
        </w:r>
      </w:hyperlink>
    </w:p>
    <w:p w14:paraId="51D38EBF" w14:textId="77777777" w:rsidR="00EB1FF0" w:rsidRDefault="001A3F99">
      <w:pPr>
        <w:pStyle w:val="TOC2"/>
        <w:rPr>
          <w:rFonts w:asciiTheme="minorHAnsi" w:eastAsiaTheme="minorEastAsia" w:hAnsiTheme="minorHAnsi" w:cstheme="minorBidi"/>
          <w:iCs w:val="0"/>
          <w:color w:val="auto"/>
          <w:sz w:val="22"/>
          <w:szCs w:val="22"/>
        </w:rPr>
      </w:pPr>
      <w:hyperlink w:anchor="_Toc441516169" w:history="1">
        <w:r w:rsidR="00EB1FF0" w:rsidRPr="00707445">
          <w:rPr>
            <w:rStyle w:val="Hyperlink"/>
          </w:rPr>
          <w:t>2.2</w:t>
        </w:r>
        <w:r w:rsidR="00EB1FF0">
          <w:rPr>
            <w:rFonts w:asciiTheme="minorHAnsi" w:eastAsiaTheme="minorEastAsia" w:hAnsiTheme="minorHAnsi" w:cstheme="minorBidi"/>
            <w:iCs w:val="0"/>
            <w:color w:val="auto"/>
            <w:sz w:val="22"/>
            <w:szCs w:val="22"/>
          </w:rPr>
          <w:tab/>
        </w:r>
        <w:r w:rsidR="00EB1FF0" w:rsidRPr="00707445">
          <w:rPr>
            <w:rStyle w:val="Hyperlink"/>
          </w:rPr>
          <w:t>Sequence diagram</w:t>
        </w:r>
        <w:r w:rsidR="00EB1FF0">
          <w:rPr>
            <w:webHidden/>
          </w:rPr>
          <w:tab/>
        </w:r>
        <w:r w:rsidR="00EB1FF0">
          <w:rPr>
            <w:webHidden/>
          </w:rPr>
          <w:fldChar w:fldCharType="begin"/>
        </w:r>
        <w:r w:rsidR="00EB1FF0">
          <w:rPr>
            <w:webHidden/>
          </w:rPr>
          <w:instrText xml:space="preserve"> PAGEREF _Toc441516169 \h </w:instrText>
        </w:r>
        <w:r w:rsidR="00EB1FF0">
          <w:rPr>
            <w:webHidden/>
          </w:rPr>
        </w:r>
        <w:r w:rsidR="00EB1FF0">
          <w:rPr>
            <w:webHidden/>
          </w:rPr>
          <w:fldChar w:fldCharType="separate"/>
        </w:r>
        <w:r w:rsidR="00EB1FF0">
          <w:rPr>
            <w:webHidden/>
          </w:rPr>
          <w:t>7</w:t>
        </w:r>
        <w:r w:rsidR="00EB1FF0">
          <w:rPr>
            <w:webHidden/>
          </w:rPr>
          <w:fldChar w:fldCharType="end"/>
        </w:r>
      </w:hyperlink>
    </w:p>
    <w:p w14:paraId="3C180A48" w14:textId="77777777" w:rsidR="00EB1FF0" w:rsidRDefault="001A3F99">
      <w:pPr>
        <w:pStyle w:val="TOC1"/>
        <w:rPr>
          <w:rFonts w:asciiTheme="minorHAnsi" w:eastAsiaTheme="minorEastAsia" w:hAnsiTheme="minorHAnsi" w:cstheme="minorBidi"/>
          <w:b w:val="0"/>
          <w:bCs w:val="0"/>
          <w:color w:val="auto"/>
          <w:spacing w:val="0"/>
          <w:sz w:val="22"/>
          <w:szCs w:val="22"/>
          <w:lang w:val="en-US"/>
        </w:rPr>
      </w:pPr>
      <w:hyperlink w:anchor="_Toc441516170" w:history="1">
        <w:r w:rsidR="00EB1FF0" w:rsidRPr="00707445">
          <w:rPr>
            <w:rStyle w:val="Hyperlink"/>
          </w:rPr>
          <w:t>3</w:t>
        </w:r>
        <w:r w:rsidR="00EB1FF0">
          <w:rPr>
            <w:rFonts w:asciiTheme="minorHAnsi" w:eastAsiaTheme="minorEastAsia" w:hAnsiTheme="minorHAnsi" w:cstheme="minorBidi"/>
            <w:b w:val="0"/>
            <w:bCs w:val="0"/>
            <w:color w:val="auto"/>
            <w:spacing w:val="0"/>
            <w:sz w:val="22"/>
            <w:szCs w:val="22"/>
            <w:lang w:val="en-US"/>
          </w:rPr>
          <w:tab/>
        </w:r>
        <w:r w:rsidR="00EB1FF0" w:rsidRPr="00707445">
          <w:rPr>
            <w:rStyle w:val="Hyperlink"/>
          </w:rPr>
          <w:t>Major components features</w:t>
        </w:r>
        <w:r w:rsidR="00EB1FF0">
          <w:rPr>
            <w:webHidden/>
          </w:rPr>
          <w:tab/>
        </w:r>
        <w:r w:rsidR="00EB1FF0">
          <w:rPr>
            <w:webHidden/>
          </w:rPr>
          <w:fldChar w:fldCharType="begin"/>
        </w:r>
        <w:r w:rsidR="00EB1FF0">
          <w:rPr>
            <w:webHidden/>
          </w:rPr>
          <w:instrText xml:space="preserve"> PAGEREF _Toc441516170 \h </w:instrText>
        </w:r>
        <w:r w:rsidR="00EB1FF0">
          <w:rPr>
            <w:webHidden/>
          </w:rPr>
        </w:r>
        <w:r w:rsidR="00EB1FF0">
          <w:rPr>
            <w:webHidden/>
          </w:rPr>
          <w:fldChar w:fldCharType="separate"/>
        </w:r>
        <w:r w:rsidR="00EB1FF0">
          <w:rPr>
            <w:webHidden/>
          </w:rPr>
          <w:t>8</w:t>
        </w:r>
        <w:r w:rsidR="00EB1FF0">
          <w:rPr>
            <w:webHidden/>
          </w:rPr>
          <w:fldChar w:fldCharType="end"/>
        </w:r>
      </w:hyperlink>
    </w:p>
    <w:p w14:paraId="014F3E48" w14:textId="77777777" w:rsidR="00EB1FF0" w:rsidRDefault="001A3F99">
      <w:pPr>
        <w:pStyle w:val="TOC2"/>
        <w:rPr>
          <w:rFonts w:asciiTheme="minorHAnsi" w:eastAsiaTheme="minorEastAsia" w:hAnsiTheme="minorHAnsi" w:cstheme="minorBidi"/>
          <w:iCs w:val="0"/>
          <w:color w:val="auto"/>
          <w:sz w:val="22"/>
          <w:szCs w:val="22"/>
        </w:rPr>
      </w:pPr>
      <w:hyperlink w:anchor="_Toc441516171" w:history="1">
        <w:r w:rsidR="00EB1FF0" w:rsidRPr="00707445">
          <w:rPr>
            <w:rStyle w:val="Hyperlink"/>
          </w:rPr>
          <w:t>3.1</w:t>
        </w:r>
        <w:r w:rsidR="00EB1FF0">
          <w:rPr>
            <w:rFonts w:asciiTheme="minorHAnsi" w:eastAsiaTheme="minorEastAsia" w:hAnsiTheme="minorHAnsi" w:cstheme="minorBidi"/>
            <w:iCs w:val="0"/>
            <w:color w:val="auto"/>
            <w:sz w:val="22"/>
            <w:szCs w:val="22"/>
          </w:rPr>
          <w:tab/>
        </w:r>
        <w:r w:rsidR="00EB1FF0" w:rsidRPr="00707445">
          <w:rPr>
            <w:rStyle w:val="Hyperlink"/>
          </w:rPr>
          <w:t>Test Runner</w:t>
        </w:r>
        <w:r w:rsidR="00EB1FF0">
          <w:rPr>
            <w:webHidden/>
          </w:rPr>
          <w:tab/>
        </w:r>
        <w:r w:rsidR="00EB1FF0">
          <w:rPr>
            <w:webHidden/>
          </w:rPr>
          <w:fldChar w:fldCharType="begin"/>
        </w:r>
        <w:r w:rsidR="00EB1FF0">
          <w:rPr>
            <w:webHidden/>
          </w:rPr>
          <w:instrText xml:space="preserve"> PAGEREF _Toc441516171 \h </w:instrText>
        </w:r>
        <w:r w:rsidR="00EB1FF0">
          <w:rPr>
            <w:webHidden/>
          </w:rPr>
        </w:r>
        <w:r w:rsidR="00EB1FF0">
          <w:rPr>
            <w:webHidden/>
          </w:rPr>
          <w:fldChar w:fldCharType="separate"/>
        </w:r>
        <w:r w:rsidR="00EB1FF0">
          <w:rPr>
            <w:webHidden/>
          </w:rPr>
          <w:t>8</w:t>
        </w:r>
        <w:r w:rsidR="00EB1FF0">
          <w:rPr>
            <w:webHidden/>
          </w:rPr>
          <w:fldChar w:fldCharType="end"/>
        </w:r>
      </w:hyperlink>
    </w:p>
    <w:p w14:paraId="581506A1" w14:textId="77777777" w:rsidR="00EB1FF0" w:rsidRDefault="001A3F99">
      <w:pPr>
        <w:pStyle w:val="TOC2"/>
        <w:rPr>
          <w:rFonts w:asciiTheme="minorHAnsi" w:eastAsiaTheme="minorEastAsia" w:hAnsiTheme="minorHAnsi" w:cstheme="minorBidi"/>
          <w:iCs w:val="0"/>
          <w:color w:val="auto"/>
          <w:sz w:val="22"/>
          <w:szCs w:val="22"/>
        </w:rPr>
      </w:pPr>
      <w:hyperlink w:anchor="_Toc441516172" w:history="1">
        <w:r w:rsidR="00EB1FF0" w:rsidRPr="00707445">
          <w:rPr>
            <w:rStyle w:val="Hyperlink"/>
          </w:rPr>
          <w:t>3.2</w:t>
        </w:r>
        <w:r w:rsidR="00EB1FF0">
          <w:rPr>
            <w:rFonts w:asciiTheme="minorHAnsi" w:eastAsiaTheme="minorEastAsia" w:hAnsiTheme="minorHAnsi" w:cstheme="minorBidi"/>
            <w:iCs w:val="0"/>
            <w:color w:val="auto"/>
            <w:sz w:val="22"/>
            <w:szCs w:val="22"/>
          </w:rPr>
          <w:tab/>
        </w:r>
        <w:r w:rsidR="00EB1FF0" w:rsidRPr="00707445">
          <w:rPr>
            <w:rStyle w:val="Hyperlink"/>
          </w:rPr>
          <w:t>Test Suite</w:t>
        </w:r>
        <w:r w:rsidR="00EB1FF0">
          <w:rPr>
            <w:webHidden/>
          </w:rPr>
          <w:tab/>
        </w:r>
        <w:r w:rsidR="00EB1FF0">
          <w:rPr>
            <w:webHidden/>
          </w:rPr>
          <w:fldChar w:fldCharType="begin"/>
        </w:r>
        <w:r w:rsidR="00EB1FF0">
          <w:rPr>
            <w:webHidden/>
          </w:rPr>
          <w:instrText xml:space="preserve"> PAGEREF _Toc441516172 \h </w:instrText>
        </w:r>
        <w:r w:rsidR="00EB1FF0">
          <w:rPr>
            <w:webHidden/>
          </w:rPr>
        </w:r>
        <w:r w:rsidR="00EB1FF0">
          <w:rPr>
            <w:webHidden/>
          </w:rPr>
          <w:fldChar w:fldCharType="separate"/>
        </w:r>
        <w:r w:rsidR="00EB1FF0">
          <w:rPr>
            <w:webHidden/>
          </w:rPr>
          <w:t>8</w:t>
        </w:r>
        <w:r w:rsidR="00EB1FF0">
          <w:rPr>
            <w:webHidden/>
          </w:rPr>
          <w:fldChar w:fldCharType="end"/>
        </w:r>
      </w:hyperlink>
    </w:p>
    <w:p w14:paraId="39AC2A5A" w14:textId="77777777" w:rsidR="00EB1FF0" w:rsidRDefault="001A3F99">
      <w:pPr>
        <w:pStyle w:val="TOC2"/>
        <w:rPr>
          <w:rFonts w:asciiTheme="minorHAnsi" w:eastAsiaTheme="minorEastAsia" w:hAnsiTheme="minorHAnsi" w:cstheme="minorBidi"/>
          <w:iCs w:val="0"/>
          <w:color w:val="auto"/>
          <w:sz w:val="22"/>
          <w:szCs w:val="22"/>
        </w:rPr>
      </w:pPr>
      <w:hyperlink w:anchor="_Toc441516173" w:history="1">
        <w:r w:rsidR="00EB1FF0" w:rsidRPr="00707445">
          <w:rPr>
            <w:rStyle w:val="Hyperlink"/>
          </w:rPr>
          <w:t>3.3</w:t>
        </w:r>
        <w:r w:rsidR="00EB1FF0">
          <w:rPr>
            <w:rFonts w:asciiTheme="minorHAnsi" w:eastAsiaTheme="minorEastAsia" w:hAnsiTheme="minorHAnsi" w:cstheme="minorBidi"/>
            <w:iCs w:val="0"/>
            <w:color w:val="auto"/>
            <w:sz w:val="22"/>
            <w:szCs w:val="22"/>
          </w:rPr>
          <w:tab/>
        </w:r>
        <w:r w:rsidR="00EB1FF0" w:rsidRPr="00707445">
          <w:rPr>
            <w:rStyle w:val="Hyperlink"/>
          </w:rPr>
          <w:t>Item Generator</w:t>
        </w:r>
        <w:r w:rsidR="00EB1FF0">
          <w:rPr>
            <w:webHidden/>
          </w:rPr>
          <w:tab/>
        </w:r>
        <w:r w:rsidR="00EB1FF0">
          <w:rPr>
            <w:webHidden/>
          </w:rPr>
          <w:fldChar w:fldCharType="begin"/>
        </w:r>
        <w:r w:rsidR="00EB1FF0">
          <w:rPr>
            <w:webHidden/>
          </w:rPr>
          <w:instrText xml:space="preserve"> PAGEREF _Toc441516173 \h </w:instrText>
        </w:r>
        <w:r w:rsidR="00EB1FF0">
          <w:rPr>
            <w:webHidden/>
          </w:rPr>
        </w:r>
        <w:r w:rsidR="00EB1FF0">
          <w:rPr>
            <w:webHidden/>
          </w:rPr>
          <w:fldChar w:fldCharType="separate"/>
        </w:r>
        <w:r w:rsidR="00EB1FF0">
          <w:rPr>
            <w:webHidden/>
          </w:rPr>
          <w:t>10</w:t>
        </w:r>
        <w:r w:rsidR="00EB1FF0">
          <w:rPr>
            <w:webHidden/>
          </w:rPr>
          <w:fldChar w:fldCharType="end"/>
        </w:r>
      </w:hyperlink>
    </w:p>
    <w:p w14:paraId="1CE1982A" w14:textId="77777777" w:rsidR="00EB1FF0" w:rsidRDefault="001A3F99">
      <w:pPr>
        <w:pStyle w:val="TOC1"/>
        <w:rPr>
          <w:rFonts w:asciiTheme="minorHAnsi" w:eastAsiaTheme="minorEastAsia" w:hAnsiTheme="minorHAnsi" w:cstheme="minorBidi"/>
          <w:b w:val="0"/>
          <w:bCs w:val="0"/>
          <w:color w:val="auto"/>
          <w:spacing w:val="0"/>
          <w:sz w:val="22"/>
          <w:szCs w:val="22"/>
          <w:lang w:val="en-US"/>
        </w:rPr>
      </w:pPr>
      <w:hyperlink w:anchor="_Toc441516174" w:history="1">
        <w:r w:rsidR="00EB1FF0" w:rsidRPr="00707445">
          <w:rPr>
            <w:rStyle w:val="Hyperlink"/>
          </w:rPr>
          <w:t>4</w:t>
        </w:r>
        <w:r w:rsidR="00EB1FF0">
          <w:rPr>
            <w:rFonts w:asciiTheme="minorHAnsi" w:eastAsiaTheme="minorEastAsia" w:hAnsiTheme="minorHAnsi" w:cstheme="minorBidi"/>
            <w:b w:val="0"/>
            <w:bCs w:val="0"/>
            <w:color w:val="auto"/>
            <w:spacing w:val="0"/>
            <w:sz w:val="22"/>
            <w:szCs w:val="22"/>
            <w:lang w:val="en-US"/>
          </w:rPr>
          <w:tab/>
        </w:r>
        <w:r w:rsidR="00EB1FF0" w:rsidRPr="00707445">
          <w:rPr>
            <w:rStyle w:val="Hyperlink"/>
          </w:rPr>
          <w:t>Usage and integration</w:t>
        </w:r>
        <w:r w:rsidR="00EB1FF0">
          <w:rPr>
            <w:webHidden/>
          </w:rPr>
          <w:tab/>
        </w:r>
        <w:r w:rsidR="00EB1FF0">
          <w:rPr>
            <w:webHidden/>
          </w:rPr>
          <w:fldChar w:fldCharType="begin"/>
        </w:r>
        <w:r w:rsidR="00EB1FF0">
          <w:rPr>
            <w:webHidden/>
          </w:rPr>
          <w:instrText xml:space="preserve"> PAGEREF _Toc441516174 \h </w:instrText>
        </w:r>
        <w:r w:rsidR="00EB1FF0">
          <w:rPr>
            <w:webHidden/>
          </w:rPr>
        </w:r>
        <w:r w:rsidR="00EB1FF0">
          <w:rPr>
            <w:webHidden/>
          </w:rPr>
          <w:fldChar w:fldCharType="separate"/>
        </w:r>
        <w:r w:rsidR="00EB1FF0">
          <w:rPr>
            <w:webHidden/>
          </w:rPr>
          <w:t>11</w:t>
        </w:r>
        <w:r w:rsidR="00EB1FF0">
          <w:rPr>
            <w:webHidden/>
          </w:rPr>
          <w:fldChar w:fldCharType="end"/>
        </w:r>
      </w:hyperlink>
    </w:p>
    <w:p w14:paraId="15973217" w14:textId="77777777" w:rsidR="00EB1FF0" w:rsidRDefault="001A3F99">
      <w:pPr>
        <w:pStyle w:val="TOC1"/>
        <w:rPr>
          <w:rFonts w:asciiTheme="minorHAnsi" w:eastAsiaTheme="minorEastAsia" w:hAnsiTheme="minorHAnsi" w:cstheme="minorBidi"/>
          <w:b w:val="0"/>
          <w:bCs w:val="0"/>
          <w:color w:val="auto"/>
          <w:spacing w:val="0"/>
          <w:sz w:val="22"/>
          <w:szCs w:val="22"/>
          <w:lang w:val="en-US"/>
        </w:rPr>
      </w:pPr>
      <w:hyperlink w:anchor="_Toc441516175" w:history="1">
        <w:r w:rsidR="00EB1FF0" w:rsidRPr="00707445">
          <w:rPr>
            <w:rStyle w:val="Hyperlink"/>
          </w:rPr>
          <w:t>5</w:t>
        </w:r>
        <w:r w:rsidR="00EB1FF0">
          <w:rPr>
            <w:rFonts w:asciiTheme="minorHAnsi" w:eastAsiaTheme="minorEastAsia" w:hAnsiTheme="minorHAnsi" w:cstheme="minorBidi"/>
            <w:b w:val="0"/>
            <w:bCs w:val="0"/>
            <w:color w:val="auto"/>
            <w:spacing w:val="0"/>
            <w:sz w:val="22"/>
            <w:szCs w:val="22"/>
            <w:lang w:val="en-US"/>
          </w:rPr>
          <w:tab/>
        </w:r>
        <w:r w:rsidR="00EB1FF0" w:rsidRPr="00707445">
          <w:rPr>
            <w:rStyle w:val="Hyperlink"/>
          </w:rPr>
          <w:t>Example</w:t>
        </w:r>
        <w:r w:rsidR="00EB1FF0">
          <w:rPr>
            <w:webHidden/>
          </w:rPr>
          <w:tab/>
        </w:r>
        <w:r w:rsidR="00EB1FF0">
          <w:rPr>
            <w:webHidden/>
          </w:rPr>
          <w:fldChar w:fldCharType="begin"/>
        </w:r>
        <w:r w:rsidR="00EB1FF0">
          <w:rPr>
            <w:webHidden/>
          </w:rPr>
          <w:instrText xml:space="preserve"> PAGEREF _Toc441516175 \h </w:instrText>
        </w:r>
        <w:r w:rsidR="00EB1FF0">
          <w:rPr>
            <w:webHidden/>
          </w:rPr>
        </w:r>
        <w:r w:rsidR="00EB1FF0">
          <w:rPr>
            <w:webHidden/>
          </w:rPr>
          <w:fldChar w:fldCharType="separate"/>
        </w:r>
        <w:r w:rsidR="00EB1FF0">
          <w:rPr>
            <w:webHidden/>
          </w:rPr>
          <w:t>14</w:t>
        </w:r>
        <w:r w:rsidR="00EB1FF0">
          <w:rPr>
            <w:webHidden/>
          </w:rPr>
          <w:fldChar w:fldCharType="end"/>
        </w:r>
      </w:hyperlink>
    </w:p>
    <w:p w14:paraId="646963FC" w14:textId="77777777" w:rsidR="00526647" w:rsidRDefault="00606454" w:rsidP="00226B2E">
      <w:pPr>
        <w:spacing w:line="276" w:lineRule="auto"/>
        <w:ind w:left="-720" w:hanging="720"/>
        <w:jc w:val="both"/>
        <w:rPr>
          <w:sz w:val="20"/>
          <w:szCs w:val="20"/>
        </w:rPr>
      </w:pPr>
      <w:r>
        <w:rPr>
          <w:iCs/>
          <w:color w:val="00639F"/>
          <w:spacing w:val="-8"/>
          <w:sz w:val="20"/>
          <w:szCs w:val="20"/>
        </w:rPr>
        <w:fldChar w:fldCharType="end"/>
      </w:r>
    </w:p>
    <w:p w14:paraId="3A2DAD43" w14:textId="77777777" w:rsidR="00526647" w:rsidRDefault="00526647" w:rsidP="00226B2E">
      <w:pPr>
        <w:pStyle w:val="Spacer"/>
        <w:spacing w:line="276" w:lineRule="auto"/>
        <w:jc w:val="both"/>
        <w:sectPr w:rsidR="00526647" w:rsidSect="005A4B17">
          <w:headerReference w:type="default" r:id="rId8"/>
          <w:footerReference w:type="default" r:id="rId9"/>
          <w:footerReference w:type="first" r:id="rId10"/>
          <w:pgSz w:w="11909" w:h="16834" w:code="9"/>
          <w:pgMar w:top="1728" w:right="1008" w:bottom="1440" w:left="2880" w:header="720" w:footer="720" w:gutter="0"/>
          <w:cols w:space="720"/>
          <w:titlePg/>
          <w:docGrid w:linePitch="360"/>
        </w:sectPr>
      </w:pPr>
    </w:p>
    <w:p w14:paraId="055CC0B4" w14:textId="77777777" w:rsidR="00526647" w:rsidRDefault="00897798" w:rsidP="00226B2E">
      <w:pPr>
        <w:pStyle w:val="Heading1"/>
        <w:spacing w:line="276" w:lineRule="auto"/>
        <w:jc w:val="both"/>
      </w:pPr>
      <w:bookmarkStart w:id="1" w:name="_Toc441516161"/>
      <w:r w:rsidRPr="00860F8F">
        <w:lastRenderedPageBreak/>
        <w:t>Introduction</w:t>
      </w:r>
      <w:bookmarkEnd w:id="1"/>
    </w:p>
    <w:p w14:paraId="5259794E" w14:textId="77777777" w:rsidR="00526647" w:rsidRDefault="00526647" w:rsidP="00EB1FF0">
      <w:pPr>
        <w:pStyle w:val="HorizontalLine"/>
      </w:pPr>
    </w:p>
    <w:p w14:paraId="4D8F7CDA" w14:textId="77777777" w:rsidR="00DB1E4D" w:rsidRPr="00DB1E4D" w:rsidRDefault="00DB1E4D" w:rsidP="00226B2E">
      <w:pPr>
        <w:pStyle w:val="Heading2"/>
        <w:spacing w:line="276" w:lineRule="auto"/>
        <w:jc w:val="both"/>
        <w:rPr>
          <w:lang w:val="en-US"/>
        </w:rPr>
      </w:pPr>
      <w:bookmarkStart w:id="2" w:name="_Toc197831508"/>
      <w:bookmarkStart w:id="3" w:name="_Toc197838454"/>
      <w:bookmarkStart w:id="4" w:name="_Toc127279245"/>
      <w:bookmarkStart w:id="5" w:name="_Toc441516162"/>
      <w:bookmarkEnd w:id="2"/>
      <w:bookmarkEnd w:id="3"/>
      <w:r>
        <w:rPr>
          <w:lang w:val="en-US"/>
        </w:rPr>
        <w:t>Purpose</w:t>
      </w:r>
      <w:bookmarkEnd w:id="4"/>
      <w:bookmarkEnd w:id="5"/>
    </w:p>
    <w:p w14:paraId="14B59708" w14:textId="77777777" w:rsidR="00F715DB" w:rsidRPr="00742628" w:rsidRDefault="009A0C2B" w:rsidP="00226B2E">
      <w:pPr>
        <w:pStyle w:val="BodyParagraph"/>
        <w:jc w:val="both"/>
      </w:pPr>
      <w:r w:rsidRPr="009A0C2B">
        <w:t>The purpose of this document is to document a clear a</w:t>
      </w:r>
      <w:r w:rsidR="00B96ECC">
        <w:t>nd comprehensive design of the s</w:t>
      </w:r>
      <w:r w:rsidRPr="009A0C2B">
        <w:t>ystem. It documents major classes design and relationships and is to be used as a guideline in development process.</w:t>
      </w:r>
      <w:r w:rsidR="00E06E0C">
        <w:t xml:space="preserve"> </w:t>
      </w:r>
      <w:r w:rsidR="00E06E0C" w:rsidRPr="00750746">
        <w:t>This document is targeted to software developers</w:t>
      </w:r>
      <w:r w:rsidR="00E06E0C">
        <w:t xml:space="preserve"> who will be developing Roku channels with </w:t>
      </w:r>
      <w:proofErr w:type="spellStart"/>
      <w:r w:rsidR="00E06E0C">
        <w:t>BrightScript</w:t>
      </w:r>
      <w:proofErr w:type="spellEnd"/>
      <w:r w:rsidR="00E06E0C">
        <w:t>.</w:t>
      </w:r>
    </w:p>
    <w:p w14:paraId="156FCD99" w14:textId="77777777" w:rsidR="00DB1E4D" w:rsidRDefault="00DB1E4D" w:rsidP="00226B2E">
      <w:pPr>
        <w:pStyle w:val="Heading2"/>
        <w:spacing w:line="276" w:lineRule="auto"/>
        <w:jc w:val="both"/>
        <w:rPr>
          <w:lang w:val="en-US"/>
        </w:rPr>
      </w:pPr>
      <w:bookmarkStart w:id="6" w:name="_Toc441516163"/>
      <w:r>
        <w:rPr>
          <w:lang w:val="en-US"/>
        </w:rPr>
        <w:t>Scope</w:t>
      </w:r>
      <w:bookmarkEnd w:id="6"/>
    </w:p>
    <w:p w14:paraId="7D2F2931" w14:textId="77777777" w:rsidR="00DB1E4D" w:rsidRDefault="008A0391" w:rsidP="00226B2E">
      <w:pPr>
        <w:pStyle w:val="BodyParagraph"/>
        <w:jc w:val="both"/>
      </w:pPr>
      <w:r>
        <w:t xml:space="preserve">Create </w:t>
      </w:r>
      <w:r w:rsidR="00287667">
        <w:t xml:space="preserve">framework for writing </w:t>
      </w:r>
      <w:r w:rsidR="00287667" w:rsidRPr="00287667">
        <w:t xml:space="preserve">code coverage </w:t>
      </w:r>
      <w:r w:rsidR="00287667">
        <w:t>unit test, run these tests and collect statistic</w:t>
      </w:r>
      <w:r>
        <w:t>.</w:t>
      </w:r>
    </w:p>
    <w:p w14:paraId="154C2900" w14:textId="77777777" w:rsidR="00F934F8" w:rsidRDefault="00287667" w:rsidP="00226B2E">
      <w:pPr>
        <w:pStyle w:val="Heading3"/>
        <w:jc w:val="both"/>
      </w:pPr>
      <w:bookmarkStart w:id="7" w:name="_Toc441516164"/>
      <w:r>
        <w:t>Current Implementation</w:t>
      </w:r>
      <w:bookmarkEnd w:id="7"/>
    </w:p>
    <w:p w14:paraId="25CDA391" w14:textId="77777777" w:rsidR="00B02AE9" w:rsidRDefault="000A1509" w:rsidP="00226B2E">
      <w:pPr>
        <w:pStyle w:val="BodyParagraph"/>
        <w:jc w:val="both"/>
      </w:pPr>
      <w:r w:rsidRPr="000A1509">
        <w:t>Current implementation consists of Test</w:t>
      </w:r>
      <w:r w:rsidR="00B96ECC">
        <w:t xml:space="preserve"> </w:t>
      </w:r>
      <w:r w:rsidRPr="000A1509">
        <w:t>Runner which collect</w:t>
      </w:r>
      <w:r w:rsidR="00B96ECC">
        <w:t>s</w:t>
      </w:r>
      <w:r w:rsidRPr="000A1509">
        <w:t xml:space="preserve"> all test</w:t>
      </w:r>
      <w:r w:rsidR="00B96ECC">
        <w:t xml:space="preserve"> cases</w:t>
      </w:r>
      <w:r w:rsidRPr="000A1509">
        <w:t xml:space="preserve"> and run them one by one, Base</w:t>
      </w:r>
      <w:r w:rsidR="00B96ECC">
        <w:t xml:space="preserve"> </w:t>
      </w:r>
      <w:r w:rsidRPr="000A1509">
        <w:t>Test</w:t>
      </w:r>
      <w:r w:rsidR="00B96ECC">
        <w:t xml:space="preserve"> </w:t>
      </w:r>
      <w:r w:rsidRPr="000A1509">
        <w:t>Suite contains assertion methods and Item</w:t>
      </w:r>
      <w:r w:rsidR="00B96ECC">
        <w:t xml:space="preserve"> </w:t>
      </w:r>
      <w:r w:rsidRPr="000A1509">
        <w:t>Generator which allows to create different objects by given scheme.</w:t>
      </w:r>
    </w:p>
    <w:p w14:paraId="5D08BEDA" w14:textId="77777777" w:rsidR="008A0391" w:rsidRDefault="008841E5" w:rsidP="00226B2E">
      <w:pPr>
        <w:pStyle w:val="Heading3"/>
        <w:jc w:val="both"/>
      </w:pPr>
      <w:bookmarkStart w:id="8" w:name="_Toc441516165"/>
      <w:r w:rsidRPr="008841E5">
        <w:t>Possible new features and improvements</w:t>
      </w:r>
      <w:bookmarkEnd w:id="8"/>
    </w:p>
    <w:p w14:paraId="338E8E7B" w14:textId="77777777" w:rsidR="00460051" w:rsidRDefault="000A1509" w:rsidP="00226B2E">
      <w:pPr>
        <w:pStyle w:val="BodyParagraph"/>
        <w:numPr>
          <w:ilvl w:val="0"/>
          <w:numId w:val="23"/>
        </w:numPr>
        <w:jc w:val="both"/>
      </w:pPr>
      <w:r w:rsidRPr="000A1509">
        <w:t>Find a better way to run tests</w:t>
      </w:r>
      <w:r>
        <w:t>.</w:t>
      </w:r>
    </w:p>
    <w:p w14:paraId="7EFCE3FD" w14:textId="77777777" w:rsidR="001C4D32" w:rsidRDefault="001C4D32" w:rsidP="00226B2E">
      <w:pPr>
        <w:pStyle w:val="BodyParagraph"/>
        <w:numPr>
          <w:ilvl w:val="0"/>
          <w:numId w:val="23"/>
        </w:numPr>
        <w:jc w:val="both"/>
      </w:pPr>
      <w:r w:rsidRPr="001C4D32">
        <w:t>Add more assertion</w:t>
      </w:r>
      <w:r>
        <w:t xml:space="preserve"> methods.</w:t>
      </w:r>
    </w:p>
    <w:p w14:paraId="46C362E9" w14:textId="77777777" w:rsidR="001C4D32" w:rsidRDefault="001C4D32" w:rsidP="00226B2E">
      <w:pPr>
        <w:pStyle w:val="BodyParagraph"/>
        <w:numPr>
          <w:ilvl w:val="0"/>
          <w:numId w:val="23"/>
        </w:numPr>
        <w:jc w:val="both"/>
      </w:pPr>
      <w:r>
        <w:t>Add mocks.</w:t>
      </w:r>
    </w:p>
    <w:p w14:paraId="50B6642D" w14:textId="77777777" w:rsidR="00706EDC" w:rsidRDefault="001C4D32" w:rsidP="00226B2E">
      <w:pPr>
        <w:pStyle w:val="BodyParagraph"/>
        <w:numPr>
          <w:ilvl w:val="0"/>
          <w:numId w:val="23"/>
        </w:numPr>
        <w:jc w:val="both"/>
      </w:pPr>
      <w:r w:rsidRPr="001C4D32">
        <w:t>Update framework according to SDK2.0 needs</w:t>
      </w:r>
      <w:r>
        <w:t>.</w:t>
      </w:r>
    </w:p>
    <w:p w14:paraId="002E02E5" w14:textId="77777777" w:rsidR="008E2BB3" w:rsidRDefault="008E2BB3" w:rsidP="00226B2E">
      <w:pPr>
        <w:pStyle w:val="BodyParagraph"/>
        <w:numPr>
          <w:ilvl w:val="0"/>
          <w:numId w:val="23"/>
        </w:numPr>
        <w:jc w:val="both"/>
      </w:pPr>
      <w:r w:rsidRPr="008E2BB3">
        <w:t xml:space="preserve">Integration Test Framework </w:t>
      </w:r>
      <w:r w:rsidR="004C5EBD">
        <w:t>in</w:t>
      </w:r>
      <w:r w:rsidRPr="008E2BB3">
        <w:t xml:space="preserve">to Roku </w:t>
      </w:r>
      <w:proofErr w:type="spellStart"/>
      <w:r w:rsidRPr="008E2BB3">
        <w:t>BrightScript</w:t>
      </w:r>
      <w:proofErr w:type="spellEnd"/>
      <w:r w:rsidRPr="008E2BB3">
        <w:t xml:space="preserve"> eclipse plugin</w:t>
      </w:r>
      <w:r>
        <w:t>.</w:t>
      </w:r>
    </w:p>
    <w:p w14:paraId="0031B7EE" w14:textId="77777777" w:rsidR="008E2BB3" w:rsidRPr="00912B00" w:rsidRDefault="008E2BB3" w:rsidP="00226B2E">
      <w:pPr>
        <w:pStyle w:val="BodyParagraph"/>
        <w:numPr>
          <w:ilvl w:val="0"/>
          <w:numId w:val="23"/>
        </w:numPr>
        <w:jc w:val="both"/>
      </w:pPr>
      <w:r w:rsidRPr="008E2BB3">
        <w:t>Creation generalize tests for channels</w:t>
      </w:r>
    </w:p>
    <w:p w14:paraId="0E69C370" w14:textId="77777777" w:rsidR="00F51F94" w:rsidRDefault="00F51F94" w:rsidP="00226B2E">
      <w:pPr>
        <w:pStyle w:val="Heading2"/>
        <w:spacing w:line="276" w:lineRule="auto"/>
        <w:jc w:val="both"/>
        <w:rPr>
          <w:lang w:val="en-US"/>
        </w:rPr>
      </w:pPr>
      <w:bookmarkStart w:id="9" w:name="_Toc441516166"/>
      <w:r w:rsidRPr="00F51F94">
        <w:rPr>
          <w:lang w:val="en-US"/>
        </w:rPr>
        <w:t>Overview</w:t>
      </w:r>
      <w:bookmarkEnd w:id="9"/>
    </w:p>
    <w:p w14:paraId="0A7B545A" w14:textId="77777777" w:rsidR="002E3DBD" w:rsidRDefault="00CE4557" w:rsidP="00226B2E">
      <w:pPr>
        <w:pStyle w:val="BodyParagraph"/>
        <w:jc w:val="both"/>
      </w:pPr>
      <w:r>
        <w:t>Test</w:t>
      </w:r>
      <w:r w:rsidR="00B96ECC">
        <w:t xml:space="preserve"> </w:t>
      </w:r>
      <w:r>
        <w:t xml:space="preserve">Runner collects all </w:t>
      </w:r>
      <w:r w:rsidR="00475513">
        <w:t>t</w:t>
      </w:r>
      <w:r>
        <w:t xml:space="preserve">est </w:t>
      </w:r>
      <w:r w:rsidR="00475513">
        <w:t>s</w:t>
      </w:r>
      <w:r>
        <w:t>uites with their test</w:t>
      </w:r>
      <w:r w:rsidR="00B96ECC">
        <w:t xml:space="preserve"> case</w:t>
      </w:r>
      <w:r>
        <w:t>s under the given directory</w:t>
      </w:r>
      <w:r w:rsidR="00C92FB8" w:rsidRPr="00C92FB8">
        <w:t>.</w:t>
      </w:r>
      <w:r>
        <w:t xml:space="preserve"> When all test</w:t>
      </w:r>
      <w:r w:rsidR="00B96ECC">
        <w:t xml:space="preserve"> case</w:t>
      </w:r>
      <w:r>
        <w:t>s were collected Test</w:t>
      </w:r>
      <w:r w:rsidR="00B96ECC">
        <w:t xml:space="preserve"> </w:t>
      </w:r>
      <w:r>
        <w:t>Runner runs them one by one and collects the results. After running all the test</w:t>
      </w:r>
      <w:r w:rsidR="00B96ECC">
        <w:t xml:space="preserve"> case</w:t>
      </w:r>
      <w:r>
        <w:t>s Test</w:t>
      </w:r>
      <w:r w:rsidR="00B96ECC">
        <w:t xml:space="preserve"> </w:t>
      </w:r>
      <w:r>
        <w:t xml:space="preserve">Runner </w:t>
      </w:r>
      <w:proofErr w:type="gramStart"/>
      <w:r>
        <w:t>outputs</w:t>
      </w:r>
      <w:proofErr w:type="gramEnd"/>
      <w:r>
        <w:t xml:space="preserve"> the statistic</w:t>
      </w:r>
      <w:r w:rsidR="00475513">
        <w:t xml:space="preserve"> log</w:t>
      </w:r>
      <w:r>
        <w:t xml:space="preserve"> with selected level of verbosity. </w:t>
      </w:r>
    </w:p>
    <w:p w14:paraId="385FC922" w14:textId="77777777" w:rsidR="00DB126E" w:rsidRDefault="00DB126E" w:rsidP="00226B2E">
      <w:pPr>
        <w:pStyle w:val="BodyParagraph"/>
        <w:jc w:val="both"/>
      </w:pPr>
      <w:r>
        <w:t xml:space="preserve">Every </w:t>
      </w:r>
      <w:r w:rsidR="00475513">
        <w:t>t</w:t>
      </w:r>
      <w:r>
        <w:t xml:space="preserve">est </w:t>
      </w:r>
      <w:r w:rsidR="00475513">
        <w:t>s</w:t>
      </w:r>
      <w:r>
        <w:t xml:space="preserve">uite must extend </w:t>
      </w:r>
      <w:proofErr w:type="spellStart"/>
      <w:r w:rsidRPr="00DB126E">
        <w:t>BaseTestSuite</w:t>
      </w:r>
      <w:proofErr w:type="spellEnd"/>
      <w:r>
        <w:t xml:space="preserve"> and must contain at least one test case.</w:t>
      </w:r>
    </w:p>
    <w:p w14:paraId="4DB3F17A" w14:textId="77777777" w:rsidR="0048099E" w:rsidRPr="002E3DBD" w:rsidRDefault="0048099E" w:rsidP="00226B2E">
      <w:pPr>
        <w:pStyle w:val="BodyParagraph"/>
        <w:jc w:val="both"/>
      </w:pPr>
      <w:r>
        <w:br w:type="page"/>
      </w:r>
    </w:p>
    <w:p w14:paraId="0B43B65B" w14:textId="77777777" w:rsidR="00132E9F" w:rsidRDefault="00C92FB8" w:rsidP="00226B2E">
      <w:pPr>
        <w:pStyle w:val="Heading1"/>
        <w:spacing w:line="276" w:lineRule="auto"/>
        <w:jc w:val="both"/>
      </w:pPr>
      <w:bookmarkStart w:id="10" w:name="_Toc441516167"/>
      <w:r>
        <w:lastRenderedPageBreak/>
        <w:t>System Architecture</w:t>
      </w:r>
      <w:bookmarkEnd w:id="10"/>
    </w:p>
    <w:p w14:paraId="3FB77D27" w14:textId="77777777" w:rsidR="00132E9F" w:rsidRDefault="00132E9F" w:rsidP="00EB1FF0">
      <w:pPr>
        <w:pStyle w:val="HorizontalLine"/>
      </w:pPr>
    </w:p>
    <w:p w14:paraId="7D490E91" w14:textId="77777777" w:rsidR="00F1597F" w:rsidRDefault="00704DF9" w:rsidP="00226B2E">
      <w:pPr>
        <w:pStyle w:val="Heading2"/>
        <w:spacing w:line="276" w:lineRule="auto"/>
        <w:jc w:val="both"/>
      </w:pPr>
      <w:bookmarkStart w:id="11" w:name="_Manager"/>
      <w:bookmarkStart w:id="12" w:name="_Toc441516168"/>
      <w:bookmarkEnd w:id="11"/>
      <w:r>
        <w:t>System diagram</w:t>
      </w:r>
      <w:bookmarkEnd w:id="12"/>
    </w:p>
    <w:p w14:paraId="76C0C2DD" w14:textId="77777777" w:rsidR="00B4151E" w:rsidRDefault="00AE4691" w:rsidP="00B4151E">
      <w:pPr>
        <w:pStyle w:val="BodyParagraph"/>
        <w:keepNext/>
        <w:ind w:hanging="4"/>
        <w:jc w:val="both"/>
      </w:pPr>
      <w:r>
        <w:rPr>
          <w:noProof/>
          <w:lang w:val="en-US"/>
        </w:rPr>
        <w:drawing>
          <wp:inline distT="0" distB="0" distL="0" distR="0" wp14:anchorId="24499EA5" wp14:editId="3757F429">
            <wp:extent cx="5757924" cy="2569220"/>
            <wp:effectExtent l="0" t="0" r="0" b="254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57924" cy="2569220"/>
                    </a:xfrm>
                    <a:prstGeom prst="rect">
                      <a:avLst/>
                    </a:prstGeom>
                  </pic:spPr>
                </pic:pic>
              </a:graphicData>
            </a:graphic>
          </wp:inline>
        </w:drawing>
      </w:r>
    </w:p>
    <w:p w14:paraId="5C009198" w14:textId="77777777" w:rsidR="00CD5B5B" w:rsidRDefault="00B4151E" w:rsidP="00B4151E">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System architecture diagram</w:t>
      </w:r>
    </w:p>
    <w:p w14:paraId="1CDE510F" w14:textId="77777777" w:rsidR="00CD5B5B" w:rsidRDefault="00CD5B5B" w:rsidP="00226B2E">
      <w:pPr>
        <w:spacing w:line="276" w:lineRule="auto"/>
        <w:jc w:val="both"/>
        <w:rPr>
          <w:rFonts w:cs="Arial"/>
          <w:bCs/>
          <w:color w:val="F79646" w:themeColor="accent6"/>
          <w:szCs w:val="18"/>
        </w:rPr>
      </w:pPr>
      <w:r>
        <w:br w:type="page"/>
      </w:r>
    </w:p>
    <w:p w14:paraId="17D861F3" w14:textId="77777777" w:rsidR="00BA07DF" w:rsidRDefault="00704DF9" w:rsidP="00226B2E">
      <w:pPr>
        <w:pStyle w:val="Heading2"/>
        <w:spacing w:line="276" w:lineRule="auto"/>
        <w:jc w:val="both"/>
      </w:pPr>
      <w:bookmarkStart w:id="13" w:name="_Manager_Supervisor"/>
      <w:bookmarkStart w:id="14" w:name="_Toc441516169"/>
      <w:bookmarkEnd w:id="13"/>
      <w:r>
        <w:lastRenderedPageBreak/>
        <w:t>Sequence</w:t>
      </w:r>
      <w:r w:rsidR="00763FA8">
        <w:t xml:space="preserve"> </w:t>
      </w:r>
      <w:r>
        <w:t>diagram</w:t>
      </w:r>
      <w:bookmarkEnd w:id="14"/>
    </w:p>
    <w:p w14:paraId="63327547" w14:textId="77777777" w:rsidR="00B4151E" w:rsidRDefault="00D964F9" w:rsidP="00B4151E">
      <w:pPr>
        <w:keepNext/>
        <w:ind w:left="-1170"/>
        <w:jc w:val="both"/>
      </w:pPr>
      <w:r>
        <w:rPr>
          <w:noProof/>
          <w:lang w:val="en-US"/>
        </w:rPr>
        <w:drawing>
          <wp:inline distT="0" distB="0" distL="0" distR="0" wp14:anchorId="443EA907" wp14:editId="32E74D1B">
            <wp:extent cx="5200878" cy="3650467"/>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quenc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200878" cy="3650467"/>
                    </a:xfrm>
                    <a:prstGeom prst="rect">
                      <a:avLst/>
                    </a:prstGeom>
                  </pic:spPr>
                </pic:pic>
              </a:graphicData>
            </a:graphic>
          </wp:inline>
        </w:drawing>
      </w:r>
    </w:p>
    <w:p w14:paraId="21CA0202" w14:textId="77777777" w:rsidR="00B4151E" w:rsidRDefault="00B4151E" w:rsidP="00B4151E">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Flow diagram</w:t>
      </w:r>
    </w:p>
    <w:p w14:paraId="5DBBB8B4" w14:textId="77777777" w:rsidR="00BA07DF" w:rsidRDefault="00BA07DF" w:rsidP="00226B2E">
      <w:pPr>
        <w:ind w:left="-1170"/>
        <w:jc w:val="both"/>
      </w:pPr>
      <w:r>
        <w:br w:type="page"/>
      </w:r>
    </w:p>
    <w:p w14:paraId="05A9B127" w14:textId="77777777" w:rsidR="00BA07DF" w:rsidRDefault="00BA07DF" w:rsidP="00226B2E">
      <w:pPr>
        <w:pStyle w:val="Heading1"/>
        <w:jc w:val="both"/>
      </w:pPr>
      <w:bookmarkStart w:id="15" w:name="_Toc441516170"/>
      <w:r w:rsidRPr="00BA07DF">
        <w:lastRenderedPageBreak/>
        <w:t>Major components features</w:t>
      </w:r>
      <w:bookmarkEnd w:id="15"/>
    </w:p>
    <w:p w14:paraId="59FDDDE3" w14:textId="77777777" w:rsidR="00BA07DF" w:rsidRDefault="00BA07DF" w:rsidP="00EB1FF0">
      <w:pPr>
        <w:pStyle w:val="HorizontalLine"/>
      </w:pPr>
    </w:p>
    <w:p w14:paraId="7B363A8F" w14:textId="77777777" w:rsidR="00BA07DF" w:rsidRDefault="00BA07DF" w:rsidP="00226B2E">
      <w:pPr>
        <w:pStyle w:val="Heading2"/>
        <w:spacing w:line="276" w:lineRule="auto"/>
        <w:jc w:val="both"/>
      </w:pPr>
      <w:bookmarkStart w:id="16" w:name="_Toc441516171"/>
      <w:r>
        <w:t>Test Runner</w:t>
      </w:r>
      <w:bookmarkEnd w:id="16"/>
    </w:p>
    <w:p w14:paraId="6A716BC5" w14:textId="77777777" w:rsidR="00BA07DF" w:rsidRDefault="00BA07DF" w:rsidP="00226B2E">
      <w:pPr>
        <w:pStyle w:val="BodyParagraph"/>
        <w:jc w:val="both"/>
      </w:pPr>
      <w:r>
        <w:t>Test</w:t>
      </w:r>
      <w:r w:rsidR="00B96ECC">
        <w:t xml:space="preserve"> </w:t>
      </w:r>
      <w:r>
        <w:t>Runner is main object in this framework. There are 4 properties of this this object that can be set to create instance of it:</w:t>
      </w:r>
    </w:p>
    <w:p w14:paraId="1C404D18" w14:textId="77777777" w:rsidR="00BA07DF" w:rsidRDefault="00BA07DF" w:rsidP="00226B2E">
      <w:pPr>
        <w:pStyle w:val="BodyParagraph"/>
        <w:numPr>
          <w:ilvl w:val="0"/>
          <w:numId w:val="24"/>
        </w:numPr>
        <w:jc w:val="both"/>
      </w:pPr>
      <w:r>
        <w:t xml:space="preserve">verbosity – level of </w:t>
      </w:r>
      <w:r w:rsidRPr="005E0EED">
        <w:t>output log verbosity</w:t>
      </w:r>
      <w:r>
        <w:t>.</w:t>
      </w:r>
    </w:p>
    <w:p w14:paraId="69DA541A" w14:textId="77777777" w:rsidR="00BA07DF" w:rsidRDefault="00BA07DF" w:rsidP="00226B2E">
      <w:pPr>
        <w:pStyle w:val="BodyParagraph"/>
        <w:numPr>
          <w:ilvl w:val="0"/>
          <w:numId w:val="24"/>
        </w:numPr>
        <w:jc w:val="both"/>
      </w:pPr>
      <w:proofErr w:type="spellStart"/>
      <w:r w:rsidRPr="005E0EED">
        <w:t>testsDirectory</w:t>
      </w:r>
      <w:proofErr w:type="spellEnd"/>
      <w:r>
        <w:t xml:space="preserve"> – path to directory which contains all tests.</w:t>
      </w:r>
    </w:p>
    <w:p w14:paraId="77D96719" w14:textId="77777777" w:rsidR="00BA07DF" w:rsidRDefault="00BA07DF" w:rsidP="00226B2E">
      <w:pPr>
        <w:pStyle w:val="BodyParagraph"/>
        <w:numPr>
          <w:ilvl w:val="0"/>
          <w:numId w:val="24"/>
        </w:numPr>
        <w:jc w:val="both"/>
      </w:pPr>
      <w:proofErr w:type="spellStart"/>
      <w:r>
        <w:t>testFilePrefix</w:t>
      </w:r>
      <w:proofErr w:type="spellEnd"/>
      <w:r>
        <w:t xml:space="preserve"> - string to identify all test files in </w:t>
      </w:r>
      <w:proofErr w:type="spellStart"/>
      <w:r>
        <w:t>testsDirectory</w:t>
      </w:r>
      <w:proofErr w:type="spellEnd"/>
      <w:r>
        <w:t xml:space="preserve"> and subdirectories.</w:t>
      </w:r>
    </w:p>
    <w:p w14:paraId="6A551B5F" w14:textId="77777777" w:rsidR="00BA07DF" w:rsidRPr="002E7470" w:rsidRDefault="00BA07DF" w:rsidP="00226B2E">
      <w:pPr>
        <w:pStyle w:val="BodyParagraph"/>
        <w:numPr>
          <w:ilvl w:val="0"/>
          <w:numId w:val="24"/>
        </w:numPr>
        <w:jc w:val="both"/>
      </w:pPr>
      <w:proofErr w:type="spellStart"/>
      <w:r>
        <w:t>testSuitePrefix</w:t>
      </w:r>
      <w:proofErr w:type="spellEnd"/>
      <w:r>
        <w:t xml:space="preserve"> - string to identify all test suites in test files.</w:t>
      </w:r>
    </w:p>
    <w:p w14:paraId="5E07FDED" w14:textId="77777777" w:rsidR="00BA07DF" w:rsidRDefault="00BA07DF" w:rsidP="00226B2E">
      <w:pPr>
        <w:pStyle w:val="BodyParagraph"/>
        <w:jc w:val="both"/>
      </w:pPr>
      <w:r>
        <w:t>Test</w:t>
      </w:r>
      <w:r w:rsidR="00B96ECC">
        <w:t xml:space="preserve"> </w:t>
      </w:r>
      <w:r>
        <w:t xml:space="preserve">Runner searches </w:t>
      </w:r>
      <w:proofErr w:type="gramStart"/>
      <w:r>
        <w:t>for .</w:t>
      </w:r>
      <w:proofErr w:type="spellStart"/>
      <w:r>
        <w:t>brs</w:t>
      </w:r>
      <w:proofErr w:type="spellEnd"/>
      <w:proofErr w:type="gramEnd"/>
      <w:r>
        <w:t xml:space="preserve"> files with </w:t>
      </w:r>
      <w:proofErr w:type="spellStart"/>
      <w:r>
        <w:t>testFilePrefix</w:t>
      </w:r>
      <w:proofErr w:type="spellEnd"/>
      <w:r>
        <w:t xml:space="preserve"> in </w:t>
      </w:r>
      <w:proofErr w:type="spellStart"/>
      <w:r>
        <w:t>testsDirectory</w:t>
      </w:r>
      <w:proofErr w:type="spellEnd"/>
      <w:r>
        <w:t xml:space="preserve"> and subdirectories. When list of files is ready Test</w:t>
      </w:r>
      <w:r w:rsidR="00B96ECC">
        <w:t xml:space="preserve"> </w:t>
      </w:r>
      <w:r>
        <w:t xml:space="preserve">Runner parses these files and extracts from them test suites with </w:t>
      </w:r>
      <w:proofErr w:type="spellStart"/>
      <w:r>
        <w:t>testSuitePrefix</w:t>
      </w:r>
      <w:proofErr w:type="spellEnd"/>
      <w:r>
        <w:t>. Every test suite has a list of test cases. Test</w:t>
      </w:r>
      <w:r w:rsidR="00B96ECC">
        <w:t xml:space="preserve"> </w:t>
      </w:r>
      <w:r>
        <w:t>Runner compiles a single list of all test cases and then run them one by one.</w:t>
      </w:r>
    </w:p>
    <w:p w14:paraId="73A554F2" w14:textId="77777777" w:rsidR="00BA07DF" w:rsidRPr="00BA07DF" w:rsidRDefault="00BA07DF" w:rsidP="00226B2E">
      <w:pPr>
        <w:pStyle w:val="BodyParagraph"/>
        <w:jc w:val="both"/>
      </w:pPr>
      <w:r>
        <w:t>When Test</w:t>
      </w:r>
      <w:r w:rsidR="00B96ECC">
        <w:t xml:space="preserve"> </w:t>
      </w:r>
      <w:r>
        <w:t>Runner ran all test cases it output</w:t>
      </w:r>
      <w:r w:rsidR="00B96ECC">
        <w:t>s</w:t>
      </w:r>
      <w:r>
        <w:t xml:space="preserve"> a statistic log into console with selected verbosity level.</w:t>
      </w:r>
    </w:p>
    <w:p w14:paraId="28B8BEAD" w14:textId="77777777" w:rsidR="00BA07DF" w:rsidRDefault="00BA07DF" w:rsidP="00226B2E">
      <w:pPr>
        <w:pStyle w:val="Heading2"/>
        <w:spacing w:line="276" w:lineRule="auto"/>
        <w:jc w:val="both"/>
      </w:pPr>
      <w:bookmarkStart w:id="17" w:name="_Toc441516172"/>
      <w:r>
        <w:t>Test Suite</w:t>
      </w:r>
      <w:bookmarkEnd w:id="17"/>
    </w:p>
    <w:p w14:paraId="5277C8F1" w14:textId="77777777" w:rsidR="007369EE" w:rsidRDefault="00BA07DF" w:rsidP="00226B2E">
      <w:pPr>
        <w:pStyle w:val="BodyParagraph"/>
        <w:jc w:val="both"/>
      </w:pPr>
      <w:proofErr w:type="spellStart"/>
      <w:r w:rsidRPr="00F24A7C">
        <w:t>BaseTestSuite</w:t>
      </w:r>
      <w:proofErr w:type="spellEnd"/>
      <w:r>
        <w:t xml:space="preserve"> is parent class for all test suites. The main feature of it is a list of assertion methods</w:t>
      </w:r>
      <w:r w:rsidR="007369EE">
        <w:t xml:space="preserve">. All these methods </w:t>
      </w:r>
      <w:r w:rsidR="000C3B4C">
        <w:t>have</w:t>
      </w:r>
      <w:r w:rsidR="007369EE">
        <w:t xml:space="preserve"> one common argument “</w:t>
      </w:r>
      <w:proofErr w:type="spellStart"/>
      <w:r w:rsidR="007369EE" w:rsidRPr="007369EE">
        <w:rPr>
          <w:i/>
          <w:iCs/>
          <w:color w:val="000000"/>
          <w:sz w:val="16"/>
          <w:szCs w:val="16"/>
          <w:lang w:val="en-US"/>
        </w:rPr>
        <w:t>msg</w:t>
      </w:r>
      <w:proofErr w:type="spellEnd"/>
      <w:r w:rsidR="007369EE">
        <w:t xml:space="preserve">”. This is an error message returned by assertion in case of failure. </w:t>
      </w:r>
    </w:p>
    <w:p w14:paraId="58649413" w14:textId="77777777" w:rsidR="00B4151E" w:rsidRDefault="00B4151E" w:rsidP="00B4151E">
      <w:pPr>
        <w:pStyle w:val="Caption"/>
      </w:pPr>
      <w:r>
        <w:t xml:space="preserve">Table </w:t>
      </w:r>
      <w:r>
        <w:fldChar w:fldCharType="begin"/>
      </w:r>
      <w:r>
        <w:instrText xml:space="preserve"> SEQ Table \* ARABIC </w:instrText>
      </w:r>
      <w:r>
        <w:fldChar w:fldCharType="separate"/>
      </w:r>
      <w:r>
        <w:rPr>
          <w:noProof/>
        </w:rPr>
        <w:t>1</w:t>
      </w:r>
      <w:r>
        <w:fldChar w:fldCharType="end"/>
      </w:r>
      <w:r>
        <w:t>. Assertions list</w:t>
      </w:r>
    </w:p>
    <w:tbl>
      <w:tblPr>
        <w:tblW w:w="8878" w:type="dxa"/>
        <w:tblInd w:w="-1178" w:type="dxa"/>
        <w:tblCellMar>
          <w:top w:w="15" w:type="dxa"/>
          <w:left w:w="15" w:type="dxa"/>
          <w:bottom w:w="15" w:type="dxa"/>
          <w:right w:w="15" w:type="dxa"/>
        </w:tblCellMar>
        <w:tblLook w:val="04A0" w:firstRow="1" w:lastRow="0" w:firstColumn="1" w:lastColumn="0" w:noHBand="0" w:noVBand="1"/>
      </w:tblPr>
      <w:tblGrid>
        <w:gridCol w:w="2992"/>
        <w:gridCol w:w="2662"/>
        <w:gridCol w:w="3224"/>
      </w:tblGrid>
      <w:tr w:rsidR="007369EE" w:rsidRPr="007369EE" w14:paraId="5C3CA29E" w14:textId="77777777" w:rsidTr="002322FE">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918488" w14:textId="77777777" w:rsidR="007369EE" w:rsidRPr="007369EE" w:rsidRDefault="007369EE" w:rsidP="00226B2E">
            <w:pPr>
              <w:jc w:val="both"/>
              <w:rPr>
                <w:sz w:val="16"/>
                <w:szCs w:val="16"/>
                <w:lang w:val="en-US"/>
              </w:rPr>
            </w:pPr>
            <w:r w:rsidRPr="007369EE">
              <w:rPr>
                <w:b/>
                <w:bCs/>
                <w:color w:val="000000"/>
                <w:sz w:val="16"/>
                <w:szCs w:val="16"/>
                <w:lang w:val="en-US"/>
              </w:rPr>
              <w:t>Method Name</w:t>
            </w:r>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9610E6" w14:textId="77777777" w:rsidR="007369EE" w:rsidRPr="007369EE" w:rsidRDefault="007369EE" w:rsidP="00226B2E">
            <w:pPr>
              <w:jc w:val="both"/>
              <w:rPr>
                <w:sz w:val="16"/>
                <w:szCs w:val="16"/>
                <w:lang w:val="en-US"/>
              </w:rPr>
            </w:pPr>
            <w:r w:rsidRPr="007369EE">
              <w:rPr>
                <w:b/>
                <w:bCs/>
                <w:color w:val="333333"/>
                <w:sz w:val="16"/>
                <w:szCs w:val="16"/>
                <w:shd w:val="clear" w:color="auto" w:fill="FFFFFF"/>
                <w:lang w:val="en-US"/>
              </w:rPr>
              <w:t>Arguments</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1329EF" w14:textId="77777777" w:rsidR="007369EE" w:rsidRPr="007369EE" w:rsidRDefault="007369EE" w:rsidP="00226B2E">
            <w:pPr>
              <w:jc w:val="both"/>
              <w:rPr>
                <w:sz w:val="16"/>
                <w:szCs w:val="16"/>
                <w:lang w:val="en-US"/>
              </w:rPr>
            </w:pPr>
            <w:r w:rsidRPr="007369EE">
              <w:rPr>
                <w:b/>
                <w:bCs/>
                <w:color w:val="000000"/>
                <w:sz w:val="16"/>
                <w:szCs w:val="16"/>
                <w:lang w:val="en-US"/>
              </w:rPr>
              <w:t>Description</w:t>
            </w:r>
          </w:p>
        </w:tc>
      </w:tr>
      <w:tr w:rsidR="007369EE" w:rsidRPr="007369EE" w14:paraId="12C7D6EC" w14:textId="77777777" w:rsidTr="002322FE">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377DB6" w14:textId="77777777" w:rsidR="007369EE" w:rsidRPr="007369EE" w:rsidRDefault="007369EE" w:rsidP="00226B2E">
            <w:pPr>
              <w:jc w:val="both"/>
              <w:rPr>
                <w:sz w:val="16"/>
                <w:szCs w:val="16"/>
                <w:lang w:val="en-US"/>
              </w:rPr>
            </w:pPr>
            <w:r w:rsidRPr="007369EE">
              <w:rPr>
                <w:b/>
                <w:bCs/>
                <w:color w:val="000000"/>
                <w:sz w:val="16"/>
                <w:szCs w:val="16"/>
                <w:lang w:val="en-US"/>
              </w:rPr>
              <w:t>Fail</w:t>
            </w:r>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DE81AF" w14:textId="77777777" w:rsidR="007369EE" w:rsidRPr="007369EE" w:rsidRDefault="007369EE" w:rsidP="00226B2E">
            <w:pPr>
              <w:jc w:val="both"/>
              <w:rPr>
                <w:sz w:val="16"/>
                <w:szCs w:val="16"/>
                <w:lang w:val="en-US"/>
              </w:rPr>
            </w:pPr>
            <w:proofErr w:type="spellStart"/>
            <w:r w:rsidRPr="007369EE">
              <w:rPr>
                <w:i/>
                <w:iCs/>
                <w:color w:val="000000"/>
                <w:sz w:val="16"/>
                <w:szCs w:val="16"/>
                <w:lang w:val="en-US"/>
              </w:rPr>
              <w:t>msg</w:t>
            </w:r>
            <w:proofErr w:type="spellEnd"/>
            <w:r w:rsidRPr="007369EE">
              <w:rPr>
                <w:i/>
                <w:iCs/>
                <w:color w:val="000000"/>
                <w:sz w:val="16"/>
                <w:szCs w:val="16"/>
                <w:lang w:val="en-US"/>
              </w:rPr>
              <w:t xml:space="preserve"> (string)</w:t>
            </w:r>
            <w:r w:rsidRPr="007369EE">
              <w:rPr>
                <w:color w:val="000000"/>
                <w:sz w:val="16"/>
                <w:szCs w:val="16"/>
                <w:lang w:val="en-US"/>
              </w:rPr>
              <w:t xml:space="preserve"> An error message. Default value: "Error".</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221D39" w14:textId="77777777" w:rsidR="007369EE" w:rsidRPr="007369EE" w:rsidRDefault="007369EE" w:rsidP="00226B2E">
            <w:pPr>
              <w:jc w:val="both"/>
              <w:rPr>
                <w:sz w:val="16"/>
                <w:szCs w:val="16"/>
                <w:lang w:val="en-US"/>
              </w:rPr>
            </w:pPr>
            <w:r w:rsidRPr="007369EE">
              <w:rPr>
                <w:color w:val="000000"/>
                <w:sz w:val="16"/>
                <w:szCs w:val="16"/>
                <w:lang w:val="en-US"/>
              </w:rPr>
              <w:t>Fail immediately, with the given message.</w:t>
            </w:r>
          </w:p>
        </w:tc>
      </w:tr>
      <w:tr w:rsidR="007369EE" w:rsidRPr="007369EE" w14:paraId="2B6AC1DF" w14:textId="77777777" w:rsidTr="002322FE">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8CCC97" w14:textId="77777777" w:rsidR="007369EE" w:rsidRPr="007369EE" w:rsidRDefault="007369EE" w:rsidP="00226B2E">
            <w:pPr>
              <w:jc w:val="both"/>
              <w:rPr>
                <w:sz w:val="16"/>
                <w:szCs w:val="16"/>
                <w:lang w:val="en-US"/>
              </w:rPr>
            </w:pPr>
            <w:proofErr w:type="spellStart"/>
            <w:r w:rsidRPr="007369EE">
              <w:rPr>
                <w:b/>
                <w:bCs/>
                <w:color w:val="000000"/>
                <w:sz w:val="16"/>
                <w:szCs w:val="16"/>
                <w:lang w:val="en-US"/>
              </w:rPr>
              <w:t>AssertFalse</w:t>
            </w:r>
            <w:proofErr w:type="spellEnd"/>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9180D2" w14:textId="77777777" w:rsidR="007369EE" w:rsidRPr="007369EE" w:rsidRDefault="007369EE" w:rsidP="00226B2E">
            <w:pPr>
              <w:jc w:val="both"/>
              <w:rPr>
                <w:sz w:val="16"/>
                <w:szCs w:val="16"/>
                <w:lang w:val="en-US"/>
              </w:rPr>
            </w:pPr>
            <w:r w:rsidRPr="007369EE">
              <w:rPr>
                <w:i/>
                <w:iCs/>
                <w:color w:val="000000"/>
                <w:sz w:val="16"/>
                <w:szCs w:val="16"/>
                <w:lang w:val="en-US"/>
              </w:rPr>
              <w:t>expr (dynamic)</w:t>
            </w:r>
            <w:r w:rsidRPr="007369EE">
              <w:rPr>
                <w:color w:val="000000"/>
                <w:sz w:val="16"/>
                <w:szCs w:val="16"/>
                <w:lang w:val="en-US"/>
              </w:rPr>
              <w:t xml:space="preserve"> An expression to evaluate.</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07A219" w14:textId="77777777" w:rsidR="007369EE" w:rsidRPr="007369EE" w:rsidRDefault="007369EE" w:rsidP="00226B2E">
            <w:pPr>
              <w:jc w:val="both"/>
              <w:rPr>
                <w:sz w:val="16"/>
                <w:szCs w:val="16"/>
                <w:lang w:val="en-US"/>
              </w:rPr>
            </w:pPr>
            <w:r w:rsidRPr="007369EE">
              <w:rPr>
                <w:color w:val="000000"/>
                <w:sz w:val="16"/>
                <w:szCs w:val="16"/>
                <w:lang w:val="en-US"/>
              </w:rPr>
              <w:t>Fail the test if the expression is true.</w:t>
            </w:r>
          </w:p>
          <w:p w14:paraId="2BE2808F" w14:textId="77777777" w:rsidR="007369EE" w:rsidRPr="007369EE" w:rsidRDefault="007369EE" w:rsidP="00226B2E">
            <w:pPr>
              <w:jc w:val="both"/>
              <w:rPr>
                <w:sz w:val="16"/>
                <w:szCs w:val="16"/>
                <w:lang w:val="en-US"/>
              </w:rPr>
            </w:pPr>
          </w:p>
        </w:tc>
      </w:tr>
      <w:tr w:rsidR="007369EE" w:rsidRPr="007369EE" w14:paraId="4B813A76" w14:textId="77777777" w:rsidTr="002322FE">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9C4C46" w14:textId="77777777" w:rsidR="007369EE" w:rsidRPr="007369EE" w:rsidRDefault="007369EE" w:rsidP="00226B2E">
            <w:pPr>
              <w:jc w:val="both"/>
              <w:rPr>
                <w:sz w:val="16"/>
                <w:szCs w:val="16"/>
                <w:lang w:val="en-US"/>
              </w:rPr>
            </w:pPr>
            <w:proofErr w:type="spellStart"/>
            <w:r w:rsidRPr="007369EE">
              <w:rPr>
                <w:b/>
                <w:bCs/>
                <w:color w:val="000000"/>
                <w:sz w:val="16"/>
                <w:szCs w:val="16"/>
                <w:lang w:val="en-US"/>
              </w:rPr>
              <w:t>AssertTrue</w:t>
            </w:r>
            <w:proofErr w:type="spellEnd"/>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26DF1D" w14:textId="77777777" w:rsidR="007369EE" w:rsidRPr="007369EE" w:rsidRDefault="007369EE" w:rsidP="00226B2E">
            <w:pPr>
              <w:jc w:val="both"/>
              <w:rPr>
                <w:sz w:val="16"/>
                <w:szCs w:val="16"/>
                <w:lang w:val="en-US"/>
              </w:rPr>
            </w:pPr>
            <w:r w:rsidRPr="007369EE">
              <w:rPr>
                <w:i/>
                <w:iCs/>
                <w:color w:val="000000"/>
                <w:sz w:val="16"/>
                <w:szCs w:val="16"/>
                <w:lang w:val="en-US"/>
              </w:rPr>
              <w:t>expr (dynamic)</w:t>
            </w:r>
            <w:r w:rsidRPr="007369EE">
              <w:rPr>
                <w:color w:val="000000"/>
                <w:sz w:val="16"/>
                <w:szCs w:val="16"/>
                <w:lang w:val="en-US"/>
              </w:rPr>
              <w:t xml:space="preserve"> An expression to evaluate.</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4A3287" w14:textId="77777777" w:rsidR="007369EE" w:rsidRPr="007369EE" w:rsidRDefault="007369EE" w:rsidP="00226B2E">
            <w:pPr>
              <w:jc w:val="both"/>
              <w:rPr>
                <w:sz w:val="16"/>
                <w:szCs w:val="16"/>
                <w:lang w:val="en-US"/>
              </w:rPr>
            </w:pPr>
            <w:r w:rsidRPr="007369EE">
              <w:rPr>
                <w:color w:val="000000"/>
                <w:sz w:val="16"/>
                <w:szCs w:val="16"/>
                <w:lang w:val="en-US"/>
              </w:rPr>
              <w:t>Fail the test unless the expression is true.</w:t>
            </w:r>
          </w:p>
        </w:tc>
      </w:tr>
      <w:tr w:rsidR="007369EE" w:rsidRPr="007369EE" w14:paraId="1E3E98B3" w14:textId="77777777" w:rsidTr="002322FE">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AC9D68" w14:textId="77777777" w:rsidR="007369EE" w:rsidRPr="007369EE" w:rsidRDefault="007369EE" w:rsidP="00226B2E">
            <w:pPr>
              <w:jc w:val="both"/>
              <w:rPr>
                <w:sz w:val="16"/>
                <w:szCs w:val="16"/>
                <w:lang w:val="en-US"/>
              </w:rPr>
            </w:pPr>
            <w:proofErr w:type="spellStart"/>
            <w:r w:rsidRPr="007369EE">
              <w:rPr>
                <w:b/>
                <w:bCs/>
                <w:color w:val="000000"/>
                <w:sz w:val="16"/>
                <w:szCs w:val="16"/>
                <w:lang w:val="en-US"/>
              </w:rPr>
              <w:t>AssertEqual</w:t>
            </w:r>
            <w:proofErr w:type="spellEnd"/>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1F5EC4" w14:textId="77777777" w:rsidR="007369EE" w:rsidRPr="007369EE" w:rsidRDefault="007369EE" w:rsidP="00226B2E">
            <w:pPr>
              <w:jc w:val="both"/>
              <w:rPr>
                <w:sz w:val="16"/>
                <w:szCs w:val="16"/>
                <w:lang w:val="en-US"/>
              </w:rPr>
            </w:pPr>
            <w:r w:rsidRPr="007369EE">
              <w:rPr>
                <w:i/>
                <w:iCs/>
                <w:color w:val="000000"/>
                <w:sz w:val="16"/>
                <w:szCs w:val="16"/>
                <w:lang w:val="en-US"/>
              </w:rPr>
              <w:t>first (dynamic)</w:t>
            </w:r>
            <w:r w:rsidRPr="007369EE">
              <w:rPr>
                <w:color w:val="000000"/>
                <w:sz w:val="16"/>
                <w:szCs w:val="16"/>
                <w:lang w:val="en-US"/>
              </w:rPr>
              <w:t xml:space="preserve"> A first object to compare.</w:t>
            </w:r>
          </w:p>
          <w:p w14:paraId="72838A0C" w14:textId="77777777" w:rsidR="007369EE" w:rsidRPr="007369EE" w:rsidRDefault="007369EE" w:rsidP="00226B2E">
            <w:pPr>
              <w:jc w:val="both"/>
              <w:rPr>
                <w:sz w:val="16"/>
                <w:szCs w:val="16"/>
                <w:lang w:val="en-US"/>
              </w:rPr>
            </w:pPr>
            <w:r w:rsidRPr="007369EE">
              <w:rPr>
                <w:i/>
                <w:iCs/>
                <w:color w:val="000000"/>
                <w:sz w:val="16"/>
                <w:szCs w:val="16"/>
                <w:lang w:val="en-US"/>
              </w:rPr>
              <w:t>second (dynamic)</w:t>
            </w:r>
            <w:r w:rsidRPr="007369EE">
              <w:rPr>
                <w:color w:val="000000"/>
                <w:sz w:val="16"/>
                <w:szCs w:val="16"/>
                <w:lang w:val="en-US"/>
              </w:rPr>
              <w:t xml:space="preserve"> A second object to compare.</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53F083" w14:textId="77777777" w:rsidR="007369EE" w:rsidRPr="007369EE" w:rsidRDefault="007369EE" w:rsidP="00226B2E">
            <w:pPr>
              <w:jc w:val="both"/>
              <w:rPr>
                <w:sz w:val="16"/>
                <w:szCs w:val="16"/>
                <w:lang w:val="en-US"/>
              </w:rPr>
            </w:pPr>
            <w:r w:rsidRPr="007369EE">
              <w:rPr>
                <w:color w:val="000000"/>
                <w:sz w:val="16"/>
                <w:szCs w:val="16"/>
                <w:lang w:val="en-US"/>
              </w:rPr>
              <w:t>Fail if the two objects are unequal as determined by the '&lt;&gt;' operator.</w:t>
            </w:r>
          </w:p>
        </w:tc>
      </w:tr>
      <w:tr w:rsidR="007369EE" w:rsidRPr="007369EE" w14:paraId="222C1B3C" w14:textId="77777777" w:rsidTr="002322FE">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74CCF6" w14:textId="77777777" w:rsidR="007369EE" w:rsidRPr="007369EE" w:rsidRDefault="007369EE" w:rsidP="00226B2E">
            <w:pPr>
              <w:jc w:val="both"/>
              <w:rPr>
                <w:sz w:val="16"/>
                <w:szCs w:val="16"/>
                <w:lang w:val="en-US"/>
              </w:rPr>
            </w:pPr>
            <w:proofErr w:type="spellStart"/>
            <w:r w:rsidRPr="007369EE">
              <w:rPr>
                <w:b/>
                <w:bCs/>
                <w:color w:val="000000"/>
                <w:sz w:val="16"/>
                <w:szCs w:val="16"/>
                <w:lang w:val="en-US"/>
              </w:rPr>
              <w:t>AssertNotEqual</w:t>
            </w:r>
            <w:proofErr w:type="spellEnd"/>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7F393" w14:textId="77777777" w:rsidR="007369EE" w:rsidRPr="007369EE" w:rsidRDefault="007369EE" w:rsidP="00226B2E">
            <w:pPr>
              <w:jc w:val="both"/>
              <w:rPr>
                <w:sz w:val="16"/>
                <w:szCs w:val="16"/>
                <w:lang w:val="en-US"/>
              </w:rPr>
            </w:pPr>
            <w:r w:rsidRPr="007369EE">
              <w:rPr>
                <w:i/>
                <w:iCs/>
                <w:color w:val="000000"/>
                <w:sz w:val="16"/>
                <w:szCs w:val="16"/>
                <w:lang w:val="en-US"/>
              </w:rPr>
              <w:t>first (dynamic)</w:t>
            </w:r>
            <w:r w:rsidRPr="007369EE">
              <w:rPr>
                <w:color w:val="000000"/>
                <w:sz w:val="16"/>
                <w:szCs w:val="16"/>
                <w:lang w:val="en-US"/>
              </w:rPr>
              <w:t xml:space="preserve"> A first object to compare.</w:t>
            </w:r>
          </w:p>
          <w:p w14:paraId="1E78320F" w14:textId="77777777" w:rsidR="007369EE" w:rsidRPr="007369EE" w:rsidRDefault="007369EE" w:rsidP="00226B2E">
            <w:pPr>
              <w:jc w:val="both"/>
              <w:rPr>
                <w:sz w:val="16"/>
                <w:szCs w:val="16"/>
                <w:lang w:val="en-US"/>
              </w:rPr>
            </w:pPr>
            <w:r w:rsidRPr="007369EE">
              <w:rPr>
                <w:i/>
                <w:iCs/>
                <w:color w:val="000000"/>
                <w:sz w:val="16"/>
                <w:szCs w:val="16"/>
                <w:lang w:val="en-US"/>
              </w:rPr>
              <w:t>second (dynamic)</w:t>
            </w:r>
            <w:r w:rsidRPr="007369EE">
              <w:rPr>
                <w:color w:val="000000"/>
                <w:sz w:val="16"/>
                <w:szCs w:val="16"/>
                <w:lang w:val="en-US"/>
              </w:rPr>
              <w:t xml:space="preserve"> A second object to compare.</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253342" w14:textId="77777777" w:rsidR="007369EE" w:rsidRPr="007369EE" w:rsidRDefault="007369EE" w:rsidP="00226B2E">
            <w:pPr>
              <w:jc w:val="both"/>
              <w:rPr>
                <w:sz w:val="16"/>
                <w:szCs w:val="16"/>
                <w:lang w:val="en-US"/>
              </w:rPr>
            </w:pPr>
            <w:r w:rsidRPr="007369EE">
              <w:rPr>
                <w:color w:val="000000"/>
                <w:sz w:val="16"/>
                <w:szCs w:val="16"/>
                <w:lang w:val="en-US"/>
              </w:rPr>
              <w:t>Fail if the two objects are equal as determined by the '=' operator.</w:t>
            </w:r>
          </w:p>
        </w:tc>
      </w:tr>
      <w:tr w:rsidR="007369EE" w:rsidRPr="007369EE" w14:paraId="1215AA8A" w14:textId="77777777" w:rsidTr="002322FE">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1D7F60" w14:textId="77777777" w:rsidR="007369EE" w:rsidRPr="007369EE" w:rsidRDefault="007369EE" w:rsidP="00226B2E">
            <w:pPr>
              <w:jc w:val="both"/>
              <w:rPr>
                <w:sz w:val="16"/>
                <w:szCs w:val="16"/>
                <w:lang w:val="en-US"/>
              </w:rPr>
            </w:pPr>
            <w:proofErr w:type="spellStart"/>
            <w:r w:rsidRPr="007369EE">
              <w:rPr>
                <w:b/>
                <w:bCs/>
                <w:color w:val="000000"/>
                <w:sz w:val="16"/>
                <w:szCs w:val="16"/>
                <w:lang w:val="en-US"/>
              </w:rPr>
              <w:t>AssertInvalid</w:t>
            </w:r>
            <w:proofErr w:type="spellEnd"/>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AC50A8" w14:textId="77777777" w:rsidR="007369EE" w:rsidRPr="007369EE" w:rsidRDefault="007369EE" w:rsidP="00226B2E">
            <w:pPr>
              <w:jc w:val="both"/>
              <w:rPr>
                <w:sz w:val="16"/>
                <w:szCs w:val="16"/>
                <w:lang w:val="en-US"/>
              </w:rPr>
            </w:pPr>
            <w:r w:rsidRPr="007369EE">
              <w:rPr>
                <w:i/>
                <w:iCs/>
                <w:color w:val="000000"/>
                <w:sz w:val="16"/>
                <w:szCs w:val="16"/>
                <w:lang w:val="en-US"/>
              </w:rPr>
              <w:t>value (dynamic)</w:t>
            </w:r>
            <w:r w:rsidRPr="007369EE">
              <w:rPr>
                <w:color w:val="000000"/>
                <w:sz w:val="16"/>
                <w:szCs w:val="16"/>
                <w:lang w:val="en-US"/>
              </w:rPr>
              <w:t xml:space="preserve"> A value to check.</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9EFB25" w14:textId="77777777" w:rsidR="007369EE" w:rsidRPr="007369EE" w:rsidRDefault="007369EE" w:rsidP="00226B2E">
            <w:pPr>
              <w:jc w:val="both"/>
              <w:rPr>
                <w:sz w:val="16"/>
                <w:szCs w:val="16"/>
                <w:lang w:val="en-US"/>
              </w:rPr>
            </w:pPr>
            <w:r w:rsidRPr="007369EE">
              <w:rPr>
                <w:color w:val="000000"/>
                <w:sz w:val="16"/>
                <w:szCs w:val="16"/>
                <w:lang w:val="en-US"/>
              </w:rPr>
              <w:t>Fail if the value is not invalid.</w:t>
            </w:r>
          </w:p>
        </w:tc>
      </w:tr>
      <w:tr w:rsidR="007369EE" w:rsidRPr="007369EE" w14:paraId="30353226" w14:textId="77777777" w:rsidTr="002322FE">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3C196B" w14:textId="77777777" w:rsidR="007369EE" w:rsidRPr="007369EE" w:rsidRDefault="007369EE" w:rsidP="00226B2E">
            <w:pPr>
              <w:jc w:val="both"/>
              <w:rPr>
                <w:sz w:val="16"/>
                <w:szCs w:val="16"/>
                <w:lang w:val="en-US"/>
              </w:rPr>
            </w:pPr>
            <w:proofErr w:type="spellStart"/>
            <w:r w:rsidRPr="007369EE">
              <w:rPr>
                <w:b/>
                <w:bCs/>
                <w:color w:val="000000"/>
                <w:sz w:val="16"/>
                <w:szCs w:val="16"/>
                <w:lang w:val="en-US"/>
              </w:rPr>
              <w:t>AssertNotInvalid</w:t>
            </w:r>
            <w:proofErr w:type="spellEnd"/>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A7FAEE" w14:textId="77777777" w:rsidR="007369EE" w:rsidRPr="007369EE" w:rsidRDefault="007369EE" w:rsidP="00226B2E">
            <w:pPr>
              <w:jc w:val="both"/>
              <w:rPr>
                <w:sz w:val="16"/>
                <w:szCs w:val="16"/>
                <w:lang w:val="en-US"/>
              </w:rPr>
            </w:pPr>
            <w:r w:rsidRPr="007369EE">
              <w:rPr>
                <w:i/>
                <w:iCs/>
                <w:color w:val="000000"/>
                <w:sz w:val="16"/>
                <w:szCs w:val="16"/>
                <w:lang w:val="en-US"/>
              </w:rPr>
              <w:t>value (dynamic)</w:t>
            </w:r>
            <w:r w:rsidRPr="007369EE">
              <w:rPr>
                <w:color w:val="000000"/>
                <w:sz w:val="16"/>
                <w:szCs w:val="16"/>
                <w:lang w:val="en-US"/>
              </w:rPr>
              <w:t xml:space="preserve"> A value to check.</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526D3A" w14:textId="77777777" w:rsidR="007369EE" w:rsidRPr="007369EE" w:rsidRDefault="007369EE" w:rsidP="00226B2E">
            <w:pPr>
              <w:jc w:val="both"/>
              <w:rPr>
                <w:sz w:val="16"/>
                <w:szCs w:val="16"/>
                <w:lang w:val="en-US"/>
              </w:rPr>
            </w:pPr>
            <w:r w:rsidRPr="007369EE">
              <w:rPr>
                <w:color w:val="000000"/>
                <w:sz w:val="16"/>
                <w:szCs w:val="16"/>
                <w:lang w:val="en-US"/>
              </w:rPr>
              <w:t>Fail if the value is invalid.</w:t>
            </w:r>
          </w:p>
        </w:tc>
      </w:tr>
      <w:tr w:rsidR="007369EE" w:rsidRPr="007369EE" w14:paraId="58D1CF4E" w14:textId="77777777" w:rsidTr="002322FE">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D19AD3" w14:textId="77777777" w:rsidR="007369EE" w:rsidRPr="007369EE" w:rsidRDefault="007369EE" w:rsidP="00226B2E">
            <w:pPr>
              <w:jc w:val="both"/>
              <w:rPr>
                <w:sz w:val="16"/>
                <w:szCs w:val="16"/>
                <w:lang w:val="en-US"/>
              </w:rPr>
            </w:pPr>
            <w:proofErr w:type="spellStart"/>
            <w:r w:rsidRPr="007369EE">
              <w:rPr>
                <w:b/>
                <w:bCs/>
                <w:color w:val="000000"/>
                <w:sz w:val="16"/>
                <w:szCs w:val="16"/>
                <w:lang w:val="en-US"/>
              </w:rPr>
              <w:t>AssertAAHasKey</w:t>
            </w:r>
            <w:proofErr w:type="spellEnd"/>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2D3AEA" w14:textId="77777777" w:rsidR="007369EE" w:rsidRPr="007369EE" w:rsidRDefault="007369EE" w:rsidP="00226B2E">
            <w:pPr>
              <w:jc w:val="both"/>
              <w:rPr>
                <w:sz w:val="16"/>
                <w:szCs w:val="16"/>
                <w:lang w:val="en-US"/>
              </w:rPr>
            </w:pPr>
            <w:r w:rsidRPr="007369EE">
              <w:rPr>
                <w:i/>
                <w:iCs/>
                <w:color w:val="000000"/>
                <w:sz w:val="16"/>
                <w:szCs w:val="16"/>
                <w:lang w:val="en-US"/>
              </w:rPr>
              <w:t>array (dynamic)</w:t>
            </w:r>
            <w:r w:rsidRPr="007369EE">
              <w:rPr>
                <w:color w:val="000000"/>
                <w:sz w:val="16"/>
                <w:szCs w:val="16"/>
                <w:lang w:val="en-US"/>
              </w:rPr>
              <w:t xml:space="preserve"> A target array.</w:t>
            </w:r>
          </w:p>
          <w:p w14:paraId="3139E792" w14:textId="77777777" w:rsidR="007369EE" w:rsidRPr="007369EE" w:rsidRDefault="007369EE" w:rsidP="00226B2E">
            <w:pPr>
              <w:jc w:val="both"/>
              <w:rPr>
                <w:sz w:val="16"/>
                <w:szCs w:val="16"/>
                <w:lang w:val="en-US"/>
              </w:rPr>
            </w:pPr>
            <w:r w:rsidRPr="007369EE">
              <w:rPr>
                <w:i/>
                <w:iCs/>
                <w:color w:val="000000"/>
                <w:sz w:val="16"/>
                <w:szCs w:val="16"/>
                <w:lang w:val="en-US"/>
              </w:rPr>
              <w:t>key (string)</w:t>
            </w:r>
            <w:r w:rsidRPr="007369EE">
              <w:rPr>
                <w:color w:val="000000"/>
                <w:sz w:val="16"/>
                <w:szCs w:val="16"/>
                <w:lang w:val="en-US"/>
              </w:rPr>
              <w:t xml:space="preserve"> A key name.</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75873C" w14:textId="77777777" w:rsidR="007369EE" w:rsidRPr="007369EE" w:rsidRDefault="007369EE" w:rsidP="00226B2E">
            <w:pPr>
              <w:jc w:val="both"/>
              <w:rPr>
                <w:sz w:val="16"/>
                <w:szCs w:val="16"/>
                <w:lang w:val="en-US"/>
              </w:rPr>
            </w:pPr>
            <w:r w:rsidRPr="007369EE">
              <w:rPr>
                <w:color w:val="000000"/>
                <w:sz w:val="16"/>
                <w:szCs w:val="16"/>
                <w:lang w:val="en-US"/>
              </w:rPr>
              <w:t>Fail if the array doesn't have the key.</w:t>
            </w:r>
          </w:p>
        </w:tc>
      </w:tr>
      <w:tr w:rsidR="007369EE" w:rsidRPr="007369EE" w14:paraId="30D50C0C" w14:textId="77777777" w:rsidTr="002322FE">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0ABA42" w14:textId="77777777" w:rsidR="007369EE" w:rsidRPr="007369EE" w:rsidRDefault="007369EE" w:rsidP="00226B2E">
            <w:pPr>
              <w:jc w:val="both"/>
              <w:rPr>
                <w:sz w:val="16"/>
                <w:szCs w:val="16"/>
                <w:lang w:val="en-US"/>
              </w:rPr>
            </w:pPr>
            <w:proofErr w:type="spellStart"/>
            <w:r w:rsidRPr="007369EE">
              <w:rPr>
                <w:b/>
                <w:bCs/>
                <w:color w:val="000000"/>
                <w:sz w:val="16"/>
                <w:szCs w:val="16"/>
                <w:lang w:val="en-US"/>
              </w:rPr>
              <w:lastRenderedPageBreak/>
              <w:t>AssertAANotHasKey</w:t>
            </w:r>
            <w:proofErr w:type="spellEnd"/>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981E11" w14:textId="77777777" w:rsidR="007369EE" w:rsidRPr="007369EE" w:rsidRDefault="007369EE" w:rsidP="00226B2E">
            <w:pPr>
              <w:jc w:val="both"/>
              <w:rPr>
                <w:sz w:val="16"/>
                <w:szCs w:val="16"/>
                <w:lang w:val="en-US"/>
              </w:rPr>
            </w:pPr>
            <w:r w:rsidRPr="007369EE">
              <w:rPr>
                <w:i/>
                <w:iCs/>
                <w:color w:val="000000"/>
                <w:sz w:val="16"/>
                <w:szCs w:val="16"/>
                <w:lang w:val="en-US"/>
              </w:rPr>
              <w:t>array (dynamic)</w:t>
            </w:r>
            <w:r w:rsidRPr="007369EE">
              <w:rPr>
                <w:color w:val="000000"/>
                <w:sz w:val="16"/>
                <w:szCs w:val="16"/>
                <w:lang w:val="en-US"/>
              </w:rPr>
              <w:t xml:space="preserve"> A target array.</w:t>
            </w:r>
          </w:p>
          <w:p w14:paraId="28C62C79" w14:textId="77777777" w:rsidR="007369EE" w:rsidRPr="007369EE" w:rsidRDefault="007369EE" w:rsidP="00226B2E">
            <w:pPr>
              <w:jc w:val="both"/>
              <w:rPr>
                <w:sz w:val="16"/>
                <w:szCs w:val="16"/>
                <w:lang w:val="en-US"/>
              </w:rPr>
            </w:pPr>
            <w:r w:rsidRPr="007369EE">
              <w:rPr>
                <w:i/>
                <w:iCs/>
                <w:color w:val="000000"/>
                <w:sz w:val="16"/>
                <w:szCs w:val="16"/>
                <w:lang w:val="en-US"/>
              </w:rPr>
              <w:t>key (string)</w:t>
            </w:r>
            <w:r w:rsidRPr="007369EE">
              <w:rPr>
                <w:color w:val="000000"/>
                <w:sz w:val="16"/>
                <w:szCs w:val="16"/>
                <w:lang w:val="en-US"/>
              </w:rPr>
              <w:t xml:space="preserve"> A key name.</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A4DD92" w14:textId="77777777" w:rsidR="007369EE" w:rsidRPr="007369EE" w:rsidRDefault="007369EE" w:rsidP="00226B2E">
            <w:pPr>
              <w:jc w:val="both"/>
              <w:rPr>
                <w:sz w:val="16"/>
                <w:szCs w:val="16"/>
                <w:lang w:val="en-US"/>
              </w:rPr>
            </w:pPr>
            <w:r w:rsidRPr="007369EE">
              <w:rPr>
                <w:color w:val="000000"/>
                <w:sz w:val="16"/>
                <w:szCs w:val="16"/>
                <w:lang w:val="en-US"/>
              </w:rPr>
              <w:t>Fail if the array has the key.</w:t>
            </w:r>
          </w:p>
        </w:tc>
      </w:tr>
      <w:tr w:rsidR="007369EE" w:rsidRPr="007369EE" w14:paraId="756F18E3" w14:textId="77777777" w:rsidTr="002322FE">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3BF24F" w14:textId="77777777" w:rsidR="007369EE" w:rsidRPr="007369EE" w:rsidRDefault="007369EE" w:rsidP="00226B2E">
            <w:pPr>
              <w:jc w:val="both"/>
              <w:rPr>
                <w:sz w:val="16"/>
                <w:szCs w:val="16"/>
                <w:lang w:val="en-US"/>
              </w:rPr>
            </w:pPr>
            <w:proofErr w:type="spellStart"/>
            <w:r w:rsidRPr="007369EE">
              <w:rPr>
                <w:b/>
                <w:bCs/>
                <w:color w:val="000000"/>
                <w:sz w:val="16"/>
                <w:szCs w:val="16"/>
                <w:lang w:val="en-US"/>
              </w:rPr>
              <w:t>AssertAAHasKeys</w:t>
            </w:r>
            <w:proofErr w:type="spellEnd"/>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CBCB9E" w14:textId="77777777" w:rsidR="007369EE" w:rsidRPr="007369EE" w:rsidRDefault="007369EE" w:rsidP="00226B2E">
            <w:pPr>
              <w:jc w:val="both"/>
              <w:rPr>
                <w:sz w:val="16"/>
                <w:szCs w:val="16"/>
                <w:lang w:val="en-US"/>
              </w:rPr>
            </w:pPr>
            <w:r w:rsidRPr="007369EE">
              <w:rPr>
                <w:i/>
                <w:iCs/>
                <w:color w:val="000000"/>
                <w:sz w:val="16"/>
                <w:szCs w:val="16"/>
                <w:lang w:val="en-US"/>
              </w:rPr>
              <w:t>array (dynamic)</w:t>
            </w:r>
            <w:r w:rsidRPr="007369EE">
              <w:rPr>
                <w:color w:val="000000"/>
                <w:sz w:val="16"/>
                <w:szCs w:val="16"/>
                <w:lang w:val="en-US"/>
              </w:rPr>
              <w:t xml:space="preserve"> A target associative array.</w:t>
            </w:r>
          </w:p>
          <w:p w14:paraId="5B4F3D3F" w14:textId="77777777" w:rsidR="007369EE" w:rsidRPr="007369EE" w:rsidRDefault="007369EE" w:rsidP="00226B2E">
            <w:pPr>
              <w:jc w:val="both"/>
              <w:rPr>
                <w:sz w:val="16"/>
                <w:szCs w:val="16"/>
                <w:lang w:val="en-US"/>
              </w:rPr>
            </w:pPr>
            <w:r w:rsidRPr="007369EE">
              <w:rPr>
                <w:i/>
                <w:iCs/>
                <w:color w:val="000000"/>
                <w:sz w:val="16"/>
                <w:szCs w:val="16"/>
                <w:lang w:val="en-US"/>
              </w:rPr>
              <w:t>keys (object)</w:t>
            </w:r>
            <w:r w:rsidRPr="007369EE">
              <w:rPr>
                <w:color w:val="000000"/>
                <w:sz w:val="16"/>
                <w:szCs w:val="16"/>
                <w:lang w:val="en-US"/>
              </w:rPr>
              <w:t xml:space="preserve"> A key names array.</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ED735B" w14:textId="77777777" w:rsidR="007369EE" w:rsidRPr="007369EE" w:rsidRDefault="007369EE" w:rsidP="00226B2E">
            <w:pPr>
              <w:jc w:val="both"/>
              <w:rPr>
                <w:sz w:val="16"/>
                <w:szCs w:val="16"/>
                <w:lang w:val="en-US"/>
              </w:rPr>
            </w:pPr>
            <w:r w:rsidRPr="007369EE">
              <w:rPr>
                <w:color w:val="000000"/>
                <w:sz w:val="16"/>
                <w:szCs w:val="16"/>
                <w:lang w:val="en-US"/>
              </w:rPr>
              <w:t>Fail if the array doesn't have the keys list.</w:t>
            </w:r>
          </w:p>
        </w:tc>
      </w:tr>
      <w:tr w:rsidR="007369EE" w:rsidRPr="007369EE" w14:paraId="4DDEFF6A" w14:textId="77777777" w:rsidTr="002322FE">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1AAA76" w14:textId="77777777" w:rsidR="007369EE" w:rsidRPr="007369EE" w:rsidRDefault="007369EE" w:rsidP="00226B2E">
            <w:pPr>
              <w:jc w:val="both"/>
              <w:rPr>
                <w:sz w:val="16"/>
                <w:szCs w:val="16"/>
                <w:lang w:val="en-US"/>
              </w:rPr>
            </w:pPr>
            <w:proofErr w:type="spellStart"/>
            <w:r w:rsidRPr="007369EE">
              <w:rPr>
                <w:b/>
                <w:bCs/>
                <w:color w:val="000000"/>
                <w:sz w:val="16"/>
                <w:szCs w:val="16"/>
                <w:lang w:val="en-US"/>
              </w:rPr>
              <w:t>AssertAANotHasKeys</w:t>
            </w:r>
            <w:proofErr w:type="spellEnd"/>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0A3D39" w14:textId="77777777" w:rsidR="007369EE" w:rsidRPr="007369EE" w:rsidRDefault="007369EE" w:rsidP="00226B2E">
            <w:pPr>
              <w:jc w:val="both"/>
              <w:rPr>
                <w:sz w:val="16"/>
                <w:szCs w:val="16"/>
                <w:lang w:val="en-US"/>
              </w:rPr>
            </w:pPr>
            <w:r w:rsidRPr="007369EE">
              <w:rPr>
                <w:i/>
                <w:iCs/>
                <w:color w:val="000000"/>
                <w:sz w:val="16"/>
                <w:szCs w:val="16"/>
                <w:lang w:val="en-US"/>
              </w:rPr>
              <w:t>array (dynamic)</w:t>
            </w:r>
            <w:r w:rsidRPr="007369EE">
              <w:rPr>
                <w:color w:val="000000"/>
                <w:sz w:val="16"/>
                <w:szCs w:val="16"/>
                <w:lang w:val="en-US"/>
              </w:rPr>
              <w:t xml:space="preserve"> A target associative array.</w:t>
            </w:r>
          </w:p>
          <w:p w14:paraId="67DB6AB4" w14:textId="77777777" w:rsidR="007369EE" w:rsidRPr="007369EE" w:rsidRDefault="007369EE" w:rsidP="00226B2E">
            <w:pPr>
              <w:jc w:val="both"/>
              <w:rPr>
                <w:sz w:val="16"/>
                <w:szCs w:val="16"/>
                <w:lang w:val="en-US"/>
              </w:rPr>
            </w:pPr>
            <w:r w:rsidRPr="007369EE">
              <w:rPr>
                <w:i/>
                <w:iCs/>
                <w:color w:val="000000"/>
                <w:sz w:val="16"/>
                <w:szCs w:val="16"/>
                <w:lang w:val="en-US"/>
              </w:rPr>
              <w:t>keys (object)</w:t>
            </w:r>
            <w:r w:rsidRPr="007369EE">
              <w:rPr>
                <w:color w:val="000000"/>
                <w:sz w:val="16"/>
                <w:szCs w:val="16"/>
                <w:lang w:val="en-US"/>
              </w:rPr>
              <w:t xml:space="preserve"> A key names array.</w:t>
            </w:r>
          </w:p>
          <w:p w14:paraId="679961AA" w14:textId="77777777" w:rsidR="007369EE" w:rsidRPr="007369EE" w:rsidRDefault="007369EE" w:rsidP="00226B2E">
            <w:pPr>
              <w:jc w:val="both"/>
              <w:rPr>
                <w:sz w:val="16"/>
                <w:szCs w:val="16"/>
                <w:lang w:val="en-US"/>
              </w:rPr>
            </w:pP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44B4A4" w14:textId="77777777" w:rsidR="007369EE" w:rsidRPr="007369EE" w:rsidRDefault="007369EE" w:rsidP="00226B2E">
            <w:pPr>
              <w:jc w:val="both"/>
              <w:rPr>
                <w:sz w:val="16"/>
                <w:szCs w:val="16"/>
                <w:lang w:val="en-US"/>
              </w:rPr>
            </w:pPr>
            <w:r w:rsidRPr="007369EE">
              <w:rPr>
                <w:color w:val="000000"/>
                <w:sz w:val="16"/>
                <w:szCs w:val="16"/>
                <w:lang w:val="en-US"/>
              </w:rPr>
              <w:t>Fail if the array has the keys list.</w:t>
            </w:r>
          </w:p>
          <w:p w14:paraId="20D2B10D" w14:textId="77777777" w:rsidR="007369EE" w:rsidRPr="007369EE" w:rsidRDefault="007369EE" w:rsidP="00226B2E">
            <w:pPr>
              <w:jc w:val="both"/>
              <w:rPr>
                <w:sz w:val="16"/>
                <w:szCs w:val="16"/>
                <w:lang w:val="en-US"/>
              </w:rPr>
            </w:pPr>
          </w:p>
        </w:tc>
      </w:tr>
      <w:tr w:rsidR="007369EE" w:rsidRPr="007369EE" w14:paraId="1DD61DE3" w14:textId="77777777" w:rsidTr="002322FE">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F95F1E" w14:textId="77777777" w:rsidR="007369EE" w:rsidRPr="007369EE" w:rsidRDefault="007369EE" w:rsidP="00226B2E">
            <w:pPr>
              <w:jc w:val="both"/>
              <w:rPr>
                <w:sz w:val="16"/>
                <w:szCs w:val="16"/>
                <w:lang w:val="en-US"/>
              </w:rPr>
            </w:pPr>
            <w:proofErr w:type="spellStart"/>
            <w:r w:rsidRPr="007369EE">
              <w:rPr>
                <w:b/>
                <w:bCs/>
                <w:color w:val="000000"/>
                <w:sz w:val="16"/>
                <w:szCs w:val="16"/>
                <w:lang w:val="en-US"/>
              </w:rPr>
              <w:t>AssertArrayContains</w:t>
            </w:r>
            <w:proofErr w:type="spellEnd"/>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C30B64" w14:textId="77777777" w:rsidR="007369EE" w:rsidRPr="007369EE" w:rsidRDefault="007369EE" w:rsidP="00226B2E">
            <w:pPr>
              <w:jc w:val="both"/>
              <w:rPr>
                <w:sz w:val="16"/>
                <w:szCs w:val="16"/>
                <w:lang w:val="en-US"/>
              </w:rPr>
            </w:pPr>
            <w:r w:rsidRPr="007369EE">
              <w:rPr>
                <w:i/>
                <w:iCs/>
                <w:color w:val="000000"/>
                <w:sz w:val="16"/>
                <w:szCs w:val="16"/>
                <w:lang w:val="en-US"/>
              </w:rPr>
              <w:t>array (dynamic)</w:t>
            </w:r>
            <w:r w:rsidRPr="007369EE">
              <w:rPr>
                <w:color w:val="000000"/>
                <w:sz w:val="16"/>
                <w:szCs w:val="16"/>
                <w:lang w:val="en-US"/>
              </w:rPr>
              <w:t xml:space="preserve"> A target array.</w:t>
            </w:r>
          </w:p>
          <w:p w14:paraId="3898E128" w14:textId="77777777" w:rsidR="007369EE" w:rsidRPr="007369EE" w:rsidRDefault="007369EE" w:rsidP="00226B2E">
            <w:pPr>
              <w:jc w:val="both"/>
              <w:rPr>
                <w:sz w:val="16"/>
                <w:szCs w:val="16"/>
                <w:lang w:val="en-US"/>
              </w:rPr>
            </w:pPr>
            <w:r w:rsidRPr="007369EE">
              <w:rPr>
                <w:i/>
                <w:iCs/>
                <w:color w:val="000000"/>
                <w:sz w:val="16"/>
                <w:szCs w:val="16"/>
                <w:lang w:val="en-US"/>
              </w:rPr>
              <w:t>value (dynamic)</w:t>
            </w:r>
            <w:r w:rsidRPr="007369EE">
              <w:rPr>
                <w:color w:val="000000"/>
                <w:sz w:val="16"/>
                <w:szCs w:val="16"/>
                <w:lang w:val="en-US"/>
              </w:rPr>
              <w:t xml:space="preserve"> A value to check.</w:t>
            </w:r>
          </w:p>
          <w:p w14:paraId="5C028F99" w14:textId="77777777" w:rsidR="007369EE" w:rsidRPr="007369EE" w:rsidRDefault="007369EE" w:rsidP="00226B2E">
            <w:pPr>
              <w:jc w:val="both"/>
              <w:rPr>
                <w:sz w:val="16"/>
                <w:szCs w:val="16"/>
                <w:lang w:val="en-US"/>
              </w:rPr>
            </w:pPr>
            <w:r w:rsidRPr="007369EE">
              <w:rPr>
                <w:i/>
                <w:iCs/>
                <w:color w:val="000000"/>
                <w:sz w:val="16"/>
                <w:szCs w:val="16"/>
                <w:lang w:val="en-US"/>
              </w:rPr>
              <w:t>key (object)</w:t>
            </w:r>
            <w:r w:rsidRPr="007369EE">
              <w:rPr>
                <w:color w:val="000000"/>
                <w:sz w:val="16"/>
                <w:szCs w:val="16"/>
                <w:lang w:val="en-US"/>
              </w:rPr>
              <w:t xml:space="preserve"> A key name for associative array.</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4BD924" w14:textId="77777777" w:rsidR="007369EE" w:rsidRPr="007369EE" w:rsidRDefault="007369EE" w:rsidP="00226B2E">
            <w:pPr>
              <w:jc w:val="both"/>
              <w:rPr>
                <w:sz w:val="16"/>
                <w:szCs w:val="16"/>
                <w:lang w:val="en-US"/>
              </w:rPr>
            </w:pPr>
            <w:r w:rsidRPr="007369EE">
              <w:rPr>
                <w:color w:val="000000"/>
                <w:sz w:val="16"/>
                <w:szCs w:val="16"/>
                <w:lang w:val="en-US"/>
              </w:rPr>
              <w:t>Fail if the array doesn't have the item.</w:t>
            </w:r>
          </w:p>
        </w:tc>
      </w:tr>
      <w:tr w:rsidR="007369EE" w:rsidRPr="007369EE" w14:paraId="14C8BEBE" w14:textId="77777777" w:rsidTr="002322FE">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453ED8" w14:textId="77777777" w:rsidR="007369EE" w:rsidRPr="007369EE" w:rsidRDefault="007369EE" w:rsidP="00226B2E">
            <w:pPr>
              <w:jc w:val="both"/>
              <w:rPr>
                <w:sz w:val="16"/>
                <w:szCs w:val="16"/>
                <w:lang w:val="en-US"/>
              </w:rPr>
            </w:pPr>
            <w:proofErr w:type="spellStart"/>
            <w:r w:rsidRPr="007369EE">
              <w:rPr>
                <w:b/>
                <w:bCs/>
                <w:color w:val="000000"/>
                <w:sz w:val="16"/>
                <w:szCs w:val="16"/>
                <w:lang w:val="en-US"/>
              </w:rPr>
              <w:t>AssertArrayNotContains</w:t>
            </w:r>
            <w:proofErr w:type="spellEnd"/>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88B2D9" w14:textId="77777777" w:rsidR="007369EE" w:rsidRPr="007369EE" w:rsidRDefault="007369EE" w:rsidP="00226B2E">
            <w:pPr>
              <w:jc w:val="both"/>
              <w:rPr>
                <w:sz w:val="16"/>
                <w:szCs w:val="16"/>
                <w:lang w:val="en-US"/>
              </w:rPr>
            </w:pPr>
            <w:r w:rsidRPr="007369EE">
              <w:rPr>
                <w:i/>
                <w:iCs/>
                <w:color w:val="000000"/>
                <w:sz w:val="16"/>
                <w:szCs w:val="16"/>
                <w:lang w:val="en-US"/>
              </w:rPr>
              <w:t>array (dynamic)</w:t>
            </w:r>
            <w:r w:rsidRPr="007369EE">
              <w:rPr>
                <w:color w:val="000000"/>
                <w:sz w:val="16"/>
                <w:szCs w:val="16"/>
                <w:lang w:val="en-US"/>
              </w:rPr>
              <w:t xml:space="preserve"> A target array.</w:t>
            </w:r>
          </w:p>
          <w:p w14:paraId="5041E228" w14:textId="77777777" w:rsidR="007369EE" w:rsidRPr="007369EE" w:rsidRDefault="007369EE" w:rsidP="00226B2E">
            <w:pPr>
              <w:jc w:val="both"/>
              <w:rPr>
                <w:sz w:val="16"/>
                <w:szCs w:val="16"/>
                <w:lang w:val="en-US"/>
              </w:rPr>
            </w:pPr>
            <w:r w:rsidRPr="007369EE">
              <w:rPr>
                <w:i/>
                <w:iCs/>
                <w:color w:val="000000"/>
                <w:sz w:val="16"/>
                <w:szCs w:val="16"/>
                <w:lang w:val="en-US"/>
              </w:rPr>
              <w:t>value (dynamic)</w:t>
            </w:r>
            <w:r w:rsidRPr="007369EE">
              <w:rPr>
                <w:color w:val="000000"/>
                <w:sz w:val="16"/>
                <w:szCs w:val="16"/>
                <w:lang w:val="en-US"/>
              </w:rPr>
              <w:t xml:space="preserve"> A value to check.</w:t>
            </w:r>
          </w:p>
          <w:p w14:paraId="0A8E02A2" w14:textId="77777777" w:rsidR="007369EE" w:rsidRPr="007369EE" w:rsidRDefault="007369EE" w:rsidP="00226B2E">
            <w:pPr>
              <w:jc w:val="both"/>
              <w:rPr>
                <w:sz w:val="16"/>
                <w:szCs w:val="16"/>
                <w:lang w:val="en-US"/>
              </w:rPr>
            </w:pPr>
            <w:r w:rsidRPr="007369EE">
              <w:rPr>
                <w:i/>
                <w:iCs/>
                <w:color w:val="000000"/>
                <w:sz w:val="16"/>
                <w:szCs w:val="16"/>
                <w:lang w:val="en-US"/>
              </w:rPr>
              <w:t>key (object)</w:t>
            </w:r>
            <w:r w:rsidRPr="007369EE">
              <w:rPr>
                <w:color w:val="000000"/>
                <w:sz w:val="16"/>
                <w:szCs w:val="16"/>
                <w:lang w:val="en-US"/>
              </w:rPr>
              <w:t xml:space="preserve"> A key name for associative array.</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07BC20" w14:textId="77777777" w:rsidR="007369EE" w:rsidRPr="007369EE" w:rsidRDefault="007369EE" w:rsidP="00226B2E">
            <w:pPr>
              <w:jc w:val="both"/>
              <w:rPr>
                <w:sz w:val="16"/>
                <w:szCs w:val="16"/>
                <w:lang w:val="en-US"/>
              </w:rPr>
            </w:pPr>
            <w:r w:rsidRPr="007369EE">
              <w:rPr>
                <w:color w:val="000000"/>
                <w:sz w:val="16"/>
                <w:szCs w:val="16"/>
                <w:lang w:val="en-US"/>
              </w:rPr>
              <w:t>Fail if the array has the item.</w:t>
            </w:r>
          </w:p>
        </w:tc>
      </w:tr>
      <w:tr w:rsidR="007369EE" w:rsidRPr="007369EE" w14:paraId="40962460" w14:textId="77777777" w:rsidTr="002322FE">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4A2B74" w14:textId="77777777" w:rsidR="007369EE" w:rsidRPr="007369EE" w:rsidRDefault="007369EE" w:rsidP="00226B2E">
            <w:pPr>
              <w:jc w:val="both"/>
              <w:rPr>
                <w:sz w:val="16"/>
                <w:szCs w:val="16"/>
                <w:lang w:val="en-US"/>
              </w:rPr>
            </w:pPr>
            <w:proofErr w:type="spellStart"/>
            <w:r w:rsidRPr="007369EE">
              <w:rPr>
                <w:b/>
                <w:bCs/>
                <w:color w:val="000000"/>
                <w:sz w:val="16"/>
                <w:szCs w:val="16"/>
                <w:lang w:val="en-US"/>
              </w:rPr>
              <w:t>AssertArrayContainsSubset</w:t>
            </w:r>
            <w:proofErr w:type="spellEnd"/>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71F654" w14:textId="77777777" w:rsidR="007369EE" w:rsidRPr="007369EE" w:rsidRDefault="007369EE" w:rsidP="00226B2E">
            <w:pPr>
              <w:jc w:val="both"/>
              <w:rPr>
                <w:sz w:val="16"/>
                <w:szCs w:val="16"/>
                <w:lang w:val="en-US"/>
              </w:rPr>
            </w:pPr>
            <w:r w:rsidRPr="007369EE">
              <w:rPr>
                <w:i/>
                <w:iCs/>
                <w:color w:val="000000"/>
                <w:sz w:val="16"/>
                <w:szCs w:val="16"/>
                <w:lang w:val="en-US"/>
              </w:rPr>
              <w:t>array (dynamic)</w:t>
            </w:r>
            <w:r w:rsidRPr="007369EE">
              <w:rPr>
                <w:color w:val="000000"/>
                <w:sz w:val="16"/>
                <w:szCs w:val="16"/>
                <w:lang w:val="en-US"/>
              </w:rPr>
              <w:t xml:space="preserve"> A target array.</w:t>
            </w:r>
          </w:p>
          <w:p w14:paraId="1B03D1A7" w14:textId="77777777" w:rsidR="007369EE" w:rsidRPr="007369EE" w:rsidRDefault="007369EE" w:rsidP="00226B2E">
            <w:pPr>
              <w:jc w:val="both"/>
              <w:rPr>
                <w:sz w:val="16"/>
                <w:szCs w:val="16"/>
                <w:lang w:val="en-US"/>
              </w:rPr>
            </w:pPr>
            <w:r w:rsidRPr="007369EE">
              <w:rPr>
                <w:i/>
                <w:iCs/>
                <w:color w:val="000000"/>
                <w:sz w:val="16"/>
                <w:szCs w:val="16"/>
                <w:lang w:val="en-US"/>
              </w:rPr>
              <w:t>subset (dynamic)</w:t>
            </w:r>
            <w:r w:rsidRPr="007369EE">
              <w:rPr>
                <w:color w:val="000000"/>
                <w:sz w:val="16"/>
                <w:szCs w:val="16"/>
                <w:lang w:val="en-US"/>
              </w:rPr>
              <w:t xml:space="preserve"> An items array to check.</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8EC509" w14:textId="77777777" w:rsidR="007369EE" w:rsidRPr="007369EE" w:rsidRDefault="007369EE" w:rsidP="00226B2E">
            <w:pPr>
              <w:jc w:val="both"/>
              <w:rPr>
                <w:sz w:val="16"/>
                <w:szCs w:val="16"/>
                <w:lang w:val="en-US"/>
              </w:rPr>
            </w:pPr>
            <w:r w:rsidRPr="007369EE">
              <w:rPr>
                <w:color w:val="000000"/>
                <w:sz w:val="16"/>
                <w:szCs w:val="16"/>
                <w:lang w:val="en-US"/>
              </w:rPr>
              <w:t>Fail if the array doesn't have the item subset.</w:t>
            </w:r>
          </w:p>
          <w:p w14:paraId="0C29F484" w14:textId="77777777" w:rsidR="007369EE" w:rsidRPr="007369EE" w:rsidRDefault="007369EE" w:rsidP="00226B2E">
            <w:pPr>
              <w:jc w:val="both"/>
              <w:rPr>
                <w:sz w:val="16"/>
                <w:szCs w:val="16"/>
                <w:lang w:val="en-US"/>
              </w:rPr>
            </w:pPr>
          </w:p>
        </w:tc>
      </w:tr>
      <w:tr w:rsidR="007369EE" w:rsidRPr="007369EE" w14:paraId="28FE485B" w14:textId="77777777" w:rsidTr="002322FE">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FE4819" w14:textId="77777777" w:rsidR="007369EE" w:rsidRPr="007369EE" w:rsidRDefault="007369EE" w:rsidP="00226B2E">
            <w:pPr>
              <w:jc w:val="both"/>
              <w:rPr>
                <w:sz w:val="16"/>
                <w:szCs w:val="16"/>
                <w:lang w:val="en-US"/>
              </w:rPr>
            </w:pPr>
            <w:proofErr w:type="spellStart"/>
            <w:r w:rsidRPr="007369EE">
              <w:rPr>
                <w:b/>
                <w:bCs/>
                <w:color w:val="000000"/>
                <w:sz w:val="16"/>
                <w:szCs w:val="16"/>
                <w:lang w:val="en-US"/>
              </w:rPr>
              <w:t>AssertArrayNotContainsSubset</w:t>
            </w:r>
            <w:proofErr w:type="spellEnd"/>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0BD06" w14:textId="77777777" w:rsidR="007369EE" w:rsidRPr="007369EE" w:rsidRDefault="007369EE" w:rsidP="00226B2E">
            <w:pPr>
              <w:jc w:val="both"/>
              <w:rPr>
                <w:sz w:val="16"/>
                <w:szCs w:val="16"/>
                <w:lang w:val="en-US"/>
              </w:rPr>
            </w:pPr>
            <w:r w:rsidRPr="007369EE">
              <w:rPr>
                <w:i/>
                <w:iCs/>
                <w:color w:val="000000"/>
                <w:sz w:val="16"/>
                <w:szCs w:val="16"/>
                <w:lang w:val="en-US"/>
              </w:rPr>
              <w:t>array (dynamic)</w:t>
            </w:r>
            <w:r w:rsidRPr="007369EE">
              <w:rPr>
                <w:color w:val="000000"/>
                <w:sz w:val="16"/>
                <w:szCs w:val="16"/>
                <w:lang w:val="en-US"/>
              </w:rPr>
              <w:t xml:space="preserve"> A target array.</w:t>
            </w:r>
          </w:p>
          <w:p w14:paraId="4B007621" w14:textId="77777777" w:rsidR="007369EE" w:rsidRPr="007369EE" w:rsidRDefault="007369EE" w:rsidP="00226B2E">
            <w:pPr>
              <w:jc w:val="both"/>
              <w:rPr>
                <w:sz w:val="16"/>
                <w:szCs w:val="16"/>
                <w:lang w:val="en-US"/>
              </w:rPr>
            </w:pPr>
            <w:r w:rsidRPr="007369EE">
              <w:rPr>
                <w:i/>
                <w:iCs/>
                <w:color w:val="000000"/>
                <w:sz w:val="16"/>
                <w:szCs w:val="16"/>
                <w:lang w:val="en-US"/>
              </w:rPr>
              <w:t>subset (dynamic)</w:t>
            </w:r>
            <w:r w:rsidRPr="007369EE">
              <w:rPr>
                <w:color w:val="000000"/>
                <w:sz w:val="16"/>
                <w:szCs w:val="16"/>
                <w:lang w:val="en-US"/>
              </w:rPr>
              <w:t xml:space="preserve"> A items array to check.</w:t>
            </w:r>
          </w:p>
          <w:p w14:paraId="6BC0BFDB" w14:textId="77777777" w:rsidR="007369EE" w:rsidRPr="007369EE" w:rsidRDefault="007369EE" w:rsidP="00226B2E">
            <w:pPr>
              <w:jc w:val="both"/>
              <w:rPr>
                <w:sz w:val="16"/>
                <w:szCs w:val="16"/>
                <w:lang w:val="en-US"/>
              </w:rPr>
            </w:pP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8D15AA" w14:textId="77777777" w:rsidR="007369EE" w:rsidRPr="007369EE" w:rsidRDefault="007369EE" w:rsidP="00226B2E">
            <w:pPr>
              <w:jc w:val="both"/>
              <w:rPr>
                <w:sz w:val="16"/>
                <w:szCs w:val="16"/>
                <w:lang w:val="en-US"/>
              </w:rPr>
            </w:pPr>
            <w:r w:rsidRPr="007369EE">
              <w:rPr>
                <w:color w:val="000000"/>
                <w:sz w:val="16"/>
                <w:szCs w:val="16"/>
                <w:lang w:val="en-US"/>
              </w:rPr>
              <w:t xml:space="preserve">Fail if the array </w:t>
            </w:r>
            <w:proofErr w:type="gramStart"/>
            <w:r w:rsidRPr="007369EE">
              <w:rPr>
                <w:color w:val="000000"/>
                <w:sz w:val="16"/>
                <w:szCs w:val="16"/>
                <w:lang w:val="en-US"/>
              </w:rPr>
              <w:t>have</w:t>
            </w:r>
            <w:proofErr w:type="gramEnd"/>
            <w:r w:rsidRPr="007369EE">
              <w:rPr>
                <w:color w:val="000000"/>
                <w:sz w:val="16"/>
                <w:szCs w:val="16"/>
                <w:lang w:val="en-US"/>
              </w:rPr>
              <w:t xml:space="preserve"> the item from subset.</w:t>
            </w:r>
          </w:p>
          <w:p w14:paraId="2B85042F" w14:textId="77777777" w:rsidR="007369EE" w:rsidRPr="007369EE" w:rsidRDefault="007369EE" w:rsidP="00226B2E">
            <w:pPr>
              <w:jc w:val="both"/>
              <w:rPr>
                <w:sz w:val="16"/>
                <w:szCs w:val="16"/>
                <w:lang w:val="en-US"/>
              </w:rPr>
            </w:pPr>
          </w:p>
        </w:tc>
      </w:tr>
      <w:tr w:rsidR="007369EE" w:rsidRPr="007369EE" w14:paraId="41026D42" w14:textId="77777777" w:rsidTr="002322FE">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2A9743" w14:textId="77777777" w:rsidR="007369EE" w:rsidRPr="007369EE" w:rsidRDefault="007369EE" w:rsidP="00226B2E">
            <w:pPr>
              <w:jc w:val="both"/>
              <w:rPr>
                <w:sz w:val="16"/>
                <w:szCs w:val="16"/>
                <w:lang w:val="en-US"/>
              </w:rPr>
            </w:pPr>
            <w:proofErr w:type="spellStart"/>
            <w:r w:rsidRPr="007369EE">
              <w:rPr>
                <w:b/>
                <w:bCs/>
                <w:color w:val="000000"/>
                <w:sz w:val="16"/>
                <w:szCs w:val="16"/>
                <w:lang w:val="en-US"/>
              </w:rPr>
              <w:t>AssertArrayCount</w:t>
            </w:r>
            <w:proofErr w:type="spellEnd"/>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F9B4C5" w14:textId="77777777" w:rsidR="007369EE" w:rsidRPr="007369EE" w:rsidRDefault="007369EE" w:rsidP="00226B2E">
            <w:pPr>
              <w:jc w:val="both"/>
              <w:rPr>
                <w:sz w:val="16"/>
                <w:szCs w:val="16"/>
                <w:lang w:val="en-US"/>
              </w:rPr>
            </w:pPr>
            <w:r w:rsidRPr="007369EE">
              <w:rPr>
                <w:i/>
                <w:iCs/>
                <w:color w:val="000000"/>
                <w:sz w:val="16"/>
                <w:szCs w:val="16"/>
                <w:lang w:val="en-US"/>
              </w:rPr>
              <w:t>array (dynamic)</w:t>
            </w:r>
            <w:r w:rsidRPr="007369EE">
              <w:rPr>
                <w:color w:val="000000"/>
                <w:sz w:val="16"/>
                <w:szCs w:val="16"/>
                <w:lang w:val="en-US"/>
              </w:rPr>
              <w:t xml:space="preserve"> A target array.</w:t>
            </w:r>
          </w:p>
          <w:p w14:paraId="40988B5C" w14:textId="77777777" w:rsidR="007369EE" w:rsidRPr="007369EE" w:rsidRDefault="007369EE" w:rsidP="00226B2E">
            <w:pPr>
              <w:jc w:val="both"/>
              <w:rPr>
                <w:sz w:val="16"/>
                <w:szCs w:val="16"/>
                <w:lang w:val="en-US"/>
              </w:rPr>
            </w:pPr>
            <w:r w:rsidRPr="007369EE">
              <w:rPr>
                <w:i/>
                <w:iCs/>
                <w:color w:val="000000"/>
                <w:sz w:val="16"/>
                <w:szCs w:val="16"/>
                <w:lang w:val="en-US"/>
              </w:rPr>
              <w:t>count (integer)</w:t>
            </w:r>
            <w:r w:rsidRPr="007369EE">
              <w:rPr>
                <w:color w:val="000000"/>
                <w:sz w:val="16"/>
                <w:szCs w:val="16"/>
                <w:lang w:val="en-US"/>
              </w:rPr>
              <w:t xml:space="preserve"> An expected array items count.</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271F31" w14:textId="77777777" w:rsidR="007369EE" w:rsidRPr="007369EE" w:rsidRDefault="007369EE" w:rsidP="00226B2E">
            <w:pPr>
              <w:jc w:val="both"/>
              <w:rPr>
                <w:sz w:val="16"/>
                <w:szCs w:val="16"/>
                <w:lang w:val="en-US"/>
              </w:rPr>
            </w:pPr>
            <w:r w:rsidRPr="007369EE">
              <w:rPr>
                <w:color w:val="000000"/>
                <w:sz w:val="16"/>
                <w:szCs w:val="16"/>
                <w:lang w:val="en-US"/>
              </w:rPr>
              <w:t>Fail if the array items count &lt;&gt; expected count.</w:t>
            </w:r>
          </w:p>
          <w:p w14:paraId="72E47250" w14:textId="77777777" w:rsidR="007369EE" w:rsidRPr="007369EE" w:rsidRDefault="007369EE" w:rsidP="00226B2E">
            <w:pPr>
              <w:jc w:val="both"/>
              <w:rPr>
                <w:sz w:val="16"/>
                <w:szCs w:val="16"/>
                <w:lang w:val="en-US"/>
              </w:rPr>
            </w:pPr>
          </w:p>
        </w:tc>
      </w:tr>
      <w:tr w:rsidR="007369EE" w:rsidRPr="007369EE" w14:paraId="7C731709" w14:textId="77777777" w:rsidTr="002322FE">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26631B" w14:textId="77777777" w:rsidR="007369EE" w:rsidRPr="007369EE" w:rsidRDefault="007369EE" w:rsidP="00226B2E">
            <w:pPr>
              <w:jc w:val="both"/>
              <w:rPr>
                <w:sz w:val="16"/>
                <w:szCs w:val="16"/>
                <w:lang w:val="en-US"/>
              </w:rPr>
            </w:pPr>
            <w:proofErr w:type="spellStart"/>
            <w:r w:rsidRPr="007369EE">
              <w:rPr>
                <w:b/>
                <w:bCs/>
                <w:color w:val="000000"/>
                <w:sz w:val="16"/>
                <w:szCs w:val="16"/>
                <w:lang w:val="en-US"/>
              </w:rPr>
              <w:t>AssertArrayNotCount</w:t>
            </w:r>
            <w:proofErr w:type="spellEnd"/>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B4CC63" w14:textId="77777777" w:rsidR="007369EE" w:rsidRPr="007369EE" w:rsidRDefault="007369EE" w:rsidP="00226B2E">
            <w:pPr>
              <w:jc w:val="both"/>
              <w:rPr>
                <w:sz w:val="16"/>
                <w:szCs w:val="16"/>
                <w:lang w:val="en-US"/>
              </w:rPr>
            </w:pPr>
            <w:r w:rsidRPr="007369EE">
              <w:rPr>
                <w:i/>
                <w:iCs/>
                <w:color w:val="000000"/>
                <w:sz w:val="16"/>
                <w:szCs w:val="16"/>
                <w:lang w:val="en-US"/>
              </w:rPr>
              <w:t>array (dynamic)</w:t>
            </w:r>
            <w:r w:rsidRPr="007369EE">
              <w:rPr>
                <w:color w:val="000000"/>
                <w:sz w:val="16"/>
                <w:szCs w:val="16"/>
                <w:lang w:val="en-US"/>
              </w:rPr>
              <w:t xml:space="preserve"> A target array.</w:t>
            </w:r>
          </w:p>
          <w:p w14:paraId="3F11DA0A" w14:textId="77777777" w:rsidR="007369EE" w:rsidRPr="007369EE" w:rsidRDefault="007369EE" w:rsidP="00226B2E">
            <w:pPr>
              <w:jc w:val="both"/>
              <w:rPr>
                <w:sz w:val="16"/>
                <w:szCs w:val="16"/>
                <w:lang w:val="en-US"/>
              </w:rPr>
            </w:pPr>
            <w:r w:rsidRPr="007369EE">
              <w:rPr>
                <w:i/>
                <w:iCs/>
                <w:color w:val="000000"/>
                <w:sz w:val="16"/>
                <w:szCs w:val="16"/>
                <w:lang w:val="en-US"/>
              </w:rPr>
              <w:t>count (integer)</w:t>
            </w:r>
            <w:r w:rsidRPr="007369EE">
              <w:rPr>
                <w:color w:val="000000"/>
                <w:sz w:val="16"/>
                <w:szCs w:val="16"/>
                <w:lang w:val="en-US"/>
              </w:rPr>
              <w:t xml:space="preserve"> An expected array items count.</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E69703" w14:textId="77777777" w:rsidR="007369EE" w:rsidRPr="007369EE" w:rsidRDefault="007369EE" w:rsidP="00226B2E">
            <w:pPr>
              <w:jc w:val="both"/>
              <w:rPr>
                <w:sz w:val="16"/>
                <w:szCs w:val="16"/>
                <w:lang w:val="en-US"/>
              </w:rPr>
            </w:pPr>
            <w:r w:rsidRPr="007369EE">
              <w:rPr>
                <w:color w:val="000000"/>
                <w:sz w:val="16"/>
                <w:szCs w:val="16"/>
                <w:lang w:val="en-US"/>
              </w:rPr>
              <w:t>Fail if the array items count = expected count.</w:t>
            </w:r>
          </w:p>
          <w:p w14:paraId="6B3C1EB6" w14:textId="77777777" w:rsidR="007369EE" w:rsidRPr="007369EE" w:rsidRDefault="007369EE" w:rsidP="00226B2E">
            <w:pPr>
              <w:jc w:val="both"/>
              <w:rPr>
                <w:sz w:val="16"/>
                <w:szCs w:val="16"/>
                <w:lang w:val="en-US"/>
              </w:rPr>
            </w:pPr>
          </w:p>
        </w:tc>
      </w:tr>
      <w:tr w:rsidR="007369EE" w:rsidRPr="007369EE" w14:paraId="0B9448F2" w14:textId="77777777" w:rsidTr="002322FE">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47BC43" w14:textId="77777777" w:rsidR="007369EE" w:rsidRPr="007369EE" w:rsidRDefault="007369EE" w:rsidP="00226B2E">
            <w:pPr>
              <w:jc w:val="both"/>
              <w:rPr>
                <w:sz w:val="16"/>
                <w:szCs w:val="16"/>
                <w:lang w:val="en-US"/>
              </w:rPr>
            </w:pPr>
            <w:proofErr w:type="spellStart"/>
            <w:r w:rsidRPr="007369EE">
              <w:rPr>
                <w:b/>
                <w:bCs/>
                <w:color w:val="000000"/>
                <w:sz w:val="16"/>
                <w:szCs w:val="16"/>
                <w:lang w:val="en-US"/>
              </w:rPr>
              <w:t>AssertEmpty</w:t>
            </w:r>
            <w:proofErr w:type="spellEnd"/>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0E4A40" w14:textId="77777777" w:rsidR="007369EE" w:rsidRPr="007369EE" w:rsidRDefault="007369EE" w:rsidP="00226B2E">
            <w:pPr>
              <w:jc w:val="both"/>
              <w:rPr>
                <w:sz w:val="16"/>
                <w:szCs w:val="16"/>
                <w:lang w:val="en-US"/>
              </w:rPr>
            </w:pPr>
            <w:r w:rsidRPr="007369EE">
              <w:rPr>
                <w:i/>
                <w:iCs/>
                <w:color w:val="000000"/>
                <w:sz w:val="16"/>
                <w:szCs w:val="16"/>
                <w:lang w:val="en-US"/>
              </w:rPr>
              <w:t>item (dynamic)</w:t>
            </w:r>
            <w:r w:rsidRPr="007369EE">
              <w:rPr>
                <w:color w:val="000000"/>
                <w:sz w:val="16"/>
                <w:szCs w:val="16"/>
                <w:lang w:val="en-US"/>
              </w:rPr>
              <w:t xml:space="preserve"> An array or string to check.</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437960" w14:textId="77777777" w:rsidR="007369EE" w:rsidRPr="007369EE" w:rsidRDefault="007369EE" w:rsidP="00226B2E">
            <w:pPr>
              <w:jc w:val="both"/>
              <w:rPr>
                <w:sz w:val="16"/>
                <w:szCs w:val="16"/>
                <w:lang w:val="en-US"/>
              </w:rPr>
            </w:pPr>
            <w:r w:rsidRPr="007369EE">
              <w:rPr>
                <w:color w:val="000000"/>
                <w:sz w:val="16"/>
                <w:szCs w:val="16"/>
                <w:lang w:val="en-US"/>
              </w:rPr>
              <w:t>Fail if the item is not empty array or string.</w:t>
            </w:r>
          </w:p>
        </w:tc>
      </w:tr>
      <w:tr w:rsidR="007369EE" w:rsidRPr="007369EE" w14:paraId="7576527C" w14:textId="77777777" w:rsidTr="002322FE">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BF230F" w14:textId="77777777" w:rsidR="007369EE" w:rsidRPr="007369EE" w:rsidRDefault="007369EE" w:rsidP="00226B2E">
            <w:pPr>
              <w:jc w:val="both"/>
              <w:rPr>
                <w:sz w:val="16"/>
                <w:szCs w:val="16"/>
                <w:lang w:val="en-US"/>
              </w:rPr>
            </w:pPr>
            <w:proofErr w:type="spellStart"/>
            <w:r w:rsidRPr="007369EE">
              <w:rPr>
                <w:b/>
                <w:bCs/>
                <w:color w:val="000000"/>
                <w:sz w:val="16"/>
                <w:szCs w:val="16"/>
                <w:lang w:val="en-US"/>
              </w:rPr>
              <w:t>AssertNotEmpty</w:t>
            </w:r>
            <w:proofErr w:type="spellEnd"/>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B0EAAB" w14:textId="77777777" w:rsidR="007369EE" w:rsidRPr="007369EE" w:rsidRDefault="007369EE" w:rsidP="00226B2E">
            <w:pPr>
              <w:jc w:val="both"/>
              <w:rPr>
                <w:sz w:val="16"/>
                <w:szCs w:val="16"/>
                <w:lang w:val="en-US"/>
              </w:rPr>
            </w:pPr>
            <w:r w:rsidRPr="007369EE">
              <w:rPr>
                <w:i/>
                <w:iCs/>
                <w:color w:val="000000"/>
                <w:sz w:val="16"/>
                <w:szCs w:val="16"/>
                <w:lang w:val="en-US"/>
              </w:rPr>
              <w:t>item (dynamic)</w:t>
            </w:r>
            <w:r w:rsidRPr="007369EE">
              <w:rPr>
                <w:color w:val="000000"/>
                <w:sz w:val="16"/>
                <w:szCs w:val="16"/>
                <w:lang w:val="en-US"/>
              </w:rPr>
              <w:t xml:space="preserve"> An array or string to check.</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274B08" w14:textId="77777777" w:rsidR="007369EE" w:rsidRPr="007369EE" w:rsidRDefault="007369EE" w:rsidP="00226B2E">
            <w:pPr>
              <w:jc w:val="both"/>
              <w:rPr>
                <w:sz w:val="16"/>
                <w:szCs w:val="16"/>
                <w:lang w:val="en-US"/>
              </w:rPr>
            </w:pPr>
            <w:r w:rsidRPr="007369EE">
              <w:rPr>
                <w:color w:val="000000"/>
                <w:sz w:val="16"/>
                <w:szCs w:val="16"/>
                <w:lang w:val="en-US"/>
              </w:rPr>
              <w:t>Fail if the item is empty array or string.</w:t>
            </w:r>
          </w:p>
        </w:tc>
      </w:tr>
      <w:tr w:rsidR="007369EE" w:rsidRPr="007369EE" w14:paraId="6A45DE68" w14:textId="77777777" w:rsidTr="002322FE">
        <w:tc>
          <w:tcPr>
            <w:tcW w:w="2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47646B" w14:textId="77777777" w:rsidR="007369EE" w:rsidRPr="007369EE" w:rsidRDefault="007369EE" w:rsidP="00226B2E">
            <w:pPr>
              <w:jc w:val="both"/>
              <w:rPr>
                <w:sz w:val="16"/>
                <w:szCs w:val="16"/>
                <w:lang w:val="en-US"/>
              </w:rPr>
            </w:pPr>
            <w:proofErr w:type="spellStart"/>
            <w:r w:rsidRPr="007369EE">
              <w:rPr>
                <w:b/>
                <w:bCs/>
                <w:color w:val="000000"/>
                <w:sz w:val="16"/>
                <w:szCs w:val="16"/>
                <w:lang w:val="en-US"/>
              </w:rPr>
              <w:t>AssertArrayContainsOnly</w:t>
            </w:r>
            <w:proofErr w:type="spellEnd"/>
          </w:p>
        </w:tc>
        <w:tc>
          <w:tcPr>
            <w:tcW w:w="2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E442FF" w14:textId="77777777" w:rsidR="007369EE" w:rsidRPr="007369EE" w:rsidRDefault="007369EE" w:rsidP="00226B2E">
            <w:pPr>
              <w:jc w:val="both"/>
              <w:rPr>
                <w:sz w:val="16"/>
                <w:szCs w:val="16"/>
                <w:lang w:val="en-US"/>
              </w:rPr>
            </w:pPr>
            <w:r w:rsidRPr="007369EE">
              <w:rPr>
                <w:i/>
                <w:iCs/>
                <w:color w:val="000000"/>
                <w:sz w:val="16"/>
                <w:szCs w:val="16"/>
                <w:lang w:val="en-US"/>
              </w:rPr>
              <w:t>array (dynamic)</w:t>
            </w:r>
            <w:r w:rsidRPr="007369EE">
              <w:rPr>
                <w:color w:val="000000"/>
                <w:sz w:val="16"/>
                <w:szCs w:val="16"/>
                <w:lang w:val="en-US"/>
              </w:rPr>
              <w:t xml:space="preserve"> A target array.</w:t>
            </w:r>
          </w:p>
          <w:p w14:paraId="17EB2095" w14:textId="77777777" w:rsidR="007369EE" w:rsidRPr="007369EE" w:rsidRDefault="007369EE" w:rsidP="00226B2E">
            <w:pPr>
              <w:jc w:val="both"/>
              <w:rPr>
                <w:sz w:val="16"/>
                <w:szCs w:val="16"/>
                <w:lang w:val="en-US"/>
              </w:rPr>
            </w:pPr>
            <w:proofErr w:type="spellStart"/>
            <w:r w:rsidRPr="007369EE">
              <w:rPr>
                <w:i/>
                <w:iCs/>
                <w:color w:val="000000"/>
                <w:sz w:val="16"/>
                <w:szCs w:val="16"/>
                <w:lang w:val="en-US"/>
              </w:rPr>
              <w:t>typeStr</w:t>
            </w:r>
            <w:proofErr w:type="spellEnd"/>
            <w:r w:rsidRPr="007369EE">
              <w:rPr>
                <w:i/>
                <w:iCs/>
                <w:color w:val="000000"/>
                <w:sz w:val="16"/>
                <w:szCs w:val="16"/>
                <w:lang w:val="en-US"/>
              </w:rPr>
              <w:t xml:space="preserve"> (string)</w:t>
            </w:r>
            <w:r w:rsidRPr="007369EE">
              <w:rPr>
                <w:color w:val="000000"/>
                <w:sz w:val="16"/>
                <w:szCs w:val="16"/>
                <w:lang w:val="en-US"/>
              </w:rPr>
              <w:t xml:space="preserve"> An item’s type name.</w:t>
            </w:r>
          </w:p>
        </w:tc>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4DB5D8" w14:textId="77777777" w:rsidR="007369EE" w:rsidRPr="007369EE" w:rsidRDefault="007369EE" w:rsidP="00226B2E">
            <w:pPr>
              <w:jc w:val="both"/>
              <w:rPr>
                <w:sz w:val="16"/>
                <w:szCs w:val="16"/>
                <w:lang w:val="en-US"/>
              </w:rPr>
            </w:pPr>
            <w:r w:rsidRPr="007369EE">
              <w:rPr>
                <w:color w:val="000000"/>
                <w:sz w:val="16"/>
                <w:szCs w:val="16"/>
                <w:lang w:val="en-US"/>
              </w:rPr>
              <w:t>Fail if the array doesn't contains items of specific type only.</w:t>
            </w:r>
          </w:p>
        </w:tc>
      </w:tr>
    </w:tbl>
    <w:p w14:paraId="15722BCD" w14:textId="77777777" w:rsidR="00E60D96" w:rsidRDefault="00E60D96" w:rsidP="00226B2E">
      <w:pPr>
        <w:jc w:val="both"/>
        <w:rPr>
          <w:rFonts w:cs="Arial"/>
          <w:bCs/>
          <w:szCs w:val="18"/>
          <w:lang w:val="en-US"/>
        </w:rPr>
      </w:pPr>
      <w:r>
        <w:rPr>
          <w:lang w:val="en-US"/>
        </w:rPr>
        <w:br w:type="page"/>
      </w:r>
    </w:p>
    <w:p w14:paraId="58072027" w14:textId="77777777" w:rsidR="00BA07DF" w:rsidRDefault="00BA07DF" w:rsidP="00226B2E">
      <w:pPr>
        <w:pStyle w:val="Heading2"/>
        <w:spacing w:line="276" w:lineRule="auto"/>
        <w:jc w:val="both"/>
      </w:pPr>
      <w:bookmarkStart w:id="18" w:name="_Toc441516173"/>
      <w:r>
        <w:lastRenderedPageBreak/>
        <w:t>Item Generator</w:t>
      </w:r>
      <w:bookmarkEnd w:id="18"/>
    </w:p>
    <w:p w14:paraId="2469595A" w14:textId="77777777" w:rsidR="00BA07DF" w:rsidRDefault="00BA07DF" w:rsidP="00226B2E">
      <w:pPr>
        <w:pStyle w:val="BodyParagraph"/>
        <w:jc w:val="both"/>
      </w:pPr>
      <w:r>
        <w:t xml:space="preserve">Item Generator is an object to generate random items according to specified scheme. The scheme represents the structure of our desired object. Scheme could be one of simple types (integer, string </w:t>
      </w:r>
      <w:r w:rsidR="00B96ECC">
        <w:t>or</w:t>
      </w:r>
      <w:r>
        <w:t xml:space="preserve"> float), array or associative array.</w:t>
      </w:r>
    </w:p>
    <w:p w14:paraId="78959BB9" w14:textId="77777777" w:rsidR="00BA07DF" w:rsidRDefault="00BA07DF" w:rsidP="00226B2E">
      <w:pPr>
        <w:pStyle w:val="BodyParagraph"/>
        <w:jc w:val="both"/>
      </w:pPr>
      <w:r>
        <w:t>If scheme is one of simple type, Item Generator returns random value for this type.</w:t>
      </w:r>
    </w:p>
    <w:p w14:paraId="1E83F3BB" w14:textId="77777777" w:rsidR="00BA07DF" w:rsidRDefault="00BA07DF" w:rsidP="00226B2E">
      <w:pPr>
        <w:pStyle w:val="BodyParagraph"/>
        <w:jc w:val="both"/>
      </w:pPr>
      <w:r>
        <w:t>The array scheme shall include the string array of type names that we want to have in the resulting array item.</w:t>
      </w:r>
    </w:p>
    <w:p w14:paraId="472A1996" w14:textId="77777777" w:rsidR="00BA07DF" w:rsidRDefault="00BA07DF" w:rsidP="00226B2E">
      <w:pPr>
        <w:pStyle w:val="BodyParagraph"/>
        <w:jc w:val="both"/>
      </w:pPr>
      <w:r>
        <w:t>For example:</w:t>
      </w:r>
    </w:p>
    <w:p w14:paraId="3524625D" w14:textId="77777777" w:rsidR="00BA07DF" w:rsidRPr="00BA07DF" w:rsidRDefault="00BA07DF" w:rsidP="00226B2E">
      <w:pPr>
        <w:pStyle w:val="BodyParagraph"/>
        <w:jc w:val="both"/>
      </w:pPr>
      <w:r w:rsidRPr="00BA07DF">
        <w:t>scheme: [“</w:t>
      </w:r>
      <w:proofErr w:type="spellStart"/>
      <w:r w:rsidRPr="00BA07DF">
        <w:t>int</w:t>
      </w:r>
      <w:proofErr w:type="spellEnd"/>
      <w:r w:rsidRPr="00BA07DF">
        <w:t>”, “string”, “string”, “</w:t>
      </w:r>
      <w:proofErr w:type="spellStart"/>
      <w:r w:rsidRPr="00BA07DF">
        <w:t>boolean</w:t>
      </w:r>
      <w:proofErr w:type="spellEnd"/>
      <w:r w:rsidRPr="00BA07DF">
        <w:t>”]</w:t>
      </w:r>
    </w:p>
    <w:p w14:paraId="4FDE5F94" w14:textId="77777777" w:rsidR="00BA07DF" w:rsidRPr="00BA07DF" w:rsidRDefault="00BA07DF" w:rsidP="00226B2E">
      <w:pPr>
        <w:pStyle w:val="BodyParagraph"/>
        <w:jc w:val="both"/>
      </w:pPr>
      <w:r w:rsidRPr="00BA07DF">
        <w:t>result: [5, “ghn56f”, “7sb2td”, true]</w:t>
      </w:r>
    </w:p>
    <w:p w14:paraId="210589C8" w14:textId="77777777" w:rsidR="00BA07DF" w:rsidRDefault="00BA07DF" w:rsidP="00226B2E">
      <w:pPr>
        <w:pStyle w:val="BodyParagraph"/>
        <w:jc w:val="both"/>
      </w:pPr>
    </w:p>
    <w:p w14:paraId="6C838F67" w14:textId="77777777" w:rsidR="00BA07DF" w:rsidRDefault="00BA07DF" w:rsidP="00226B2E">
      <w:pPr>
        <w:pStyle w:val="BodyParagraph"/>
        <w:jc w:val="both"/>
      </w:pPr>
      <w:r>
        <w:t>The associative array scheme shall have the following structure:</w:t>
      </w:r>
    </w:p>
    <w:p w14:paraId="0E2142C7" w14:textId="77777777" w:rsidR="00BA07DF" w:rsidRPr="00BA07DF" w:rsidRDefault="00BA07DF" w:rsidP="00226B2E">
      <w:pPr>
        <w:pStyle w:val="BodyParagraph"/>
        <w:jc w:val="both"/>
      </w:pPr>
      <w:proofErr w:type="gramStart"/>
      <w:r w:rsidRPr="00BA07DF">
        <w:t>{ propertyName</w:t>
      </w:r>
      <w:proofErr w:type="gramEnd"/>
      <w:r w:rsidRPr="00BA07DF">
        <w:t>1: "propertyType1"</w:t>
      </w:r>
    </w:p>
    <w:p w14:paraId="2D0B968C" w14:textId="77777777" w:rsidR="00BA07DF" w:rsidRPr="00BA07DF" w:rsidRDefault="00BA07DF" w:rsidP="00226B2E">
      <w:pPr>
        <w:pStyle w:val="BodyParagraph"/>
        <w:jc w:val="both"/>
      </w:pPr>
      <w:r w:rsidRPr="00BA07DF">
        <w:t xml:space="preserve">       propertyName2: "propertyType2"</w:t>
      </w:r>
    </w:p>
    <w:p w14:paraId="309B52ED" w14:textId="77777777" w:rsidR="00BA07DF" w:rsidRPr="00BA07DF" w:rsidRDefault="00BA07DF" w:rsidP="00226B2E">
      <w:pPr>
        <w:pStyle w:val="BodyParagraph"/>
        <w:jc w:val="both"/>
      </w:pPr>
      <w:r w:rsidRPr="00BA07DF">
        <w:t xml:space="preserve">       ...</w:t>
      </w:r>
    </w:p>
    <w:p w14:paraId="51C90E4F" w14:textId="77777777" w:rsidR="00BA07DF" w:rsidRPr="00BA07DF" w:rsidRDefault="00BA07DF" w:rsidP="00226B2E">
      <w:pPr>
        <w:pStyle w:val="BodyParagraph"/>
        <w:jc w:val="both"/>
      </w:pPr>
      <w:r w:rsidRPr="00BA07DF">
        <w:t xml:space="preserve">       </w:t>
      </w:r>
      <w:proofErr w:type="spellStart"/>
      <w:r w:rsidRPr="00BA07DF">
        <w:t>propertyNameN</w:t>
      </w:r>
      <w:proofErr w:type="spellEnd"/>
      <w:r w:rsidRPr="00BA07DF">
        <w:t>: "</w:t>
      </w:r>
      <w:proofErr w:type="spellStart"/>
      <w:r w:rsidRPr="00BA07DF">
        <w:t>propertyTypeN</w:t>
      </w:r>
      <w:proofErr w:type="spellEnd"/>
      <w:proofErr w:type="gramStart"/>
      <w:r w:rsidRPr="00BA07DF">
        <w:t>" }</w:t>
      </w:r>
      <w:proofErr w:type="gramEnd"/>
    </w:p>
    <w:p w14:paraId="2936E017" w14:textId="77777777" w:rsidR="00BA07DF" w:rsidRDefault="00BA07DF" w:rsidP="00226B2E">
      <w:pPr>
        <w:pStyle w:val="BodyParagraph"/>
        <w:jc w:val="both"/>
      </w:pPr>
      <w:r>
        <w:t>Item Generator will return the associative array object with specified property names and random values of specified property type.</w:t>
      </w:r>
    </w:p>
    <w:p w14:paraId="393FA1B5" w14:textId="77777777" w:rsidR="00BA07DF" w:rsidRDefault="00BA07DF" w:rsidP="00226B2E">
      <w:pPr>
        <w:pStyle w:val="BodyParagraph"/>
        <w:jc w:val="both"/>
      </w:pPr>
      <w:r>
        <w:t>For example:</w:t>
      </w:r>
    </w:p>
    <w:p w14:paraId="592B5DF1" w14:textId="77777777" w:rsidR="00BA07DF" w:rsidRDefault="00BA07DF" w:rsidP="00226B2E">
      <w:pPr>
        <w:pStyle w:val="BodyParagraph"/>
        <w:jc w:val="both"/>
      </w:pPr>
      <w:r>
        <w:t>scheme:</w:t>
      </w:r>
    </w:p>
    <w:p w14:paraId="6FBFC170" w14:textId="77777777" w:rsidR="00BA07DF" w:rsidRPr="00BA07DF" w:rsidRDefault="00BA07DF" w:rsidP="00226B2E">
      <w:pPr>
        <w:pStyle w:val="BodyParagraph"/>
        <w:jc w:val="both"/>
      </w:pPr>
      <w:r w:rsidRPr="00BA07DF">
        <w:t xml:space="preserve">{ </w:t>
      </w:r>
    </w:p>
    <w:p w14:paraId="2A6CCC31" w14:textId="77777777" w:rsidR="00BA07DF" w:rsidRPr="00BA07DF" w:rsidRDefault="00BA07DF" w:rsidP="00226B2E">
      <w:pPr>
        <w:pStyle w:val="BodyParagraph"/>
        <w:jc w:val="both"/>
      </w:pPr>
      <w:r w:rsidRPr="00BA07DF">
        <w:t xml:space="preserve">    id: "integer"</w:t>
      </w:r>
    </w:p>
    <w:p w14:paraId="2AE239DC" w14:textId="77777777" w:rsidR="00BA07DF" w:rsidRPr="00BA07DF" w:rsidRDefault="00BA07DF" w:rsidP="00226B2E">
      <w:pPr>
        <w:pStyle w:val="BodyParagraph"/>
        <w:jc w:val="both"/>
      </w:pPr>
      <w:r w:rsidRPr="00BA07DF">
        <w:t xml:space="preserve">    name: "string"</w:t>
      </w:r>
    </w:p>
    <w:p w14:paraId="43D28064" w14:textId="77777777" w:rsidR="00BA07DF" w:rsidRPr="00BA07DF" w:rsidRDefault="00BA07DF" w:rsidP="00226B2E">
      <w:pPr>
        <w:pStyle w:val="BodyParagraph"/>
        <w:jc w:val="both"/>
      </w:pPr>
      <w:r w:rsidRPr="00BA07DF">
        <w:t xml:space="preserve">    address: {city: “string”, street: “string”}</w:t>
      </w:r>
    </w:p>
    <w:p w14:paraId="7D946380" w14:textId="77777777" w:rsidR="00BA07DF" w:rsidRPr="00BA07DF" w:rsidRDefault="00BA07DF" w:rsidP="00226B2E">
      <w:pPr>
        <w:pStyle w:val="BodyParagraph"/>
        <w:jc w:val="both"/>
      </w:pPr>
      <w:r w:rsidRPr="00BA07DF">
        <w:t xml:space="preserve">    active: “</w:t>
      </w:r>
      <w:proofErr w:type="spellStart"/>
      <w:r w:rsidRPr="00BA07DF">
        <w:t>boolean</w:t>
      </w:r>
      <w:proofErr w:type="spellEnd"/>
      <w:r w:rsidRPr="00BA07DF">
        <w:t>”</w:t>
      </w:r>
    </w:p>
    <w:p w14:paraId="40BA2A46" w14:textId="77777777" w:rsidR="00BA07DF" w:rsidRPr="00BA07DF" w:rsidRDefault="00BA07DF" w:rsidP="00226B2E">
      <w:pPr>
        <w:pStyle w:val="BodyParagraph"/>
        <w:jc w:val="both"/>
      </w:pPr>
      <w:r w:rsidRPr="00BA07DF">
        <w:t xml:space="preserve"> }</w:t>
      </w:r>
    </w:p>
    <w:p w14:paraId="40F4942D" w14:textId="77777777" w:rsidR="00BA07DF" w:rsidRPr="00BA07DF" w:rsidRDefault="00BA07DF" w:rsidP="00226B2E">
      <w:pPr>
        <w:pStyle w:val="BodyParagraph"/>
        <w:jc w:val="both"/>
      </w:pPr>
      <w:r w:rsidRPr="00BA07DF">
        <w:t>result:</w:t>
      </w:r>
    </w:p>
    <w:p w14:paraId="01E54689" w14:textId="77777777" w:rsidR="00BA07DF" w:rsidRPr="00BA07DF" w:rsidRDefault="00BA07DF" w:rsidP="00226B2E">
      <w:pPr>
        <w:pStyle w:val="BodyParagraph"/>
        <w:jc w:val="both"/>
      </w:pPr>
      <w:r w:rsidRPr="00BA07DF">
        <w:t xml:space="preserve">{ </w:t>
      </w:r>
    </w:p>
    <w:p w14:paraId="53CFB47C" w14:textId="77777777" w:rsidR="00BA07DF" w:rsidRPr="00BA07DF" w:rsidRDefault="00BA07DF" w:rsidP="00226B2E">
      <w:pPr>
        <w:pStyle w:val="BodyParagraph"/>
        <w:jc w:val="both"/>
      </w:pPr>
      <w:r w:rsidRPr="00BA07DF">
        <w:t xml:space="preserve">    id: 75</w:t>
      </w:r>
    </w:p>
    <w:p w14:paraId="624BD429" w14:textId="77777777" w:rsidR="00BA07DF" w:rsidRPr="00BA07DF" w:rsidRDefault="00BA07DF" w:rsidP="00226B2E">
      <w:pPr>
        <w:pStyle w:val="BodyParagraph"/>
        <w:jc w:val="both"/>
      </w:pPr>
      <w:r w:rsidRPr="00BA07DF">
        <w:t xml:space="preserve">    name: "ht7d9nt5zp"</w:t>
      </w:r>
    </w:p>
    <w:p w14:paraId="121714F2" w14:textId="77777777" w:rsidR="00BA07DF" w:rsidRPr="00BA07DF" w:rsidRDefault="00BA07DF" w:rsidP="00226B2E">
      <w:pPr>
        <w:pStyle w:val="BodyParagraph"/>
        <w:jc w:val="both"/>
      </w:pPr>
      <w:r w:rsidRPr="00BA07DF">
        <w:t xml:space="preserve">    address: {</w:t>
      </w:r>
      <w:proofErr w:type="gramStart"/>
      <w:r w:rsidRPr="00BA07DF">
        <w:t>city :</w:t>
      </w:r>
      <w:proofErr w:type="gramEnd"/>
      <w:r w:rsidRPr="00BA07DF">
        <w:t xml:space="preserve"> “9gbst5mpw7”, street : “nfdt7ns5p2”}</w:t>
      </w:r>
    </w:p>
    <w:p w14:paraId="1A8B388C" w14:textId="77777777" w:rsidR="00BA07DF" w:rsidRPr="00BA07DF" w:rsidRDefault="00BA07DF" w:rsidP="00226B2E">
      <w:pPr>
        <w:pStyle w:val="BodyParagraph"/>
        <w:jc w:val="both"/>
      </w:pPr>
      <w:r w:rsidRPr="00BA07DF">
        <w:t xml:space="preserve">    active: false</w:t>
      </w:r>
    </w:p>
    <w:p w14:paraId="6A0501E9" w14:textId="77777777" w:rsidR="00BA07DF" w:rsidRPr="00BA07DF" w:rsidRDefault="00BA07DF" w:rsidP="00226B2E">
      <w:pPr>
        <w:pStyle w:val="BodyParagraph"/>
        <w:jc w:val="both"/>
      </w:pPr>
      <w:r w:rsidRPr="00BA07DF">
        <w:t xml:space="preserve"> }</w:t>
      </w:r>
    </w:p>
    <w:p w14:paraId="5D274A8B" w14:textId="77777777" w:rsidR="00BA07DF" w:rsidRPr="00BA07DF" w:rsidRDefault="00BA07DF" w:rsidP="00226B2E">
      <w:pPr>
        <w:pStyle w:val="BodyParagraph"/>
        <w:jc w:val="both"/>
      </w:pPr>
    </w:p>
    <w:p w14:paraId="47639CD9" w14:textId="77777777" w:rsidR="004337A0" w:rsidRDefault="004337A0" w:rsidP="00226B2E">
      <w:pPr>
        <w:jc w:val="both"/>
        <w:rPr>
          <w:rFonts w:ascii="Arial" w:hAnsi="Arial"/>
          <w:bCs/>
          <w:iCs/>
          <w:color w:val="7F7F7F" w:themeColor="text1" w:themeTint="80"/>
          <w:spacing w:val="-8"/>
          <w:sz w:val="28"/>
          <w:szCs w:val="28"/>
        </w:rPr>
      </w:pPr>
      <w:r>
        <w:rPr>
          <w:rFonts w:ascii="Arial" w:hAnsi="Arial"/>
          <w:bCs/>
          <w:iCs/>
          <w:color w:val="7F7F7F" w:themeColor="text1" w:themeTint="80"/>
          <w:spacing w:val="-8"/>
          <w:sz w:val="28"/>
          <w:szCs w:val="28"/>
        </w:rPr>
        <w:br w:type="page"/>
      </w:r>
    </w:p>
    <w:p w14:paraId="53850F51" w14:textId="77777777" w:rsidR="004337A0" w:rsidRDefault="004337A0" w:rsidP="00226B2E">
      <w:pPr>
        <w:pStyle w:val="Heading1"/>
        <w:jc w:val="both"/>
      </w:pPr>
      <w:bookmarkStart w:id="19" w:name="_Toc441516174"/>
      <w:r>
        <w:lastRenderedPageBreak/>
        <w:t>Usage</w:t>
      </w:r>
      <w:r w:rsidR="0046729B">
        <w:t xml:space="preserve"> and integration</w:t>
      </w:r>
      <w:bookmarkEnd w:id="19"/>
    </w:p>
    <w:p w14:paraId="32A97224" w14:textId="77777777" w:rsidR="004337A0" w:rsidRDefault="004337A0" w:rsidP="00EB1FF0">
      <w:pPr>
        <w:pStyle w:val="HorizontalLine"/>
      </w:pPr>
    </w:p>
    <w:p w14:paraId="298C8F25" w14:textId="77777777" w:rsidR="00111DF6" w:rsidRDefault="00BB63C6" w:rsidP="00226B2E">
      <w:pPr>
        <w:pStyle w:val="BodyParagraph"/>
        <w:jc w:val="both"/>
      </w:pPr>
      <w:r>
        <w:t>Unit test framework</w:t>
      </w:r>
      <w:r w:rsidR="00111DF6">
        <w:t xml:space="preserve"> is</w:t>
      </w:r>
      <w:r>
        <w:t xml:space="preserve"> located under </w:t>
      </w:r>
      <w:r w:rsidRPr="00BB63C6">
        <w:t>//depot/edelivery/STB-Client/apps/common/framework/testFramework/</w:t>
      </w:r>
      <w:r>
        <w:t xml:space="preserve"> folder. </w:t>
      </w:r>
    </w:p>
    <w:p w14:paraId="105C3D89" w14:textId="77777777" w:rsidR="00E06D96" w:rsidRDefault="00111DF6" w:rsidP="00226B2E">
      <w:pPr>
        <w:pStyle w:val="BodyParagraph"/>
        <w:jc w:val="both"/>
      </w:pPr>
      <w:r>
        <w:t>To run your unit tests, f</w:t>
      </w:r>
      <w:r w:rsidR="00E06D96">
        <w:t xml:space="preserve">ollow these </w:t>
      </w:r>
      <w:r>
        <w:t>instruction</w:t>
      </w:r>
      <w:r w:rsidR="00E06D96">
        <w:t>:</w:t>
      </w:r>
    </w:p>
    <w:p w14:paraId="3DB161FF" w14:textId="77777777" w:rsidR="00E06D96" w:rsidRDefault="00BB63C6" w:rsidP="00226B2E">
      <w:pPr>
        <w:pStyle w:val="BodyParagraph"/>
        <w:numPr>
          <w:ilvl w:val="0"/>
          <w:numId w:val="25"/>
        </w:numPr>
        <w:ind w:left="-446" w:firstLine="0"/>
        <w:jc w:val="both"/>
      </w:pPr>
      <w:r>
        <w:t>Get latest revision of</w:t>
      </w:r>
      <w:r w:rsidR="00E06D96">
        <w:t xml:space="preserve"> framework.</w:t>
      </w:r>
    </w:p>
    <w:p w14:paraId="59095A70" w14:textId="77777777" w:rsidR="00111DF6" w:rsidRDefault="002322FE" w:rsidP="00226B2E">
      <w:pPr>
        <w:pStyle w:val="BodyParagraph"/>
        <w:numPr>
          <w:ilvl w:val="0"/>
          <w:numId w:val="25"/>
        </w:numPr>
        <w:ind w:left="-446" w:firstLine="0"/>
        <w:jc w:val="both"/>
      </w:pPr>
      <w:r w:rsidRPr="002322FE">
        <w:t>(Re)Build you</w:t>
      </w:r>
      <w:r w:rsidR="00850DC8">
        <w:t>r project:</w:t>
      </w:r>
    </w:p>
    <w:p w14:paraId="56DF5C9E" w14:textId="77777777" w:rsidR="00111DF6" w:rsidRDefault="00850DC8" w:rsidP="00226B2E">
      <w:pPr>
        <w:pStyle w:val="BodyParagraph"/>
        <w:numPr>
          <w:ilvl w:val="1"/>
          <w:numId w:val="25"/>
        </w:numPr>
        <w:jc w:val="both"/>
      </w:pPr>
      <w:r w:rsidRPr="00070F8B">
        <w:t>Get latest revisions of files</w:t>
      </w:r>
      <w:r w:rsidR="00111DF6">
        <w:t>:</w:t>
      </w:r>
      <w:r w:rsidRPr="00070F8B">
        <w:t xml:space="preserve"> </w:t>
      </w:r>
    </w:p>
    <w:p w14:paraId="51F102BF" w14:textId="77777777" w:rsidR="00111DF6" w:rsidRDefault="00850DC8" w:rsidP="00226B2E">
      <w:pPr>
        <w:pStyle w:val="BodyParagraph"/>
        <w:ind w:left="540" w:firstLine="0"/>
        <w:jc w:val="both"/>
      </w:pPr>
      <w:r w:rsidRPr="001D2C1F">
        <w:t>//depot/edelivery/STB-Client/apps/app.mk</w:t>
      </w:r>
    </w:p>
    <w:p w14:paraId="26034210" w14:textId="77777777" w:rsidR="00111DF6" w:rsidRDefault="00850DC8" w:rsidP="00226B2E">
      <w:pPr>
        <w:pStyle w:val="BodyParagraph"/>
        <w:ind w:left="540" w:firstLine="0"/>
        <w:jc w:val="both"/>
      </w:pPr>
      <w:r w:rsidRPr="001D2C1F">
        <w:t>//depot/edelivery/STB-Client/apps/framework.mk</w:t>
      </w:r>
    </w:p>
    <w:p w14:paraId="660A3022" w14:textId="77777777" w:rsidR="00111DF6" w:rsidRDefault="00850DC8" w:rsidP="00226B2E">
      <w:pPr>
        <w:pStyle w:val="BodyParagraph"/>
        <w:ind w:left="540" w:firstLine="0"/>
        <w:jc w:val="both"/>
      </w:pPr>
      <w:r w:rsidRPr="001D2C1F">
        <w:t>//depot/</w:t>
      </w:r>
      <w:proofErr w:type="spellStart"/>
      <w:r w:rsidRPr="001D2C1F">
        <w:t>edelivery</w:t>
      </w:r>
      <w:proofErr w:type="spellEnd"/>
      <w:r w:rsidRPr="001D2C1F">
        <w:t>/STB-Client/apps/tests.mk</w:t>
      </w:r>
      <w:r w:rsidRPr="00070F8B">
        <w:t xml:space="preserve">. </w:t>
      </w:r>
    </w:p>
    <w:p w14:paraId="2FE57DC4" w14:textId="77777777" w:rsidR="00850DC8" w:rsidRPr="00070F8B" w:rsidRDefault="00850DC8" w:rsidP="00226B2E">
      <w:pPr>
        <w:pStyle w:val="BodyParagraph"/>
        <w:numPr>
          <w:ilvl w:val="1"/>
          <w:numId w:val="25"/>
        </w:numPr>
        <w:jc w:val="both"/>
      </w:pPr>
      <w:r w:rsidRPr="00070F8B">
        <w:t xml:space="preserve">Create </w:t>
      </w:r>
      <w:proofErr w:type="spellStart"/>
      <w:r w:rsidRPr="00070F8B">
        <w:t>Makefile</w:t>
      </w:r>
      <w:proofErr w:type="spellEnd"/>
      <w:r w:rsidRPr="00070F8B">
        <w:t xml:space="preserve"> in the root of your project</w:t>
      </w:r>
      <w:r>
        <w:t xml:space="preserve"> if you don’t have it</w:t>
      </w:r>
      <w:r w:rsidRPr="00070F8B">
        <w:t>.</w:t>
      </w:r>
      <w:r>
        <w:t xml:space="preserve"> </w:t>
      </w:r>
      <w:r w:rsidRPr="00070F8B">
        <w:t xml:space="preserve">Include these files in your </w:t>
      </w:r>
      <w:proofErr w:type="spellStart"/>
      <w:r w:rsidRPr="00070F8B">
        <w:t>Makefile</w:t>
      </w:r>
      <w:proofErr w:type="spellEnd"/>
      <w:r w:rsidRPr="00070F8B">
        <w:t xml:space="preserve"> in following sequence:</w:t>
      </w:r>
    </w:p>
    <w:p w14:paraId="121693E2" w14:textId="77777777" w:rsidR="00850DC8" w:rsidRDefault="00850DC8" w:rsidP="00226B2E">
      <w:pPr>
        <w:pStyle w:val="BodyParagraph"/>
        <w:numPr>
          <w:ilvl w:val="0"/>
          <w:numId w:val="27"/>
        </w:numPr>
        <w:ind w:left="450" w:firstLine="0"/>
        <w:jc w:val="both"/>
      </w:pPr>
      <w:r w:rsidRPr="00070F8B">
        <w:t>framework.mk</w:t>
      </w:r>
      <w:r>
        <w:t>.</w:t>
      </w:r>
    </w:p>
    <w:p w14:paraId="07340A1D" w14:textId="77777777" w:rsidR="00850DC8" w:rsidRDefault="00850DC8" w:rsidP="00226B2E">
      <w:pPr>
        <w:pStyle w:val="BodyParagraph"/>
        <w:numPr>
          <w:ilvl w:val="0"/>
          <w:numId w:val="27"/>
        </w:numPr>
        <w:ind w:left="450" w:firstLine="0"/>
        <w:jc w:val="both"/>
      </w:pPr>
      <w:r>
        <w:t>app.mk.</w:t>
      </w:r>
    </w:p>
    <w:p w14:paraId="7274B92C" w14:textId="77777777" w:rsidR="00A16325" w:rsidRDefault="00850DC8" w:rsidP="00226B2E">
      <w:pPr>
        <w:pStyle w:val="BodyParagraph"/>
        <w:numPr>
          <w:ilvl w:val="0"/>
          <w:numId w:val="27"/>
        </w:numPr>
        <w:ind w:left="450" w:firstLine="0"/>
        <w:jc w:val="both"/>
      </w:pPr>
      <w:r>
        <w:t>tests.mk.</w:t>
      </w:r>
    </w:p>
    <w:p w14:paraId="02F0C77F" w14:textId="77777777" w:rsidR="00850DC8" w:rsidRDefault="00850DC8" w:rsidP="00226B2E">
      <w:pPr>
        <w:pStyle w:val="BodyParagraph"/>
        <w:numPr>
          <w:ilvl w:val="1"/>
          <w:numId w:val="25"/>
        </w:numPr>
        <w:jc w:val="both"/>
      </w:pPr>
      <w:r>
        <w:t xml:space="preserve">Run </w:t>
      </w:r>
      <w:r w:rsidRPr="001D2C1F">
        <w:rPr>
          <w:i/>
        </w:rPr>
        <w:t xml:space="preserve">make INCLUDETESTS=true </w:t>
      </w:r>
      <w:r>
        <w:t xml:space="preserve">command to build your project with included framework and all tests or just </w:t>
      </w:r>
      <w:r w:rsidRPr="001D2C1F">
        <w:rPr>
          <w:i/>
        </w:rPr>
        <w:t>make</w:t>
      </w:r>
      <w:r>
        <w:t xml:space="preserve"> to build without framework and tests.</w:t>
      </w:r>
    </w:p>
    <w:p w14:paraId="6A220603" w14:textId="77777777" w:rsidR="00850DC8" w:rsidRDefault="00850DC8" w:rsidP="00226B2E">
      <w:pPr>
        <w:pStyle w:val="BodyParagraph"/>
        <w:ind w:left="-446" w:firstLine="0"/>
        <w:jc w:val="both"/>
      </w:pPr>
    </w:p>
    <w:p w14:paraId="364D87BF" w14:textId="77777777" w:rsidR="00E06D96" w:rsidRDefault="00E06D96" w:rsidP="00226B2E">
      <w:pPr>
        <w:pStyle w:val="BodyParagraph"/>
        <w:numPr>
          <w:ilvl w:val="0"/>
          <w:numId w:val="25"/>
        </w:numPr>
        <w:ind w:left="-446" w:firstLine="0"/>
        <w:jc w:val="both"/>
      </w:pPr>
      <w:r w:rsidRPr="00E06D96">
        <w:t>Create new folder “tests” under</w:t>
      </w:r>
      <w:r w:rsidR="00111DF6">
        <w:t xml:space="preserve"> source directory of your project:</w:t>
      </w:r>
      <w:r w:rsidRPr="00E06D96">
        <w:t xml:space="preserve"> “</w:t>
      </w:r>
      <w:proofErr w:type="spellStart"/>
      <w:r w:rsidRPr="00E06D96">
        <w:t>pkg</w:t>
      </w:r>
      <w:proofErr w:type="spellEnd"/>
      <w:r w:rsidRPr="00E06D96">
        <w:t>:/source</w:t>
      </w:r>
      <w:r w:rsidR="00111DF6">
        <w:t>/tests</w:t>
      </w:r>
      <w:r w:rsidRPr="00E06D96">
        <w:t>”</w:t>
      </w:r>
      <w:r>
        <w:t>.</w:t>
      </w:r>
    </w:p>
    <w:p w14:paraId="575D6F05" w14:textId="77777777" w:rsidR="00850DC8" w:rsidRDefault="00850DC8" w:rsidP="00226B2E">
      <w:pPr>
        <w:pStyle w:val="BodyParagraph"/>
        <w:ind w:left="-446" w:firstLine="0"/>
        <w:jc w:val="both"/>
      </w:pPr>
    </w:p>
    <w:p w14:paraId="3678FB58" w14:textId="77777777" w:rsidR="00850DC8" w:rsidRDefault="00850DC8" w:rsidP="00226B2E">
      <w:pPr>
        <w:pStyle w:val="BodyParagraph"/>
        <w:ind w:left="-446" w:firstLine="0"/>
        <w:jc w:val="both"/>
      </w:pPr>
      <w:r>
        <w:t>This will be</w:t>
      </w:r>
      <w:r w:rsidR="00111DF6">
        <w:t xml:space="preserve"> the</w:t>
      </w:r>
      <w:r>
        <w:t xml:space="preserve"> root folder for all your unit tests. </w:t>
      </w:r>
      <w:r w:rsidR="00A16325">
        <w:t>In this folder</w:t>
      </w:r>
      <w:r w:rsidR="00111DF6">
        <w:t xml:space="preserve"> you can also</w:t>
      </w:r>
      <w:r w:rsidR="00A16325">
        <w:t xml:space="preserve"> c</w:t>
      </w:r>
      <w:r>
        <w:t xml:space="preserve">reate subfolders for every </w:t>
      </w:r>
      <w:r w:rsidR="00A16325" w:rsidRPr="00A16325">
        <w:t>test suites collection</w:t>
      </w:r>
      <w:r w:rsidR="00A16325">
        <w:t>.</w:t>
      </w:r>
    </w:p>
    <w:p w14:paraId="5A4F215B" w14:textId="77777777" w:rsidR="00850DC8" w:rsidRDefault="00850DC8" w:rsidP="00226B2E">
      <w:pPr>
        <w:pStyle w:val="BodyParagraph"/>
        <w:ind w:left="-446" w:firstLine="0"/>
        <w:jc w:val="both"/>
      </w:pPr>
    </w:p>
    <w:p w14:paraId="28BF775A" w14:textId="77777777" w:rsidR="00E06D96" w:rsidRDefault="00E06D96" w:rsidP="00226B2E">
      <w:pPr>
        <w:pStyle w:val="BodyParagraph"/>
        <w:numPr>
          <w:ilvl w:val="0"/>
          <w:numId w:val="25"/>
        </w:numPr>
        <w:ind w:left="-446" w:firstLine="0"/>
        <w:jc w:val="both"/>
      </w:pPr>
      <w:r w:rsidRPr="00E06D96">
        <w:t>Create test suite files in “tests” folder or subfolders</w:t>
      </w:r>
      <w:r>
        <w:t>.</w:t>
      </w:r>
    </w:p>
    <w:p w14:paraId="5452829F" w14:textId="77777777" w:rsidR="00A16325" w:rsidRDefault="00A16325" w:rsidP="00226B2E">
      <w:pPr>
        <w:pStyle w:val="BodyParagraph"/>
        <w:ind w:left="-446" w:firstLine="0"/>
        <w:jc w:val="both"/>
      </w:pPr>
    </w:p>
    <w:p w14:paraId="7C6A002D" w14:textId="77777777" w:rsidR="00111DF6" w:rsidRDefault="00A16325" w:rsidP="00226B2E">
      <w:pPr>
        <w:pStyle w:val="BodyParagraph"/>
        <w:ind w:left="-446" w:firstLine="0"/>
        <w:jc w:val="both"/>
      </w:pPr>
      <w:r>
        <w:t xml:space="preserve">Create </w:t>
      </w:r>
      <w:proofErr w:type="gramStart"/>
      <w:r>
        <w:t xml:space="preserve">new </w:t>
      </w:r>
      <w:r w:rsidR="00111DF6">
        <w:t>.</w:t>
      </w:r>
      <w:proofErr w:type="spellStart"/>
      <w:r>
        <w:t>brs</w:t>
      </w:r>
      <w:proofErr w:type="spellEnd"/>
      <w:proofErr w:type="gramEnd"/>
      <w:r>
        <w:t xml:space="preserve"> file for test suite. Default prefix for test suite files is “Test__”. You can use any prefix you want just don’t forget to specify it in the next step. In new file define function with prefix “</w:t>
      </w:r>
      <w:proofErr w:type="spellStart"/>
      <w:r w:rsidRPr="00A16325">
        <w:t>TestSuite</w:t>
      </w:r>
      <w:proofErr w:type="spellEnd"/>
      <w:r w:rsidRPr="00A16325">
        <w:t>__</w:t>
      </w:r>
      <w:r>
        <w:t>”</w:t>
      </w:r>
      <w:r w:rsidR="00F832E5">
        <w:t xml:space="preserve"> (default prefix for test suite) </w:t>
      </w:r>
      <w:r w:rsidR="00F832E5" w:rsidRPr="00F832E5">
        <w:rPr>
          <w:i/>
        </w:rPr>
        <w:t xml:space="preserve">Function </w:t>
      </w:r>
      <w:proofErr w:type="spellStart"/>
      <w:r w:rsidR="00F832E5" w:rsidRPr="00F832E5">
        <w:rPr>
          <w:i/>
        </w:rPr>
        <w:t>TestSuite</w:t>
      </w:r>
      <w:proofErr w:type="spellEnd"/>
      <w:r w:rsidR="00F832E5" w:rsidRPr="00F832E5">
        <w:rPr>
          <w:i/>
        </w:rPr>
        <w:t>__</w:t>
      </w:r>
      <w:proofErr w:type="gramStart"/>
      <w:r w:rsidR="00F832E5" w:rsidRPr="00F832E5">
        <w:rPr>
          <w:i/>
        </w:rPr>
        <w:t>Sample(</w:t>
      </w:r>
      <w:proofErr w:type="gramEnd"/>
      <w:r w:rsidR="00F832E5" w:rsidRPr="00F832E5">
        <w:rPr>
          <w:i/>
        </w:rPr>
        <w:t>) as Object</w:t>
      </w:r>
      <w:r w:rsidR="00F832E5">
        <w:t xml:space="preserve">. This function will return test suite object. Extend new test suite object from </w:t>
      </w:r>
      <w:proofErr w:type="spellStart"/>
      <w:r w:rsidR="00F832E5" w:rsidRPr="00F832E5">
        <w:t>BaseTestSuite</w:t>
      </w:r>
      <w:proofErr w:type="spellEnd"/>
      <w:r w:rsidR="00F832E5">
        <w:t xml:space="preserve"> </w:t>
      </w:r>
      <w:r w:rsidR="00F832E5" w:rsidRPr="00F832E5">
        <w:rPr>
          <w:i/>
        </w:rPr>
        <w:t xml:space="preserve">this = </w:t>
      </w:r>
      <w:proofErr w:type="spellStart"/>
      <w:proofErr w:type="gramStart"/>
      <w:r w:rsidR="00F832E5" w:rsidRPr="00F832E5">
        <w:rPr>
          <w:i/>
        </w:rPr>
        <w:t>BaseTestSuite</w:t>
      </w:r>
      <w:proofErr w:type="spellEnd"/>
      <w:r w:rsidR="00F832E5" w:rsidRPr="00F832E5">
        <w:rPr>
          <w:i/>
        </w:rPr>
        <w:t>(</w:t>
      </w:r>
      <w:proofErr w:type="gramEnd"/>
      <w:r w:rsidR="00F832E5" w:rsidRPr="00F832E5">
        <w:rPr>
          <w:i/>
        </w:rPr>
        <w:t>)</w:t>
      </w:r>
      <w:r w:rsidR="00F832E5">
        <w:t xml:space="preserve">, set its name </w:t>
      </w:r>
      <w:proofErr w:type="spellStart"/>
      <w:r w:rsidR="00F832E5" w:rsidRPr="00F832E5">
        <w:rPr>
          <w:i/>
        </w:rPr>
        <w:t>this.Name</w:t>
      </w:r>
      <w:proofErr w:type="spellEnd"/>
      <w:r w:rsidR="00F832E5" w:rsidRPr="00F832E5">
        <w:rPr>
          <w:i/>
        </w:rPr>
        <w:t xml:space="preserve"> = "</w:t>
      </w:r>
      <w:proofErr w:type="spellStart"/>
      <w:r w:rsidR="00F832E5" w:rsidRPr="00F832E5">
        <w:rPr>
          <w:i/>
        </w:rPr>
        <w:t>SampleTestSuite</w:t>
      </w:r>
      <w:proofErr w:type="spellEnd"/>
      <w:r w:rsidR="00F832E5" w:rsidRPr="00F832E5">
        <w:rPr>
          <w:i/>
        </w:rPr>
        <w:t>"</w:t>
      </w:r>
      <w:r w:rsidR="00111DF6">
        <w:t xml:space="preserve"> and add test cases:</w:t>
      </w:r>
    </w:p>
    <w:p w14:paraId="0995A634" w14:textId="77777777" w:rsidR="00111DF6" w:rsidRDefault="00111DF6" w:rsidP="00226B2E">
      <w:pPr>
        <w:pStyle w:val="BodyParagraph"/>
        <w:ind w:left="-446" w:firstLine="0"/>
        <w:jc w:val="both"/>
        <w:rPr>
          <w:i/>
        </w:rPr>
      </w:pPr>
    </w:p>
    <w:p w14:paraId="4D15C313" w14:textId="77777777" w:rsidR="00A60233" w:rsidRDefault="00F832E5" w:rsidP="00226B2E">
      <w:pPr>
        <w:pStyle w:val="BodyParagraph"/>
        <w:ind w:left="-446" w:firstLine="0"/>
        <w:jc w:val="both"/>
      </w:pPr>
      <w:proofErr w:type="gramStart"/>
      <w:r w:rsidRPr="00F832E5">
        <w:rPr>
          <w:i/>
        </w:rPr>
        <w:t>this.addTest</w:t>
      </w:r>
      <w:proofErr w:type="gramEnd"/>
      <w:r w:rsidRPr="00F832E5">
        <w:rPr>
          <w:i/>
        </w:rPr>
        <w:t>(</w:t>
      </w:r>
      <w:r w:rsidR="00111DF6">
        <w:rPr>
          <w:i/>
        </w:rPr>
        <w:t>"CheckInputItemType",</w:t>
      </w:r>
      <w:r w:rsidRPr="00F832E5">
        <w:rPr>
          <w:i/>
        </w:rPr>
        <w:t>TestCase__MyApp_TestObjectName_CheckInputItemType)</w:t>
      </w:r>
      <w:r>
        <w:t xml:space="preserve">. </w:t>
      </w:r>
      <w:proofErr w:type="spellStart"/>
      <w:r w:rsidRPr="00F832E5">
        <w:t>TestCase</w:t>
      </w:r>
      <w:proofErr w:type="spellEnd"/>
      <w:r w:rsidRPr="00F832E5">
        <w:t>__</w:t>
      </w:r>
      <w:proofErr w:type="spellStart"/>
      <w:r w:rsidRPr="00F832E5">
        <w:t>MyApp_TestObjectName_CheckInputItemType</w:t>
      </w:r>
      <w:proofErr w:type="spellEnd"/>
      <w:r>
        <w:t xml:space="preserve"> is a test function. </w:t>
      </w:r>
    </w:p>
    <w:p w14:paraId="56E993DB" w14:textId="77777777" w:rsidR="00A60233" w:rsidRPr="00A60233" w:rsidRDefault="00A60233" w:rsidP="00226B2E">
      <w:pPr>
        <w:pStyle w:val="BodyParagraph"/>
        <w:ind w:left="-446" w:firstLine="0"/>
        <w:jc w:val="both"/>
        <w:rPr>
          <w:i/>
        </w:rPr>
      </w:pPr>
      <w:r w:rsidRPr="00A60233">
        <w:rPr>
          <w:i/>
        </w:rPr>
        <w:t xml:space="preserve">Function </w:t>
      </w:r>
      <w:proofErr w:type="spellStart"/>
      <w:r w:rsidRPr="00A60233">
        <w:rPr>
          <w:i/>
        </w:rPr>
        <w:t>TestCase</w:t>
      </w:r>
      <w:proofErr w:type="spellEnd"/>
      <w:r w:rsidRPr="00A60233">
        <w:rPr>
          <w:i/>
        </w:rPr>
        <w:t>__</w:t>
      </w:r>
      <w:proofErr w:type="spellStart"/>
      <w:r w:rsidRPr="00A60233">
        <w:rPr>
          <w:i/>
        </w:rPr>
        <w:t>MyApp_TestObjectName_</w:t>
      </w:r>
      <w:proofErr w:type="gramStart"/>
      <w:r w:rsidRPr="00A60233">
        <w:rPr>
          <w:i/>
        </w:rPr>
        <w:t>CheckInputItemType</w:t>
      </w:r>
      <w:proofErr w:type="spellEnd"/>
      <w:r w:rsidRPr="00A60233">
        <w:rPr>
          <w:i/>
        </w:rPr>
        <w:t>(</w:t>
      </w:r>
      <w:proofErr w:type="gramEnd"/>
      <w:r w:rsidRPr="00A60233">
        <w:rPr>
          <w:i/>
        </w:rPr>
        <w:t xml:space="preserve">) as string    </w:t>
      </w:r>
    </w:p>
    <w:p w14:paraId="59DA1E3C" w14:textId="77777777" w:rsidR="00A60233" w:rsidRPr="00A60233" w:rsidRDefault="00A60233" w:rsidP="00226B2E">
      <w:pPr>
        <w:pStyle w:val="BodyParagraph"/>
        <w:ind w:left="-446" w:firstLine="0"/>
        <w:jc w:val="both"/>
        <w:rPr>
          <w:i/>
        </w:rPr>
      </w:pPr>
      <w:r w:rsidRPr="00A60233">
        <w:rPr>
          <w:i/>
        </w:rPr>
        <w:t xml:space="preserve">    </w:t>
      </w:r>
      <w:proofErr w:type="spellStart"/>
      <w:r w:rsidRPr="00A60233">
        <w:rPr>
          <w:i/>
        </w:rPr>
        <w:t>inputObject</w:t>
      </w:r>
      <w:proofErr w:type="spellEnd"/>
      <w:r w:rsidRPr="00A60233">
        <w:rPr>
          <w:i/>
        </w:rPr>
        <w:t xml:space="preserve"> = 0    </w:t>
      </w:r>
    </w:p>
    <w:p w14:paraId="1FC6D04C" w14:textId="77777777" w:rsidR="00A60233" w:rsidRPr="00A60233" w:rsidRDefault="00A60233" w:rsidP="00226B2E">
      <w:pPr>
        <w:pStyle w:val="BodyParagraph"/>
        <w:ind w:left="-446" w:firstLine="0"/>
        <w:jc w:val="both"/>
        <w:rPr>
          <w:i/>
        </w:rPr>
      </w:pPr>
      <w:r w:rsidRPr="00A60233">
        <w:rPr>
          <w:i/>
        </w:rPr>
        <w:t xml:space="preserve">    result = </w:t>
      </w:r>
      <w:proofErr w:type="spellStart"/>
      <w:proofErr w:type="gramStart"/>
      <w:r w:rsidRPr="00A60233">
        <w:rPr>
          <w:i/>
        </w:rPr>
        <w:t>m.targetTestObject.SomeFunction</w:t>
      </w:r>
      <w:proofErr w:type="spellEnd"/>
      <w:proofErr w:type="gramEnd"/>
      <w:r w:rsidRPr="00A60233">
        <w:rPr>
          <w:i/>
        </w:rPr>
        <w:t>(</w:t>
      </w:r>
      <w:proofErr w:type="spellStart"/>
      <w:r w:rsidRPr="00A60233">
        <w:rPr>
          <w:i/>
        </w:rPr>
        <w:t>inputObject</w:t>
      </w:r>
      <w:proofErr w:type="spellEnd"/>
      <w:r w:rsidRPr="00A60233">
        <w:rPr>
          <w:i/>
        </w:rPr>
        <w:t xml:space="preserve">)    </w:t>
      </w:r>
    </w:p>
    <w:p w14:paraId="2931A7B0" w14:textId="77777777" w:rsidR="00A60233" w:rsidRPr="00A60233" w:rsidRDefault="00A60233" w:rsidP="00226B2E">
      <w:pPr>
        <w:pStyle w:val="BodyParagraph"/>
        <w:ind w:left="-446" w:firstLine="0"/>
        <w:jc w:val="both"/>
        <w:rPr>
          <w:i/>
        </w:rPr>
      </w:pPr>
      <w:r w:rsidRPr="00A60233">
        <w:rPr>
          <w:i/>
        </w:rPr>
        <w:t xml:space="preserve">    return </w:t>
      </w:r>
      <w:proofErr w:type="spellStart"/>
      <w:proofErr w:type="gramStart"/>
      <w:r w:rsidRPr="00A60233">
        <w:rPr>
          <w:i/>
        </w:rPr>
        <w:t>m.assertInvalid</w:t>
      </w:r>
      <w:proofErr w:type="spellEnd"/>
      <w:proofErr w:type="gramEnd"/>
      <w:r w:rsidRPr="00A60233">
        <w:rPr>
          <w:i/>
        </w:rPr>
        <w:t xml:space="preserve">(result)    </w:t>
      </w:r>
    </w:p>
    <w:p w14:paraId="70FAC7A0" w14:textId="77777777" w:rsidR="00A16325" w:rsidRPr="00A60233" w:rsidRDefault="00A60233" w:rsidP="00226B2E">
      <w:pPr>
        <w:pStyle w:val="BodyParagraph"/>
        <w:ind w:left="-446" w:firstLine="0"/>
        <w:jc w:val="both"/>
        <w:rPr>
          <w:i/>
        </w:rPr>
      </w:pPr>
      <w:r w:rsidRPr="00A60233">
        <w:rPr>
          <w:i/>
        </w:rPr>
        <w:t>End Function</w:t>
      </w:r>
    </w:p>
    <w:p w14:paraId="5FC94A45" w14:textId="77777777" w:rsidR="00F832E5" w:rsidRDefault="00F832E5" w:rsidP="00226B2E">
      <w:pPr>
        <w:pStyle w:val="BodyParagraph"/>
        <w:ind w:left="-446" w:firstLine="0"/>
        <w:jc w:val="both"/>
      </w:pPr>
    </w:p>
    <w:p w14:paraId="483330BA" w14:textId="77777777" w:rsidR="0034011B" w:rsidRDefault="0034011B" w:rsidP="00226B2E">
      <w:pPr>
        <w:pStyle w:val="BodyParagraph"/>
        <w:numPr>
          <w:ilvl w:val="0"/>
          <w:numId w:val="25"/>
        </w:numPr>
        <w:ind w:left="-446" w:firstLine="0"/>
        <w:jc w:val="both"/>
      </w:pPr>
      <w:r w:rsidRPr="0034011B">
        <w:t>Run all your tests</w:t>
      </w:r>
      <w:r>
        <w:t>.</w:t>
      </w:r>
    </w:p>
    <w:p w14:paraId="6EE12C7B" w14:textId="77777777" w:rsidR="00A16325" w:rsidRDefault="00A16325" w:rsidP="00226B2E">
      <w:pPr>
        <w:pStyle w:val="BodyParagraph"/>
        <w:ind w:left="-446" w:firstLine="0"/>
        <w:jc w:val="both"/>
      </w:pPr>
    </w:p>
    <w:p w14:paraId="4F744D83" w14:textId="77777777" w:rsidR="00A60233" w:rsidRPr="00A60233" w:rsidRDefault="00A60233" w:rsidP="00226B2E">
      <w:pPr>
        <w:pStyle w:val="BodyParagraph"/>
        <w:ind w:left="-446" w:firstLine="0"/>
        <w:jc w:val="both"/>
      </w:pPr>
      <w:r>
        <w:t xml:space="preserve">To run test you have to add this code </w:t>
      </w:r>
      <w:proofErr w:type="spellStart"/>
      <w:r w:rsidRPr="00A60233">
        <w:rPr>
          <w:i/>
        </w:rPr>
        <w:t>TestRunner</w:t>
      </w:r>
      <w:proofErr w:type="spellEnd"/>
      <w:r w:rsidRPr="00A60233">
        <w:rPr>
          <w:i/>
        </w:rPr>
        <w:t>(</w:t>
      </w:r>
      <w:proofErr w:type="gramStart"/>
      <w:r w:rsidRPr="00A60233">
        <w:rPr>
          <w:i/>
        </w:rPr>
        <w:t>).Run</w:t>
      </w:r>
      <w:proofErr w:type="gramEnd"/>
      <w:r w:rsidRPr="00A60233">
        <w:rPr>
          <w:i/>
        </w:rPr>
        <w:t>()</w:t>
      </w:r>
      <w:r>
        <w:rPr>
          <w:i/>
        </w:rPr>
        <w:t xml:space="preserve"> </w:t>
      </w:r>
      <w:r>
        <w:t xml:space="preserve">to entry point of a channel. This should be a first line of </w:t>
      </w:r>
      <w:proofErr w:type="spellStart"/>
      <w:r w:rsidRPr="00A60233">
        <w:t>RunUserInterface</w:t>
      </w:r>
      <w:proofErr w:type="spellEnd"/>
      <w:r>
        <w:t xml:space="preserve"> function. By setting second argument of function </w:t>
      </w:r>
      <w:proofErr w:type="spellStart"/>
      <w:r>
        <w:t>TestRunner</w:t>
      </w:r>
      <w:proofErr w:type="spellEnd"/>
      <w:r>
        <w:t xml:space="preserve"> you can run tests from specific folder </w:t>
      </w:r>
      <w:proofErr w:type="spellStart"/>
      <w:proofErr w:type="gramStart"/>
      <w:r w:rsidRPr="00A60233">
        <w:rPr>
          <w:i/>
        </w:rPr>
        <w:t>TestRunner</w:t>
      </w:r>
      <w:proofErr w:type="spellEnd"/>
      <w:r w:rsidRPr="00A60233">
        <w:rPr>
          <w:i/>
        </w:rPr>
        <w:t>(</w:t>
      </w:r>
      <w:proofErr w:type="gramEnd"/>
      <w:r w:rsidRPr="00A60233">
        <w:rPr>
          <w:i/>
        </w:rPr>
        <w:t>1, “</w:t>
      </w:r>
      <w:proofErr w:type="spellStart"/>
      <w:r w:rsidRPr="00A60233">
        <w:rPr>
          <w:i/>
        </w:rPr>
        <w:t>pkg</w:t>
      </w:r>
      <w:proofErr w:type="spellEnd"/>
      <w:r w:rsidRPr="00A60233">
        <w:rPr>
          <w:i/>
        </w:rPr>
        <w:t>:/source/tests/</w:t>
      </w:r>
      <w:proofErr w:type="spellStart"/>
      <w:r w:rsidRPr="00A60233">
        <w:rPr>
          <w:i/>
        </w:rPr>
        <w:t>SomeFolder</w:t>
      </w:r>
      <w:proofErr w:type="spellEnd"/>
      <w:r w:rsidRPr="00A60233">
        <w:rPr>
          <w:i/>
        </w:rPr>
        <w:t>”).Run()</w:t>
      </w:r>
      <w:r>
        <w:t xml:space="preserve"> by setting second and third arguments you can </w:t>
      </w:r>
      <w:r w:rsidR="00F45CAC">
        <w:t xml:space="preserve">run </w:t>
      </w:r>
      <w:r w:rsidR="00F45CAC" w:rsidRPr="00F45CAC">
        <w:t>tests from specific test suite</w:t>
      </w:r>
      <w:r w:rsidR="00F45CAC">
        <w:t xml:space="preserve"> </w:t>
      </w:r>
      <w:proofErr w:type="spellStart"/>
      <w:r w:rsidR="00F45CAC" w:rsidRPr="00F45CAC">
        <w:rPr>
          <w:i/>
        </w:rPr>
        <w:t>TestRunner</w:t>
      </w:r>
      <w:proofErr w:type="spellEnd"/>
      <w:r w:rsidR="00F45CAC" w:rsidRPr="00F45CAC">
        <w:rPr>
          <w:i/>
        </w:rPr>
        <w:t>(1, “</w:t>
      </w:r>
      <w:proofErr w:type="spellStart"/>
      <w:r w:rsidR="00F45CAC" w:rsidRPr="00F45CAC">
        <w:rPr>
          <w:i/>
        </w:rPr>
        <w:t>pkg</w:t>
      </w:r>
      <w:proofErr w:type="spellEnd"/>
      <w:r w:rsidR="00F45CAC" w:rsidRPr="00F45CAC">
        <w:rPr>
          <w:i/>
        </w:rPr>
        <w:t>:/source/tests/</w:t>
      </w:r>
      <w:proofErr w:type="spellStart"/>
      <w:r w:rsidR="00F45CAC" w:rsidRPr="00F45CAC">
        <w:rPr>
          <w:i/>
        </w:rPr>
        <w:t>SomeFolder</w:t>
      </w:r>
      <w:proofErr w:type="spellEnd"/>
      <w:r w:rsidR="00F45CAC" w:rsidRPr="00F45CAC">
        <w:rPr>
          <w:i/>
        </w:rPr>
        <w:t>”, “</w:t>
      </w:r>
      <w:proofErr w:type="spellStart"/>
      <w:r w:rsidR="00F45CAC" w:rsidRPr="00F45CAC">
        <w:rPr>
          <w:i/>
        </w:rPr>
        <w:t>TestSuite</w:t>
      </w:r>
      <w:proofErr w:type="spellEnd"/>
      <w:r w:rsidR="00F45CAC" w:rsidRPr="00F45CAC">
        <w:rPr>
          <w:i/>
        </w:rPr>
        <w:t>__Sample”).Run()</w:t>
      </w:r>
      <w:r w:rsidR="00F45CAC">
        <w:rPr>
          <w:i/>
        </w:rPr>
        <w:t>.</w:t>
      </w:r>
    </w:p>
    <w:p w14:paraId="3BCE8AE8" w14:textId="77777777" w:rsidR="00A16325" w:rsidRDefault="00A16325" w:rsidP="00226B2E">
      <w:pPr>
        <w:pStyle w:val="BodyParagraph"/>
        <w:ind w:left="-446" w:firstLine="0"/>
        <w:jc w:val="both"/>
      </w:pPr>
    </w:p>
    <w:p w14:paraId="7DB3CAD5" w14:textId="77777777" w:rsidR="0034011B" w:rsidRDefault="0034011B" w:rsidP="00226B2E">
      <w:pPr>
        <w:pStyle w:val="BodyParagraph"/>
        <w:numPr>
          <w:ilvl w:val="0"/>
          <w:numId w:val="25"/>
        </w:numPr>
        <w:ind w:left="-446" w:firstLine="0"/>
        <w:jc w:val="both"/>
      </w:pPr>
      <w:r w:rsidRPr="0034011B">
        <w:t>See the statistic log</w:t>
      </w:r>
      <w:r>
        <w:t>.</w:t>
      </w:r>
    </w:p>
    <w:p w14:paraId="75794470" w14:textId="77777777" w:rsidR="00070F8B" w:rsidRDefault="00070F8B" w:rsidP="00226B2E">
      <w:pPr>
        <w:pStyle w:val="BodyParagraph"/>
        <w:jc w:val="both"/>
      </w:pPr>
    </w:p>
    <w:p w14:paraId="48436EA7" w14:textId="77777777" w:rsidR="00F45CAC" w:rsidRDefault="00F45CAC" w:rsidP="00226B2E">
      <w:pPr>
        <w:pStyle w:val="BodyParagraph"/>
        <w:jc w:val="both"/>
      </w:pPr>
      <w:r>
        <w:t xml:space="preserve">First argument of function </w:t>
      </w:r>
      <w:proofErr w:type="spellStart"/>
      <w:r>
        <w:t>TestRunner</w:t>
      </w:r>
      <w:proofErr w:type="spellEnd"/>
      <w:r>
        <w:t xml:space="preserve"> is verbosity level of statistic log</w:t>
      </w:r>
      <w:r w:rsidR="002E669B">
        <w:t>. There are three verbosity levels in this framework:</w:t>
      </w:r>
    </w:p>
    <w:p w14:paraId="5DF8E125" w14:textId="77777777" w:rsidR="002E669B" w:rsidRDefault="002E669B" w:rsidP="00226B2E">
      <w:pPr>
        <w:pStyle w:val="BodyParagraph"/>
        <w:jc w:val="both"/>
      </w:pPr>
      <w:r>
        <w:t>“0” – basic level</w:t>
      </w:r>
    </w:p>
    <w:p w14:paraId="2FE23889" w14:textId="77777777" w:rsidR="002E669B" w:rsidRDefault="002E669B" w:rsidP="00226B2E">
      <w:pPr>
        <w:pStyle w:val="BodyParagraph"/>
        <w:jc w:val="both"/>
      </w:pPr>
      <w:r>
        <w:t>“1” – normal level</w:t>
      </w:r>
    </w:p>
    <w:p w14:paraId="149FAF6C" w14:textId="77777777" w:rsidR="002E669B" w:rsidRDefault="002E669B" w:rsidP="00226B2E">
      <w:pPr>
        <w:pStyle w:val="BodyParagraph"/>
        <w:jc w:val="both"/>
      </w:pPr>
      <w:r>
        <w:t xml:space="preserve"> “2” – </w:t>
      </w:r>
      <w:r w:rsidR="00B4151E">
        <w:t>detailed</w:t>
      </w:r>
      <w:r>
        <w:t xml:space="preserve"> level.</w:t>
      </w:r>
    </w:p>
    <w:p w14:paraId="4D1978EE" w14:textId="77777777" w:rsidR="00406843" w:rsidRDefault="00406843" w:rsidP="00226B2E">
      <w:pPr>
        <w:pStyle w:val="BodyParagraph"/>
        <w:jc w:val="both"/>
      </w:pPr>
    </w:p>
    <w:p w14:paraId="6541333A" w14:textId="77777777" w:rsidR="002E669B" w:rsidRDefault="002E669B" w:rsidP="00226B2E">
      <w:pPr>
        <w:pStyle w:val="BodyParagraph"/>
        <w:jc w:val="both"/>
      </w:pPr>
      <w:r>
        <w:lastRenderedPageBreak/>
        <w:t>With basic level framework outputs total number of tests, number of passed, failed tests, number of tests that caused crash and time spent for runni</w:t>
      </w:r>
      <w:r w:rsidR="00B4151E">
        <w:t>ng these tests:</w:t>
      </w:r>
    </w:p>
    <w:p w14:paraId="11572013" w14:textId="77777777" w:rsidR="00B4151E" w:rsidRDefault="00B4151E" w:rsidP="00226B2E">
      <w:pPr>
        <w:pStyle w:val="BodyParagraph"/>
        <w:jc w:val="both"/>
      </w:pPr>
    </w:p>
    <w:p w14:paraId="567630DF" w14:textId="77777777" w:rsidR="00B4151E" w:rsidRDefault="00406843" w:rsidP="00B4151E">
      <w:pPr>
        <w:pStyle w:val="BodyParagraph"/>
        <w:keepNext/>
        <w:jc w:val="both"/>
      </w:pPr>
      <w:r>
        <w:rPr>
          <w:noProof/>
          <w:lang w:val="en-US"/>
        </w:rPr>
        <w:drawing>
          <wp:inline distT="0" distB="0" distL="0" distR="0" wp14:anchorId="6E85DD4C" wp14:editId="20879A4E">
            <wp:extent cx="5093335" cy="1405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VerbosityLevel.png"/>
                    <pic:cNvPicPr/>
                  </pic:nvPicPr>
                  <pic:blipFill>
                    <a:blip r:embed="rId13">
                      <a:extLst>
                        <a:ext uri="{28A0092B-C50C-407E-A947-70E740481C1C}">
                          <a14:useLocalDpi xmlns:a14="http://schemas.microsoft.com/office/drawing/2010/main" val="0"/>
                        </a:ext>
                      </a:extLst>
                    </a:blip>
                    <a:stretch>
                      <a:fillRect/>
                    </a:stretch>
                  </pic:blipFill>
                  <pic:spPr>
                    <a:xfrm>
                      <a:off x="0" y="0"/>
                      <a:ext cx="5093335" cy="1405890"/>
                    </a:xfrm>
                    <a:prstGeom prst="rect">
                      <a:avLst/>
                    </a:prstGeom>
                  </pic:spPr>
                </pic:pic>
              </a:graphicData>
            </a:graphic>
          </wp:inline>
        </w:drawing>
      </w:r>
    </w:p>
    <w:p w14:paraId="0F3DCF27" w14:textId="77777777" w:rsidR="00406843" w:rsidRDefault="00B4151E" w:rsidP="00B4151E">
      <w:pPr>
        <w:pStyle w:val="Caption"/>
        <w:jc w:val="both"/>
      </w:pPr>
      <w:r>
        <w:t xml:space="preserve">Figure </w:t>
      </w:r>
      <w:r>
        <w:fldChar w:fldCharType="begin"/>
      </w:r>
      <w:r>
        <w:instrText xml:space="preserve"> SEQ Figure \* ARABIC </w:instrText>
      </w:r>
      <w:r>
        <w:fldChar w:fldCharType="separate"/>
      </w:r>
      <w:r>
        <w:rPr>
          <w:noProof/>
        </w:rPr>
        <w:t>3</w:t>
      </w:r>
      <w:r>
        <w:fldChar w:fldCharType="end"/>
      </w:r>
      <w:r>
        <w:t>. Basic verbosity level</w:t>
      </w:r>
    </w:p>
    <w:p w14:paraId="5140D379" w14:textId="77777777" w:rsidR="00406843" w:rsidRDefault="00406843" w:rsidP="00226B2E">
      <w:pPr>
        <w:pStyle w:val="BodyParagraph"/>
        <w:jc w:val="both"/>
      </w:pPr>
    </w:p>
    <w:p w14:paraId="3EFDADA9" w14:textId="77777777" w:rsidR="00406843" w:rsidRDefault="00406843" w:rsidP="00226B2E">
      <w:pPr>
        <w:pStyle w:val="BodyParagraph"/>
        <w:jc w:val="both"/>
      </w:pPr>
      <w:r>
        <w:t>Normal level includes the list of all tests with their names and results</w:t>
      </w:r>
      <w:r w:rsidR="00B4151E">
        <w:t>:</w:t>
      </w:r>
    </w:p>
    <w:p w14:paraId="24FC0B08" w14:textId="77777777" w:rsidR="00B4151E" w:rsidRDefault="00B4151E" w:rsidP="00226B2E">
      <w:pPr>
        <w:pStyle w:val="BodyParagraph"/>
        <w:jc w:val="both"/>
      </w:pPr>
    </w:p>
    <w:p w14:paraId="743FF530" w14:textId="77777777" w:rsidR="00B4151E" w:rsidRDefault="00406843" w:rsidP="00B4151E">
      <w:pPr>
        <w:pStyle w:val="BodyParagraph"/>
        <w:keepNext/>
        <w:jc w:val="both"/>
      </w:pPr>
      <w:r>
        <w:rPr>
          <w:i/>
          <w:noProof/>
          <w:lang w:val="en-US"/>
        </w:rPr>
        <w:drawing>
          <wp:inline distT="0" distB="0" distL="0" distR="0" wp14:anchorId="0D37792E" wp14:editId="2430A132">
            <wp:extent cx="5093335" cy="3011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malVerbosityLevel.png"/>
                    <pic:cNvPicPr/>
                  </pic:nvPicPr>
                  <pic:blipFill>
                    <a:blip r:embed="rId14">
                      <a:extLst>
                        <a:ext uri="{28A0092B-C50C-407E-A947-70E740481C1C}">
                          <a14:useLocalDpi xmlns:a14="http://schemas.microsoft.com/office/drawing/2010/main" val="0"/>
                        </a:ext>
                      </a:extLst>
                    </a:blip>
                    <a:stretch>
                      <a:fillRect/>
                    </a:stretch>
                  </pic:blipFill>
                  <pic:spPr>
                    <a:xfrm>
                      <a:off x="0" y="0"/>
                      <a:ext cx="5093335" cy="3011170"/>
                    </a:xfrm>
                    <a:prstGeom prst="rect">
                      <a:avLst/>
                    </a:prstGeom>
                  </pic:spPr>
                </pic:pic>
              </a:graphicData>
            </a:graphic>
          </wp:inline>
        </w:drawing>
      </w:r>
    </w:p>
    <w:p w14:paraId="54AE36FC" w14:textId="77777777" w:rsidR="00406843" w:rsidRDefault="00B4151E" w:rsidP="00B4151E">
      <w:pPr>
        <w:pStyle w:val="Caption"/>
        <w:jc w:val="both"/>
        <w:rPr>
          <w:i/>
        </w:rPr>
      </w:pPr>
      <w:r>
        <w:t xml:space="preserve">Figure </w:t>
      </w:r>
      <w:r>
        <w:fldChar w:fldCharType="begin"/>
      </w:r>
      <w:r>
        <w:instrText xml:space="preserve"> SEQ Figure \* ARABIC </w:instrText>
      </w:r>
      <w:r>
        <w:fldChar w:fldCharType="separate"/>
      </w:r>
      <w:r>
        <w:rPr>
          <w:noProof/>
        </w:rPr>
        <w:t>4</w:t>
      </w:r>
      <w:r>
        <w:fldChar w:fldCharType="end"/>
      </w:r>
      <w:r>
        <w:t xml:space="preserve">. Normal </w:t>
      </w:r>
      <w:r w:rsidRPr="004B11D8">
        <w:t>verbosity level</w:t>
      </w:r>
    </w:p>
    <w:p w14:paraId="3A8047D3" w14:textId="77777777" w:rsidR="00406843" w:rsidRDefault="00406843" w:rsidP="00226B2E">
      <w:pPr>
        <w:pStyle w:val="BodyParagraph"/>
        <w:jc w:val="both"/>
        <w:rPr>
          <w:i/>
        </w:rPr>
      </w:pPr>
    </w:p>
    <w:p w14:paraId="6650412B" w14:textId="77777777" w:rsidR="00B4151E" w:rsidRDefault="00B4151E">
      <w:pPr>
        <w:rPr>
          <w:rFonts w:cs="Arial"/>
          <w:bCs/>
          <w:szCs w:val="18"/>
        </w:rPr>
      </w:pPr>
      <w:r>
        <w:br w:type="page"/>
      </w:r>
    </w:p>
    <w:p w14:paraId="2FE0EE75" w14:textId="77777777" w:rsidR="00406843" w:rsidRDefault="005F3AB8" w:rsidP="00226B2E">
      <w:pPr>
        <w:pStyle w:val="BodyParagraph"/>
        <w:jc w:val="both"/>
      </w:pPr>
      <w:r>
        <w:lastRenderedPageBreak/>
        <w:t>Detailed</w:t>
      </w:r>
      <w:r w:rsidR="00406843">
        <w:t xml:space="preserve"> level s</w:t>
      </w:r>
      <w:r>
        <w:t>h</w:t>
      </w:r>
      <w:r w:rsidR="00406843">
        <w:t xml:space="preserve">ows </w:t>
      </w:r>
      <w:r>
        <w:t>verbose</w:t>
      </w:r>
      <w:r w:rsidR="00406843">
        <w:t xml:space="preserve"> statistic by every test suite and error messages of failed tests</w:t>
      </w:r>
      <w:r w:rsidR="00B4151E">
        <w:t>:</w:t>
      </w:r>
    </w:p>
    <w:p w14:paraId="6328BE31" w14:textId="77777777" w:rsidR="00B4151E" w:rsidRDefault="00B4151E" w:rsidP="00226B2E">
      <w:pPr>
        <w:pStyle w:val="BodyParagraph"/>
        <w:jc w:val="both"/>
      </w:pPr>
    </w:p>
    <w:p w14:paraId="2D1546C7" w14:textId="77777777" w:rsidR="00B4151E" w:rsidRDefault="00406843" w:rsidP="00B4151E">
      <w:pPr>
        <w:pStyle w:val="BodyParagraph"/>
        <w:keepNext/>
        <w:jc w:val="both"/>
      </w:pPr>
      <w:r>
        <w:rPr>
          <w:noProof/>
          <w:lang w:val="en-US"/>
        </w:rPr>
        <w:drawing>
          <wp:inline distT="0" distB="0" distL="0" distR="0" wp14:anchorId="78A4B994" wp14:editId="6270485E">
            <wp:extent cx="5093335" cy="4091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xVerbosityLevel.png"/>
                    <pic:cNvPicPr/>
                  </pic:nvPicPr>
                  <pic:blipFill>
                    <a:blip r:embed="rId15">
                      <a:extLst>
                        <a:ext uri="{28A0092B-C50C-407E-A947-70E740481C1C}">
                          <a14:useLocalDpi xmlns:a14="http://schemas.microsoft.com/office/drawing/2010/main" val="0"/>
                        </a:ext>
                      </a:extLst>
                    </a:blip>
                    <a:stretch>
                      <a:fillRect/>
                    </a:stretch>
                  </pic:blipFill>
                  <pic:spPr>
                    <a:xfrm>
                      <a:off x="0" y="0"/>
                      <a:ext cx="5093335" cy="4091305"/>
                    </a:xfrm>
                    <a:prstGeom prst="rect">
                      <a:avLst/>
                    </a:prstGeom>
                  </pic:spPr>
                </pic:pic>
              </a:graphicData>
            </a:graphic>
          </wp:inline>
        </w:drawing>
      </w:r>
    </w:p>
    <w:p w14:paraId="24490621" w14:textId="77777777" w:rsidR="00544055" w:rsidRDefault="00B4151E" w:rsidP="00B4151E">
      <w:pPr>
        <w:pStyle w:val="Caption"/>
        <w:jc w:val="both"/>
      </w:pPr>
      <w:r>
        <w:t xml:space="preserve">Figure </w:t>
      </w:r>
      <w:r>
        <w:fldChar w:fldCharType="begin"/>
      </w:r>
      <w:r>
        <w:instrText xml:space="preserve"> SEQ Figure \* ARABIC </w:instrText>
      </w:r>
      <w:r>
        <w:fldChar w:fldCharType="separate"/>
      </w:r>
      <w:r>
        <w:rPr>
          <w:noProof/>
        </w:rPr>
        <w:t>5</w:t>
      </w:r>
      <w:r>
        <w:fldChar w:fldCharType="end"/>
      </w:r>
      <w:r>
        <w:t xml:space="preserve">. Detailed </w:t>
      </w:r>
      <w:r w:rsidRPr="00646FCB">
        <w:t>verbosity level</w:t>
      </w:r>
    </w:p>
    <w:p w14:paraId="207CDE8E" w14:textId="77777777" w:rsidR="00544055" w:rsidRDefault="00544055">
      <w:pPr>
        <w:rPr>
          <w:rFonts w:ascii="Arial" w:hAnsi="Arial"/>
          <w:b/>
          <w:smallCaps/>
          <w:color w:val="003399"/>
          <w:spacing w:val="20"/>
          <w:sz w:val="16"/>
          <w:szCs w:val="20"/>
        </w:rPr>
      </w:pPr>
      <w:r>
        <w:br w:type="page"/>
      </w:r>
    </w:p>
    <w:p w14:paraId="7172BAC2" w14:textId="77777777" w:rsidR="00544055" w:rsidRDefault="00544055" w:rsidP="00544055">
      <w:pPr>
        <w:pStyle w:val="Heading1"/>
        <w:jc w:val="both"/>
      </w:pPr>
      <w:bookmarkStart w:id="20" w:name="_Toc441516175"/>
      <w:r>
        <w:lastRenderedPageBreak/>
        <w:t>Example</w:t>
      </w:r>
      <w:bookmarkEnd w:id="20"/>
    </w:p>
    <w:p w14:paraId="5973A820" w14:textId="77777777" w:rsidR="00EB1FF0" w:rsidRPr="00EB1FF0" w:rsidRDefault="00EB1FF0" w:rsidP="00EB1FF0">
      <w:pPr>
        <w:pStyle w:val="HorizontalLine"/>
      </w:pPr>
    </w:p>
    <w:p w14:paraId="4505B302" w14:textId="77777777" w:rsidR="00EB1FF0" w:rsidRDefault="00EB1FF0" w:rsidP="00EB1FF0">
      <w:pPr>
        <w:pStyle w:val="HorizontalLine"/>
      </w:pPr>
    </w:p>
    <w:p w14:paraId="06B13656" w14:textId="77777777" w:rsidR="00EB1FF0" w:rsidRDefault="00EB1FF0" w:rsidP="00EB1FF0">
      <w:pPr>
        <w:pStyle w:val="HorizontalLine"/>
      </w:pPr>
      <w:r w:rsidRPr="00EB1FF0">
        <w:t>Please find example of a test suite below. You can al</w:t>
      </w:r>
      <w:r>
        <w:t xml:space="preserve">so find this sample in perforce: </w:t>
      </w:r>
    </w:p>
    <w:p w14:paraId="577E3637" w14:textId="77777777" w:rsidR="00EB1FF0" w:rsidRPr="00EB1FF0" w:rsidRDefault="00EB1FF0" w:rsidP="00EB1FF0">
      <w:pPr>
        <w:pStyle w:val="HorizontalLine"/>
      </w:pPr>
      <w:r w:rsidRPr="00EB1FF0">
        <w:t>//depot/edelivery/STB-Client/apps/common/framework/testFramework/tests/sample/Test__Sample.brs</w:t>
      </w:r>
      <w:r>
        <w:t>.</w:t>
      </w:r>
    </w:p>
    <w:p w14:paraId="1FF2C5EE" w14:textId="77777777" w:rsidR="00EB1FF0" w:rsidRDefault="00EB1FF0" w:rsidP="00EB1FF0">
      <w:pPr>
        <w:pStyle w:val="HorizontalLine"/>
      </w:pPr>
    </w:p>
    <w:p w14:paraId="3FA00F28" w14:textId="77777777" w:rsidR="00544055" w:rsidRPr="00EB1FF0" w:rsidRDefault="00544055" w:rsidP="00EB1FF0">
      <w:pPr>
        <w:pStyle w:val="HorizontalLine"/>
      </w:pPr>
      <w:r w:rsidRPr="00EB1FF0">
        <w:t>'*****************************************************************</w:t>
      </w:r>
    </w:p>
    <w:p w14:paraId="7A72473F" w14:textId="77777777" w:rsidR="00544055" w:rsidRPr="00EB1FF0" w:rsidRDefault="00544055" w:rsidP="00EB1FF0">
      <w:pPr>
        <w:pStyle w:val="HorizontalLine"/>
      </w:pPr>
      <w:r w:rsidRPr="00EB1FF0">
        <w:t>'* Copyright Roku 2011-2016</w:t>
      </w:r>
    </w:p>
    <w:p w14:paraId="0D24344D" w14:textId="77777777" w:rsidR="00544055" w:rsidRPr="00EB1FF0" w:rsidRDefault="00544055" w:rsidP="00EB1FF0">
      <w:pPr>
        <w:pStyle w:val="HorizontalLine"/>
      </w:pPr>
      <w:r w:rsidRPr="00EB1FF0">
        <w:t>'* All Rights Reserved</w:t>
      </w:r>
    </w:p>
    <w:p w14:paraId="40F71D8D" w14:textId="77777777" w:rsidR="00544055" w:rsidRPr="00EB1FF0" w:rsidRDefault="00544055" w:rsidP="00EB1FF0">
      <w:pPr>
        <w:pStyle w:val="HorizontalLine"/>
      </w:pPr>
      <w:r w:rsidRPr="00EB1FF0">
        <w:t>'*****************************************************************</w:t>
      </w:r>
    </w:p>
    <w:p w14:paraId="6335912C" w14:textId="77777777" w:rsidR="00544055" w:rsidRPr="00EB1FF0" w:rsidRDefault="00544055" w:rsidP="00EB1FF0">
      <w:pPr>
        <w:pStyle w:val="HorizontalLine"/>
      </w:pPr>
    </w:p>
    <w:p w14:paraId="190F34DB" w14:textId="77777777" w:rsidR="00544055" w:rsidRPr="00EB1FF0" w:rsidRDefault="00544055" w:rsidP="00EB1FF0">
      <w:pPr>
        <w:pStyle w:val="HorizontalLine"/>
      </w:pPr>
      <w:r w:rsidRPr="00EB1FF0">
        <w:t>' Functions in this file:</w:t>
      </w:r>
    </w:p>
    <w:p w14:paraId="776B704D" w14:textId="77777777" w:rsidR="00544055" w:rsidRPr="00EB1FF0" w:rsidRDefault="00544055" w:rsidP="00EB1FF0">
      <w:pPr>
        <w:pStyle w:val="HorizontalLine"/>
      </w:pPr>
      <w:r w:rsidRPr="00EB1FF0">
        <w:t xml:space="preserve">'     </w:t>
      </w:r>
    </w:p>
    <w:p w14:paraId="6FC02365" w14:textId="77777777" w:rsidR="00544055" w:rsidRPr="00EB1FF0" w:rsidRDefault="00544055" w:rsidP="00EB1FF0">
      <w:pPr>
        <w:pStyle w:val="HorizontalLine"/>
      </w:pPr>
      <w:r w:rsidRPr="00EB1FF0">
        <w:t xml:space="preserve">'     </w:t>
      </w:r>
      <w:proofErr w:type="spellStart"/>
      <w:r w:rsidRPr="00EB1FF0">
        <w:t>TestSuite</w:t>
      </w:r>
      <w:proofErr w:type="spellEnd"/>
      <w:r w:rsidRPr="00EB1FF0">
        <w:t>__Sample</w:t>
      </w:r>
    </w:p>
    <w:p w14:paraId="391AC969" w14:textId="77777777" w:rsidR="00544055" w:rsidRPr="00EB1FF0" w:rsidRDefault="00544055" w:rsidP="00EB1FF0">
      <w:pPr>
        <w:pStyle w:val="HorizontalLine"/>
      </w:pPr>
      <w:r w:rsidRPr="00EB1FF0">
        <w:t xml:space="preserve">'     </w:t>
      </w:r>
      <w:proofErr w:type="spellStart"/>
      <w:r w:rsidRPr="00EB1FF0">
        <w:t>TestCase</w:t>
      </w:r>
      <w:proofErr w:type="spellEnd"/>
      <w:r w:rsidRPr="00EB1FF0">
        <w:t>__</w:t>
      </w:r>
      <w:proofErr w:type="spellStart"/>
      <w:r w:rsidRPr="00EB1FF0">
        <w:t>MyApp_TestObjectName_CheckInputItemType</w:t>
      </w:r>
      <w:proofErr w:type="spellEnd"/>
    </w:p>
    <w:p w14:paraId="53AD9464" w14:textId="77777777" w:rsidR="00544055" w:rsidRPr="00EB1FF0" w:rsidRDefault="00544055" w:rsidP="00EB1FF0">
      <w:pPr>
        <w:pStyle w:val="HorizontalLine"/>
      </w:pPr>
      <w:r w:rsidRPr="00EB1FF0">
        <w:t xml:space="preserve">'     </w:t>
      </w:r>
      <w:proofErr w:type="spellStart"/>
      <w:r w:rsidRPr="00EB1FF0">
        <w:t>TestCase</w:t>
      </w:r>
      <w:proofErr w:type="spellEnd"/>
      <w:r w:rsidRPr="00EB1FF0">
        <w:t>__</w:t>
      </w:r>
      <w:proofErr w:type="spellStart"/>
      <w:r w:rsidRPr="00EB1FF0">
        <w:t>MyApp_TestObjectName_CheckInputItem</w:t>
      </w:r>
      <w:proofErr w:type="spellEnd"/>
    </w:p>
    <w:p w14:paraId="45229299" w14:textId="77777777" w:rsidR="00544055" w:rsidRPr="00EB1FF0" w:rsidRDefault="00544055" w:rsidP="00EB1FF0">
      <w:pPr>
        <w:pStyle w:val="HorizontalLine"/>
      </w:pPr>
      <w:r w:rsidRPr="00EB1FF0">
        <w:t xml:space="preserve">'     </w:t>
      </w:r>
      <w:proofErr w:type="spellStart"/>
      <w:r w:rsidRPr="00EB1FF0">
        <w:t>TestCase</w:t>
      </w:r>
      <w:proofErr w:type="spellEnd"/>
      <w:r w:rsidRPr="00EB1FF0">
        <w:t>__</w:t>
      </w:r>
      <w:proofErr w:type="spellStart"/>
      <w:r w:rsidRPr="00EB1FF0">
        <w:t>MyApp_TestObjectName_CheckExpectedItem</w:t>
      </w:r>
      <w:proofErr w:type="spellEnd"/>
    </w:p>
    <w:p w14:paraId="5A5EE25B" w14:textId="77777777" w:rsidR="00544055" w:rsidRPr="00EB1FF0" w:rsidRDefault="00544055" w:rsidP="00EB1FF0">
      <w:pPr>
        <w:pStyle w:val="HorizontalLine"/>
      </w:pPr>
      <w:r w:rsidRPr="00EB1FF0">
        <w:t xml:space="preserve">     </w:t>
      </w:r>
    </w:p>
    <w:p w14:paraId="051E90AF" w14:textId="77777777" w:rsidR="00544055" w:rsidRPr="00EB1FF0" w:rsidRDefault="00544055" w:rsidP="00EB1FF0">
      <w:pPr>
        <w:pStyle w:val="HorizontalLine"/>
      </w:pPr>
      <w:r w:rsidRPr="00EB1FF0">
        <w:t>'----------------------------------------------------------------</w:t>
      </w:r>
    </w:p>
    <w:p w14:paraId="00A131F7" w14:textId="77777777" w:rsidR="00544055" w:rsidRPr="00EB1FF0" w:rsidRDefault="00544055" w:rsidP="00EB1FF0">
      <w:pPr>
        <w:pStyle w:val="HorizontalLine"/>
      </w:pPr>
      <w:r w:rsidRPr="00EB1FF0">
        <w:t>' Main setup function.</w:t>
      </w:r>
    </w:p>
    <w:p w14:paraId="43068089" w14:textId="77777777" w:rsidR="00544055" w:rsidRPr="00EB1FF0" w:rsidRDefault="00544055" w:rsidP="00EB1FF0">
      <w:pPr>
        <w:pStyle w:val="HorizontalLine"/>
      </w:pPr>
      <w:r w:rsidRPr="00EB1FF0">
        <w:t>'</w:t>
      </w:r>
    </w:p>
    <w:p w14:paraId="6B7DDD43" w14:textId="77777777" w:rsidR="00544055" w:rsidRPr="00EB1FF0" w:rsidRDefault="00544055" w:rsidP="00EB1FF0">
      <w:pPr>
        <w:pStyle w:val="HorizontalLine"/>
      </w:pPr>
      <w:r w:rsidRPr="00EB1FF0">
        <w:t xml:space="preserve">' @return A configured </w:t>
      </w:r>
      <w:proofErr w:type="spellStart"/>
      <w:r w:rsidRPr="00EB1FF0">
        <w:t>TestSuite</w:t>
      </w:r>
      <w:proofErr w:type="spellEnd"/>
      <w:r w:rsidRPr="00EB1FF0">
        <w:t xml:space="preserve"> object.</w:t>
      </w:r>
    </w:p>
    <w:p w14:paraId="569E424F" w14:textId="77777777" w:rsidR="00544055" w:rsidRPr="00EB1FF0" w:rsidRDefault="00544055" w:rsidP="00EB1FF0">
      <w:pPr>
        <w:pStyle w:val="HorizontalLine"/>
      </w:pPr>
      <w:r w:rsidRPr="00EB1FF0">
        <w:t>'----------------------------------------------------------------</w:t>
      </w:r>
    </w:p>
    <w:p w14:paraId="1062AAFE" w14:textId="77777777" w:rsidR="00544055" w:rsidRPr="00EB1FF0" w:rsidRDefault="00544055" w:rsidP="00EB1FF0">
      <w:pPr>
        <w:pStyle w:val="HorizontalLine"/>
      </w:pPr>
      <w:r w:rsidRPr="00EB1FF0">
        <w:t xml:space="preserve">Function </w:t>
      </w:r>
      <w:proofErr w:type="spellStart"/>
      <w:r w:rsidRPr="00EB1FF0">
        <w:t>TestSuite</w:t>
      </w:r>
      <w:proofErr w:type="spellEnd"/>
      <w:r w:rsidRPr="00EB1FF0">
        <w:t>__</w:t>
      </w:r>
      <w:proofErr w:type="gramStart"/>
      <w:r w:rsidRPr="00EB1FF0">
        <w:t>Sample(</w:t>
      </w:r>
      <w:proofErr w:type="gramEnd"/>
      <w:r w:rsidRPr="00EB1FF0">
        <w:t>) as Object</w:t>
      </w:r>
    </w:p>
    <w:p w14:paraId="34468108" w14:textId="77777777" w:rsidR="00544055" w:rsidRPr="00EB1FF0" w:rsidRDefault="00544055" w:rsidP="00EB1FF0">
      <w:pPr>
        <w:pStyle w:val="HorizontalLine"/>
      </w:pPr>
      <w:r w:rsidRPr="00EB1FF0">
        <w:t xml:space="preserve">    </w:t>
      </w:r>
    </w:p>
    <w:p w14:paraId="0FD0D093" w14:textId="77777777" w:rsidR="00544055" w:rsidRPr="00EB1FF0" w:rsidRDefault="00544055" w:rsidP="00EB1FF0">
      <w:pPr>
        <w:pStyle w:val="HorizontalLine"/>
      </w:pPr>
      <w:r w:rsidRPr="00EB1FF0">
        <w:t xml:space="preserve">    ' </w:t>
      </w:r>
      <w:proofErr w:type="spellStart"/>
      <w:r w:rsidRPr="00EB1FF0">
        <w:t>Inherite</w:t>
      </w:r>
      <w:proofErr w:type="spellEnd"/>
      <w:r w:rsidRPr="00EB1FF0">
        <w:t xml:space="preserve"> your test suite from </w:t>
      </w:r>
      <w:proofErr w:type="spellStart"/>
      <w:r w:rsidRPr="00EB1FF0">
        <w:t>BaseTestSuite</w:t>
      </w:r>
      <w:proofErr w:type="spellEnd"/>
    </w:p>
    <w:p w14:paraId="58DE4183" w14:textId="77777777" w:rsidR="00544055" w:rsidRPr="00EB1FF0" w:rsidRDefault="00544055" w:rsidP="00EB1FF0">
      <w:pPr>
        <w:pStyle w:val="HorizontalLine"/>
      </w:pPr>
      <w:r w:rsidRPr="00EB1FF0">
        <w:t xml:space="preserve">    this = </w:t>
      </w:r>
      <w:proofErr w:type="spellStart"/>
      <w:proofErr w:type="gramStart"/>
      <w:r w:rsidRPr="00EB1FF0">
        <w:t>BaseTestSuite</w:t>
      </w:r>
      <w:proofErr w:type="spellEnd"/>
      <w:r w:rsidRPr="00EB1FF0">
        <w:t>(</w:t>
      </w:r>
      <w:proofErr w:type="gramEnd"/>
      <w:r w:rsidRPr="00EB1FF0">
        <w:t>)</w:t>
      </w:r>
    </w:p>
    <w:p w14:paraId="61841B93" w14:textId="77777777" w:rsidR="00544055" w:rsidRPr="00EB1FF0" w:rsidRDefault="00544055" w:rsidP="00EB1FF0">
      <w:pPr>
        <w:pStyle w:val="HorizontalLine"/>
      </w:pPr>
      <w:r w:rsidRPr="00EB1FF0">
        <w:t xml:space="preserve">    </w:t>
      </w:r>
    </w:p>
    <w:p w14:paraId="2422C034" w14:textId="77777777" w:rsidR="00544055" w:rsidRPr="00EB1FF0" w:rsidRDefault="00544055" w:rsidP="00EB1FF0">
      <w:pPr>
        <w:pStyle w:val="HorizontalLine"/>
      </w:pPr>
      <w:r w:rsidRPr="00EB1FF0">
        <w:t xml:space="preserve">    ' Test suite name for log statistics</w:t>
      </w:r>
    </w:p>
    <w:p w14:paraId="643450A6" w14:textId="77777777" w:rsidR="00544055" w:rsidRPr="00EB1FF0" w:rsidRDefault="00544055" w:rsidP="00EB1FF0">
      <w:pPr>
        <w:pStyle w:val="HorizontalLine"/>
      </w:pPr>
      <w:r w:rsidRPr="00EB1FF0">
        <w:t xml:space="preserve">    </w:t>
      </w:r>
      <w:proofErr w:type="spellStart"/>
      <w:proofErr w:type="gramStart"/>
      <w:r w:rsidRPr="00EB1FF0">
        <w:t>this.Name</w:t>
      </w:r>
      <w:proofErr w:type="spellEnd"/>
      <w:proofErr w:type="gramEnd"/>
      <w:r w:rsidRPr="00EB1FF0">
        <w:t xml:space="preserve"> = "</w:t>
      </w:r>
      <w:proofErr w:type="spellStart"/>
      <w:r w:rsidRPr="00EB1FF0">
        <w:t>SampleTestSuite</w:t>
      </w:r>
      <w:proofErr w:type="spellEnd"/>
      <w:r w:rsidRPr="00EB1FF0">
        <w:t>"</w:t>
      </w:r>
    </w:p>
    <w:p w14:paraId="4606CE44" w14:textId="77777777" w:rsidR="00544055" w:rsidRPr="00EB1FF0" w:rsidRDefault="00544055" w:rsidP="00EB1FF0">
      <w:pPr>
        <w:pStyle w:val="HorizontalLine"/>
      </w:pPr>
      <w:r w:rsidRPr="00EB1FF0">
        <w:t xml:space="preserve">    </w:t>
      </w:r>
    </w:p>
    <w:p w14:paraId="0E23D801" w14:textId="77777777" w:rsidR="00544055" w:rsidRPr="00EB1FF0" w:rsidRDefault="00544055" w:rsidP="00EB1FF0">
      <w:pPr>
        <w:pStyle w:val="HorizontalLine"/>
      </w:pPr>
      <w:r w:rsidRPr="00EB1FF0">
        <w:t xml:space="preserve">    ' Target testing object. To avoid the object creation in each test </w:t>
      </w:r>
    </w:p>
    <w:p w14:paraId="102254EA" w14:textId="77777777" w:rsidR="00544055" w:rsidRPr="00EB1FF0" w:rsidRDefault="00544055" w:rsidP="00EB1FF0">
      <w:pPr>
        <w:pStyle w:val="HorizontalLine"/>
      </w:pPr>
      <w:r w:rsidRPr="00EB1FF0">
        <w:t xml:space="preserve">    ' we create instance of target object here and use it in tests as </w:t>
      </w:r>
      <w:proofErr w:type="spellStart"/>
      <w:proofErr w:type="gramStart"/>
      <w:r w:rsidRPr="00EB1FF0">
        <w:t>m.targetTestObject</w:t>
      </w:r>
      <w:proofErr w:type="spellEnd"/>
      <w:proofErr w:type="gramEnd"/>
      <w:r w:rsidRPr="00EB1FF0">
        <w:t>.</w:t>
      </w:r>
    </w:p>
    <w:p w14:paraId="1020517A" w14:textId="77777777" w:rsidR="00544055" w:rsidRPr="00EB1FF0" w:rsidRDefault="00544055" w:rsidP="00EB1FF0">
      <w:pPr>
        <w:pStyle w:val="HorizontalLine"/>
      </w:pPr>
      <w:r w:rsidRPr="00EB1FF0">
        <w:t xml:space="preserve">    </w:t>
      </w:r>
      <w:proofErr w:type="spellStart"/>
      <w:proofErr w:type="gramStart"/>
      <w:r w:rsidRPr="00EB1FF0">
        <w:t>this.targetTestObject</w:t>
      </w:r>
      <w:proofErr w:type="spellEnd"/>
      <w:proofErr w:type="gramEnd"/>
      <w:r w:rsidRPr="00EB1FF0">
        <w:t xml:space="preserve">  = </w:t>
      </w:r>
      <w:proofErr w:type="spellStart"/>
      <w:r w:rsidRPr="00EB1FF0">
        <w:t>MyApp</w:t>
      </w:r>
      <w:proofErr w:type="spellEnd"/>
      <w:r w:rsidRPr="00EB1FF0">
        <w:t>__</w:t>
      </w:r>
      <w:proofErr w:type="spellStart"/>
      <w:r w:rsidRPr="00EB1FF0">
        <w:t>TargetObject</w:t>
      </w:r>
      <w:proofErr w:type="spellEnd"/>
      <w:r w:rsidRPr="00EB1FF0">
        <w:t xml:space="preserve">()  </w:t>
      </w:r>
    </w:p>
    <w:p w14:paraId="42E27F33" w14:textId="77777777" w:rsidR="00544055" w:rsidRPr="00EB1FF0" w:rsidRDefault="00544055" w:rsidP="00EB1FF0">
      <w:pPr>
        <w:pStyle w:val="HorizontalLine"/>
      </w:pPr>
      <w:r w:rsidRPr="00EB1FF0">
        <w:t xml:space="preserve">    </w:t>
      </w:r>
    </w:p>
    <w:p w14:paraId="0636A51E" w14:textId="77777777" w:rsidR="00544055" w:rsidRPr="00EB1FF0" w:rsidRDefault="00544055" w:rsidP="00EB1FF0">
      <w:pPr>
        <w:pStyle w:val="HorizontalLine"/>
      </w:pPr>
      <w:r w:rsidRPr="00EB1FF0">
        <w:t xml:space="preserve">    ' Add tests to suite's tests collection</w:t>
      </w:r>
    </w:p>
    <w:p w14:paraId="79691E5A" w14:textId="77777777" w:rsidR="00544055" w:rsidRPr="00EB1FF0" w:rsidRDefault="00544055" w:rsidP="00EB1FF0">
      <w:pPr>
        <w:pStyle w:val="HorizontalLine"/>
      </w:pPr>
      <w:r w:rsidRPr="00EB1FF0">
        <w:t xml:space="preserve">    </w:t>
      </w:r>
      <w:proofErr w:type="spellStart"/>
      <w:proofErr w:type="gramStart"/>
      <w:r w:rsidRPr="00EB1FF0">
        <w:t>this.addTest</w:t>
      </w:r>
      <w:proofErr w:type="spellEnd"/>
      <w:proofErr w:type="gramEnd"/>
      <w:r w:rsidRPr="00EB1FF0">
        <w:t>("</w:t>
      </w:r>
      <w:proofErr w:type="spellStart"/>
      <w:r w:rsidRPr="00EB1FF0">
        <w:t>CheckInputItemType</w:t>
      </w:r>
      <w:proofErr w:type="spellEnd"/>
      <w:r w:rsidRPr="00EB1FF0">
        <w:t xml:space="preserve">", </w:t>
      </w:r>
      <w:proofErr w:type="spellStart"/>
      <w:r w:rsidRPr="00EB1FF0">
        <w:t>TestCase</w:t>
      </w:r>
      <w:proofErr w:type="spellEnd"/>
      <w:r w:rsidRPr="00EB1FF0">
        <w:t>__</w:t>
      </w:r>
      <w:proofErr w:type="spellStart"/>
      <w:r w:rsidRPr="00EB1FF0">
        <w:t>MyApp_TestObjectName_CheckInputItemType</w:t>
      </w:r>
      <w:proofErr w:type="spellEnd"/>
      <w:r w:rsidRPr="00EB1FF0">
        <w:t>)</w:t>
      </w:r>
    </w:p>
    <w:p w14:paraId="50BE5436" w14:textId="77777777" w:rsidR="00544055" w:rsidRPr="00EB1FF0" w:rsidRDefault="00544055" w:rsidP="00EB1FF0">
      <w:pPr>
        <w:pStyle w:val="HorizontalLine"/>
      </w:pPr>
      <w:r w:rsidRPr="00EB1FF0">
        <w:t xml:space="preserve">    </w:t>
      </w:r>
      <w:proofErr w:type="spellStart"/>
      <w:proofErr w:type="gramStart"/>
      <w:r w:rsidRPr="00EB1FF0">
        <w:t>this.addTest</w:t>
      </w:r>
      <w:proofErr w:type="spellEnd"/>
      <w:proofErr w:type="gramEnd"/>
      <w:r w:rsidRPr="00EB1FF0">
        <w:t>("</w:t>
      </w:r>
      <w:proofErr w:type="spellStart"/>
      <w:r w:rsidRPr="00EB1FF0">
        <w:t>CheckInputItem</w:t>
      </w:r>
      <w:proofErr w:type="spellEnd"/>
      <w:r w:rsidRPr="00EB1FF0">
        <w:t xml:space="preserve">", </w:t>
      </w:r>
      <w:proofErr w:type="spellStart"/>
      <w:r w:rsidRPr="00EB1FF0">
        <w:t>TestCase</w:t>
      </w:r>
      <w:proofErr w:type="spellEnd"/>
      <w:r w:rsidRPr="00EB1FF0">
        <w:t>__</w:t>
      </w:r>
      <w:proofErr w:type="spellStart"/>
      <w:r w:rsidRPr="00EB1FF0">
        <w:t>MyApp_TestObjectName_CheckInputItem</w:t>
      </w:r>
      <w:proofErr w:type="spellEnd"/>
      <w:r w:rsidRPr="00EB1FF0">
        <w:t>)</w:t>
      </w:r>
    </w:p>
    <w:p w14:paraId="30B17CA7" w14:textId="77777777" w:rsidR="00544055" w:rsidRPr="00EB1FF0" w:rsidRDefault="00544055" w:rsidP="00EB1FF0">
      <w:pPr>
        <w:pStyle w:val="HorizontalLine"/>
      </w:pPr>
      <w:r w:rsidRPr="00EB1FF0">
        <w:t xml:space="preserve">    </w:t>
      </w:r>
      <w:proofErr w:type="spellStart"/>
      <w:proofErr w:type="gramStart"/>
      <w:r w:rsidRPr="00EB1FF0">
        <w:t>this.addTest</w:t>
      </w:r>
      <w:proofErr w:type="spellEnd"/>
      <w:proofErr w:type="gramEnd"/>
      <w:r w:rsidRPr="00EB1FF0">
        <w:t>("</w:t>
      </w:r>
      <w:proofErr w:type="spellStart"/>
      <w:r w:rsidRPr="00EB1FF0">
        <w:t>CheckExpectedItem</w:t>
      </w:r>
      <w:proofErr w:type="spellEnd"/>
      <w:r w:rsidRPr="00EB1FF0">
        <w:t xml:space="preserve">", </w:t>
      </w:r>
      <w:proofErr w:type="spellStart"/>
      <w:r w:rsidRPr="00EB1FF0">
        <w:t>TestCase</w:t>
      </w:r>
      <w:proofErr w:type="spellEnd"/>
      <w:r w:rsidRPr="00EB1FF0">
        <w:t>__</w:t>
      </w:r>
      <w:proofErr w:type="spellStart"/>
      <w:r w:rsidRPr="00EB1FF0">
        <w:t>MyApp_TestObjectName_CheckExpectedItem</w:t>
      </w:r>
      <w:proofErr w:type="spellEnd"/>
      <w:r w:rsidRPr="00EB1FF0">
        <w:t>)</w:t>
      </w:r>
    </w:p>
    <w:p w14:paraId="2407CEC3" w14:textId="77777777" w:rsidR="00544055" w:rsidRPr="00EB1FF0" w:rsidRDefault="00544055" w:rsidP="00EB1FF0">
      <w:pPr>
        <w:pStyle w:val="HorizontalLine"/>
      </w:pPr>
      <w:r w:rsidRPr="00EB1FF0">
        <w:t xml:space="preserve">    </w:t>
      </w:r>
    </w:p>
    <w:p w14:paraId="5A93DC3D" w14:textId="77777777" w:rsidR="00544055" w:rsidRPr="00EB1FF0" w:rsidRDefault="00544055" w:rsidP="00EB1FF0">
      <w:pPr>
        <w:pStyle w:val="HorizontalLine"/>
      </w:pPr>
      <w:r w:rsidRPr="00EB1FF0">
        <w:t xml:space="preserve">    return this</w:t>
      </w:r>
    </w:p>
    <w:p w14:paraId="75750259" w14:textId="77777777" w:rsidR="00544055" w:rsidRPr="00EB1FF0" w:rsidRDefault="00544055" w:rsidP="00EB1FF0">
      <w:pPr>
        <w:pStyle w:val="HorizontalLine"/>
      </w:pPr>
      <w:r w:rsidRPr="00EB1FF0">
        <w:t>End Function</w:t>
      </w:r>
    </w:p>
    <w:p w14:paraId="24E809A5" w14:textId="77777777" w:rsidR="00544055" w:rsidRPr="00EB1FF0" w:rsidRDefault="00544055" w:rsidP="00EB1FF0">
      <w:pPr>
        <w:pStyle w:val="HorizontalLine"/>
      </w:pPr>
    </w:p>
    <w:p w14:paraId="74C6B569" w14:textId="77777777" w:rsidR="00544055" w:rsidRPr="00EB1FF0" w:rsidRDefault="00544055" w:rsidP="00EB1FF0">
      <w:pPr>
        <w:pStyle w:val="HorizontalLine"/>
      </w:pPr>
      <w:r w:rsidRPr="00EB1FF0">
        <w:t>'----------------------------------------------------------------</w:t>
      </w:r>
    </w:p>
    <w:p w14:paraId="062A7F60" w14:textId="77777777" w:rsidR="00544055" w:rsidRPr="00EB1FF0" w:rsidRDefault="00544055" w:rsidP="00EB1FF0">
      <w:pPr>
        <w:pStyle w:val="HorizontalLine"/>
      </w:pPr>
      <w:r w:rsidRPr="00EB1FF0">
        <w:t xml:space="preserve">' Result should be invalid if type of </w:t>
      </w:r>
      <w:proofErr w:type="spellStart"/>
      <w:r w:rsidRPr="00EB1FF0">
        <w:t>inputObject</w:t>
      </w:r>
      <w:proofErr w:type="spellEnd"/>
      <w:r w:rsidRPr="00EB1FF0">
        <w:t xml:space="preserve"> </w:t>
      </w:r>
    </w:p>
    <w:p w14:paraId="27652DAA" w14:textId="77777777" w:rsidR="00544055" w:rsidRPr="00EB1FF0" w:rsidRDefault="00544055" w:rsidP="00EB1FF0">
      <w:pPr>
        <w:pStyle w:val="HorizontalLine"/>
      </w:pPr>
      <w:r w:rsidRPr="00EB1FF0">
        <w:t>' is not the one we expect.</w:t>
      </w:r>
    </w:p>
    <w:p w14:paraId="6F95978A" w14:textId="77777777" w:rsidR="00544055" w:rsidRPr="00EB1FF0" w:rsidRDefault="00544055" w:rsidP="00EB1FF0">
      <w:pPr>
        <w:pStyle w:val="HorizontalLine"/>
      </w:pPr>
      <w:r w:rsidRPr="00EB1FF0">
        <w:t xml:space="preserve">' </w:t>
      </w:r>
    </w:p>
    <w:p w14:paraId="58E37F98" w14:textId="77777777" w:rsidR="00544055" w:rsidRPr="00EB1FF0" w:rsidRDefault="00544055" w:rsidP="00EB1FF0">
      <w:pPr>
        <w:pStyle w:val="HorizontalLine"/>
      </w:pPr>
      <w:r w:rsidRPr="00EB1FF0">
        <w:t xml:space="preserve">' @return </w:t>
      </w:r>
      <w:proofErr w:type="gramStart"/>
      <w:r w:rsidRPr="00EB1FF0">
        <w:t>An</w:t>
      </w:r>
      <w:proofErr w:type="gramEnd"/>
      <w:r w:rsidRPr="00EB1FF0">
        <w:t xml:space="preserve"> empty string if test is success or error message if not.</w:t>
      </w:r>
    </w:p>
    <w:p w14:paraId="2AA2CACE" w14:textId="77777777" w:rsidR="00544055" w:rsidRPr="00EB1FF0" w:rsidRDefault="00544055" w:rsidP="00EB1FF0">
      <w:pPr>
        <w:pStyle w:val="HorizontalLine"/>
      </w:pPr>
      <w:r w:rsidRPr="00EB1FF0">
        <w:t>'----------------------------------------------------------------</w:t>
      </w:r>
    </w:p>
    <w:p w14:paraId="424AF97B" w14:textId="77777777" w:rsidR="00544055" w:rsidRPr="00EB1FF0" w:rsidRDefault="00544055" w:rsidP="00EB1FF0">
      <w:pPr>
        <w:pStyle w:val="HorizontalLine"/>
      </w:pPr>
      <w:r w:rsidRPr="00EB1FF0">
        <w:t xml:space="preserve">Function </w:t>
      </w:r>
      <w:proofErr w:type="spellStart"/>
      <w:r w:rsidRPr="00EB1FF0">
        <w:t>TestCase</w:t>
      </w:r>
      <w:proofErr w:type="spellEnd"/>
      <w:r w:rsidRPr="00EB1FF0">
        <w:t>__</w:t>
      </w:r>
      <w:proofErr w:type="spellStart"/>
      <w:r w:rsidRPr="00EB1FF0">
        <w:t>MyApp_TestObjectName_</w:t>
      </w:r>
      <w:proofErr w:type="gramStart"/>
      <w:r w:rsidRPr="00EB1FF0">
        <w:t>CheckInputItemType</w:t>
      </w:r>
      <w:proofErr w:type="spellEnd"/>
      <w:r w:rsidRPr="00EB1FF0">
        <w:t>(</w:t>
      </w:r>
      <w:proofErr w:type="gramEnd"/>
      <w:r w:rsidRPr="00EB1FF0">
        <w:t>) as string</w:t>
      </w:r>
    </w:p>
    <w:p w14:paraId="5151C9CF" w14:textId="77777777" w:rsidR="00544055" w:rsidRPr="00EB1FF0" w:rsidRDefault="00544055" w:rsidP="00EB1FF0">
      <w:pPr>
        <w:pStyle w:val="HorizontalLine"/>
      </w:pPr>
      <w:r w:rsidRPr="00EB1FF0">
        <w:t xml:space="preserve">    </w:t>
      </w:r>
    </w:p>
    <w:p w14:paraId="49B7FA24" w14:textId="77777777" w:rsidR="00544055" w:rsidRPr="00EB1FF0" w:rsidRDefault="00544055" w:rsidP="00EB1FF0">
      <w:pPr>
        <w:pStyle w:val="HorizontalLine"/>
      </w:pPr>
      <w:r w:rsidRPr="00EB1FF0">
        <w:t xml:space="preserve">    </w:t>
      </w:r>
      <w:proofErr w:type="spellStart"/>
      <w:r w:rsidRPr="00EB1FF0">
        <w:t>inputObject</w:t>
      </w:r>
      <w:proofErr w:type="spellEnd"/>
      <w:r w:rsidRPr="00EB1FF0">
        <w:t xml:space="preserve"> = 0</w:t>
      </w:r>
    </w:p>
    <w:p w14:paraId="32041F28" w14:textId="77777777" w:rsidR="00544055" w:rsidRPr="00EB1FF0" w:rsidRDefault="00544055" w:rsidP="00EB1FF0">
      <w:pPr>
        <w:pStyle w:val="HorizontalLine"/>
      </w:pPr>
      <w:r w:rsidRPr="00EB1FF0">
        <w:t xml:space="preserve">    </w:t>
      </w:r>
    </w:p>
    <w:p w14:paraId="632C0078" w14:textId="77777777" w:rsidR="00544055" w:rsidRPr="00EB1FF0" w:rsidRDefault="00544055" w:rsidP="00EB1FF0">
      <w:pPr>
        <w:pStyle w:val="HorizontalLine"/>
      </w:pPr>
      <w:r w:rsidRPr="00EB1FF0">
        <w:t xml:space="preserve">    result = </w:t>
      </w:r>
      <w:proofErr w:type="spellStart"/>
      <w:proofErr w:type="gramStart"/>
      <w:r w:rsidRPr="00EB1FF0">
        <w:t>m.targetTestObject.SomeFunction</w:t>
      </w:r>
      <w:proofErr w:type="spellEnd"/>
      <w:proofErr w:type="gramEnd"/>
      <w:r w:rsidRPr="00EB1FF0">
        <w:t>(</w:t>
      </w:r>
      <w:proofErr w:type="spellStart"/>
      <w:r w:rsidRPr="00EB1FF0">
        <w:t>inputObject</w:t>
      </w:r>
      <w:proofErr w:type="spellEnd"/>
      <w:r w:rsidRPr="00EB1FF0">
        <w:t>)</w:t>
      </w:r>
    </w:p>
    <w:p w14:paraId="2A1AEB9D" w14:textId="77777777" w:rsidR="00544055" w:rsidRPr="00EB1FF0" w:rsidRDefault="00544055" w:rsidP="00EB1FF0">
      <w:pPr>
        <w:pStyle w:val="HorizontalLine"/>
      </w:pPr>
      <w:r w:rsidRPr="00EB1FF0">
        <w:t xml:space="preserve">    </w:t>
      </w:r>
    </w:p>
    <w:p w14:paraId="65CDAEB7" w14:textId="77777777" w:rsidR="00544055" w:rsidRPr="00EB1FF0" w:rsidRDefault="00544055" w:rsidP="00EB1FF0">
      <w:pPr>
        <w:pStyle w:val="HorizontalLine"/>
      </w:pPr>
      <w:r w:rsidRPr="00EB1FF0">
        <w:t xml:space="preserve">    return </w:t>
      </w:r>
      <w:proofErr w:type="spellStart"/>
      <w:proofErr w:type="gramStart"/>
      <w:r w:rsidRPr="00EB1FF0">
        <w:t>m.assertInvalid</w:t>
      </w:r>
      <w:proofErr w:type="spellEnd"/>
      <w:proofErr w:type="gramEnd"/>
      <w:r w:rsidRPr="00EB1FF0">
        <w:t>(result)</w:t>
      </w:r>
    </w:p>
    <w:p w14:paraId="1EB483AA" w14:textId="77777777" w:rsidR="00544055" w:rsidRPr="00EB1FF0" w:rsidRDefault="00544055" w:rsidP="00EB1FF0">
      <w:pPr>
        <w:pStyle w:val="HorizontalLine"/>
      </w:pPr>
      <w:r w:rsidRPr="00EB1FF0">
        <w:t xml:space="preserve">    </w:t>
      </w:r>
    </w:p>
    <w:p w14:paraId="0E2BDACA" w14:textId="77777777" w:rsidR="00544055" w:rsidRPr="00EB1FF0" w:rsidRDefault="00544055" w:rsidP="00EB1FF0">
      <w:pPr>
        <w:pStyle w:val="HorizontalLine"/>
      </w:pPr>
      <w:r w:rsidRPr="00EB1FF0">
        <w:t>End Function</w:t>
      </w:r>
    </w:p>
    <w:p w14:paraId="43753C8B" w14:textId="77777777" w:rsidR="00544055" w:rsidRPr="00EB1FF0" w:rsidRDefault="00544055" w:rsidP="00EB1FF0">
      <w:pPr>
        <w:pStyle w:val="HorizontalLine"/>
      </w:pPr>
    </w:p>
    <w:p w14:paraId="03A06D14" w14:textId="77777777" w:rsidR="00544055" w:rsidRPr="00EB1FF0" w:rsidRDefault="00544055" w:rsidP="00EB1FF0">
      <w:pPr>
        <w:pStyle w:val="HorizontalLine"/>
      </w:pPr>
      <w:r w:rsidRPr="00EB1FF0">
        <w:t>'----------------------------------------------------------------</w:t>
      </w:r>
    </w:p>
    <w:p w14:paraId="3C853DCE" w14:textId="77777777" w:rsidR="00544055" w:rsidRPr="00EB1FF0" w:rsidRDefault="00544055" w:rsidP="00EB1FF0">
      <w:pPr>
        <w:pStyle w:val="HorizontalLine"/>
      </w:pPr>
      <w:r w:rsidRPr="00EB1FF0">
        <w:t xml:space="preserve">' </w:t>
      </w:r>
      <w:proofErr w:type="spellStart"/>
      <w:r w:rsidRPr="00EB1FF0">
        <w:t>SomeFunction</w:t>
      </w:r>
      <w:proofErr w:type="spellEnd"/>
      <w:r w:rsidRPr="00EB1FF0">
        <w:t xml:space="preserve"> should return not invalid object for </w:t>
      </w:r>
    </w:p>
    <w:p w14:paraId="5EA0E1C0" w14:textId="77777777" w:rsidR="00544055" w:rsidRPr="00EB1FF0" w:rsidRDefault="00544055" w:rsidP="00EB1FF0">
      <w:pPr>
        <w:pStyle w:val="HorizontalLine"/>
      </w:pPr>
      <w:r w:rsidRPr="00EB1FF0">
        <w:t>' any random input associative array.</w:t>
      </w:r>
    </w:p>
    <w:p w14:paraId="5D015B64" w14:textId="77777777" w:rsidR="00544055" w:rsidRPr="00EB1FF0" w:rsidRDefault="00544055" w:rsidP="00EB1FF0">
      <w:pPr>
        <w:pStyle w:val="HorizontalLine"/>
      </w:pPr>
      <w:r w:rsidRPr="00EB1FF0">
        <w:t xml:space="preserve">' </w:t>
      </w:r>
    </w:p>
    <w:p w14:paraId="181BE099" w14:textId="77777777" w:rsidR="00544055" w:rsidRPr="00EB1FF0" w:rsidRDefault="00544055" w:rsidP="00EB1FF0">
      <w:pPr>
        <w:pStyle w:val="HorizontalLine"/>
      </w:pPr>
      <w:r w:rsidRPr="00EB1FF0">
        <w:t xml:space="preserve">' @return </w:t>
      </w:r>
      <w:proofErr w:type="gramStart"/>
      <w:r w:rsidRPr="00EB1FF0">
        <w:t>An</w:t>
      </w:r>
      <w:proofErr w:type="gramEnd"/>
      <w:r w:rsidRPr="00EB1FF0">
        <w:t xml:space="preserve"> empty string if test is success or error message if not.</w:t>
      </w:r>
    </w:p>
    <w:p w14:paraId="00841C30" w14:textId="77777777" w:rsidR="00544055" w:rsidRPr="00EB1FF0" w:rsidRDefault="00544055" w:rsidP="00EB1FF0">
      <w:pPr>
        <w:pStyle w:val="HorizontalLine"/>
      </w:pPr>
      <w:r w:rsidRPr="00EB1FF0">
        <w:t>'----------------------------------------------------------------</w:t>
      </w:r>
    </w:p>
    <w:p w14:paraId="6739FF4E" w14:textId="77777777" w:rsidR="00544055" w:rsidRPr="00EB1FF0" w:rsidRDefault="00544055" w:rsidP="00EB1FF0">
      <w:pPr>
        <w:pStyle w:val="HorizontalLine"/>
      </w:pPr>
      <w:r w:rsidRPr="00EB1FF0">
        <w:t xml:space="preserve">Function </w:t>
      </w:r>
      <w:proofErr w:type="spellStart"/>
      <w:r w:rsidRPr="00EB1FF0">
        <w:t>TestCase</w:t>
      </w:r>
      <w:proofErr w:type="spellEnd"/>
      <w:r w:rsidRPr="00EB1FF0">
        <w:t>__</w:t>
      </w:r>
      <w:proofErr w:type="spellStart"/>
      <w:r w:rsidRPr="00EB1FF0">
        <w:t>MyApp_TestObjectName_</w:t>
      </w:r>
      <w:proofErr w:type="gramStart"/>
      <w:r w:rsidRPr="00EB1FF0">
        <w:t>CheckInputItem</w:t>
      </w:r>
      <w:proofErr w:type="spellEnd"/>
      <w:r w:rsidRPr="00EB1FF0">
        <w:t>(</w:t>
      </w:r>
      <w:proofErr w:type="gramEnd"/>
      <w:r w:rsidRPr="00EB1FF0">
        <w:t>) as string</w:t>
      </w:r>
    </w:p>
    <w:p w14:paraId="37043113" w14:textId="77777777" w:rsidR="00544055" w:rsidRPr="00EB1FF0" w:rsidRDefault="00544055" w:rsidP="00EB1FF0">
      <w:pPr>
        <w:pStyle w:val="HorizontalLine"/>
      </w:pPr>
      <w:r w:rsidRPr="00EB1FF0">
        <w:t xml:space="preserve">    </w:t>
      </w:r>
    </w:p>
    <w:p w14:paraId="36DB6DC2" w14:textId="77777777" w:rsidR="00544055" w:rsidRPr="00EB1FF0" w:rsidRDefault="00544055" w:rsidP="00EB1FF0">
      <w:pPr>
        <w:pStyle w:val="HorizontalLine"/>
      </w:pPr>
      <w:r w:rsidRPr="00EB1FF0">
        <w:t xml:space="preserve">    scheme = {</w:t>
      </w:r>
    </w:p>
    <w:p w14:paraId="1B0E8CBC" w14:textId="77777777" w:rsidR="00544055" w:rsidRPr="00EB1FF0" w:rsidRDefault="00544055" w:rsidP="00EB1FF0">
      <w:pPr>
        <w:pStyle w:val="HorizontalLine"/>
      </w:pPr>
      <w:r w:rsidRPr="00EB1FF0">
        <w:t xml:space="preserve">        key</w:t>
      </w:r>
      <w:proofErr w:type="gramStart"/>
      <w:r w:rsidRPr="00EB1FF0">
        <w:t>1  :</w:t>
      </w:r>
      <w:proofErr w:type="gramEnd"/>
      <w:r w:rsidRPr="00EB1FF0">
        <w:t xml:space="preserve"> "integer"</w:t>
      </w:r>
    </w:p>
    <w:p w14:paraId="1839D94C" w14:textId="77777777" w:rsidR="00544055" w:rsidRPr="00EB1FF0" w:rsidRDefault="00544055" w:rsidP="00EB1FF0">
      <w:pPr>
        <w:pStyle w:val="HorizontalLine"/>
      </w:pPr>
      <w:r w:rsidRPr="00EB1FF0">
        <w:t xml:space="preserve">        key</w:t>
      </w:r>
      <w:proofErr w:type="gramStart"/>
      <w:r w:rsidRPr="00EB1FF0">
        <w:t>2  :</w:t>
      </w:r>
      <w:proofErr w:type="gramEnd"/>
      <w:r w:rsidRPr="00EB1FF0">
        <w:t xml:space="preserve"> "string"</w:t>
      </w:r>
    </w:p>
    <w:p w14:paraId="7E51F9A5" w14:textId="77777777" w:rsidR="00544055" w:rsidRPr="00EB1FF0" w:rsidRDefault="00544055" w:rsidP="00EB1FF0">
      <w:pPr>
        <w:pStyle w:val="HorizontalLine"/>
      </w:pPr>
      <w:r w:rsidRPr="00EB1FF0">
        <w:t xml:space="preserve">        key</w:t>
      </w:r>
      <w:proofErr w:type="gramStart"/>
      <w:r w:rsidRPr="00EB1FF0">
        <w:t>3  :</w:t>
      </w:r>
      <w:proofErr w:type="gramEnd"/>
      <w:r w:rsidRPr="00EB1FF0">
        <w:t xml:space="preserve"> "</w:t>
      </w:r>
      <w:proofErr w:type="spellStart"/>
      <w:r w:rsidRPr="00EB1FF0">
        <w:t>boolean</w:t>
      </w:r>
      <w:proofErr w:type="spellEnd"/>
      <w:r w:rsidRPr="00EB1FF0">
        <w:t>"</w:t>
      </w:r>
    </w:p>
    <w:p w14:paraId="29E32242" w14:textId="77777777" w:rsidR="00544055" w:rsidRPr="00EB1FF0" w:rsidRDefault="00544055" w:rsidP="00EB1FF0">
      <w:pPr>
        <w:pStyle w:val="HorizontalLine"/>
      </w:pPr>
      <w:r w:rsidRPr="00EB1FF0">
        <w:t xml:space="preserve">        key</w:t>
      </w:r>
      <w:proofErr w:type="gramStart"/>
      <w:r w:rsidRPr="00EB1FF0">
        <w:t>4  :</w:t>
      </w:r>
      <w:proofErr w:type="gramEnd"/>
      <w:r w:rsidRPr="00EB1FF0">
        <w:t xml:space="preserve"> {subKey1: "string"}</w:t>
      </w:r>
    </w:p>
    <w:p w14:paraId="09A60670" w14:textId="77777777" w:rsidR="00544055" w:rsidRPr="00EB1FF0" w:rsidRDefault="00544055" w:rsidP="00EB1FF0">
      <w:pPr>
        <w:pStyle w:val="HorizontalLine"/>
      </w:pPr>
      <w:r w:rsidRPr="00EB1FF0">
        <w:t xml:space="preserve">    }</w:t>
      </w:r>
    </w:p>
    <w:p w14:paraId="41519C9A" w14:textId="77777777" w:rsidR="00544055" w:rsidRPr="00EB1FF0" w:rsidRDefault="00544055" w:rsidP="00EB1FF0">
      <w:pPr>
        <w:pStyle w:val="HorizontalLine"/>
      </w:pPr>
      <w:r w:rsidRPr="00EB1FF0">
        <w:t xml:space="preserve">    </w:t>
      </w:r>
    </w:p>
    <w:p w14:paraId="72F19656" w14:textId="77777777" w:rsidR="00544055" w:rsidRPr="00EB1FF0" w:rsidRDefault="00544055" w:rsidP="00EB1FF0">
      <w:pPr>
        <w:pStyle w:val="HorizontalLine"/>
      </w:pPr>
      <w:r w:rsidRPr="00EB1FF0">
        <w:t xml:space="preserve">    </w:t>
      </w:r>
      <w:proofErr w:type="spellStart"/>
      <w:r w:rsidRPr="00EB1FF0">
        <w:t>inputObject</w:t>
      </w:r>
      <w:proofErr w:type="spellEnd"/>
      <w:r w:rsidRPr="00EB1FF0">
        <w:t xml:space="preserve"> = </w:t>
      </w:r>
      <w:proofErr w:type="spellStart"/>
      <w:r w:rsidRPr="00EB1FF0">
        <w:t>ItemGenerator</w:t>
      </w:r>
      <w:proofErr w:type="spellEnd"/>
      <w:r w:rsidRPr="00EB1FF0">
        <w:t>(</w:t>
      </w:r>
      <w:proofErr w:type="gramStart"/>
      <w:r w:rsidRPr="00EB1FF0">
        <w:t>).</w:t>
      </w:r>
      <w:proofErr w:type="spellStart"/>
      <w:r w:rsidRPr="00EB1FF0">
        <w:t>getItem</w:t>
      </w:r>
      <w:proofErr w:type="spellEnd"/>
      <w:proofErr w:type="gramEnd"/>
      <w:r w:rsidRPr="00EB1FF0">
        <w:t>(scheme)</w:t>
      </w:r>
    </w:p>
    <w:p w14:paraId="39214BA4" w14:textId="77777777" w:rsidR="00544055" w:rsidRPr="00EB1FF0" w:rsidRDefault="00544055" w:rsidP="00EB1FF0">
      <w:pPr>
        <w:pStyle w:val="HorizontalLine"/>
      </w:pPr>
      <w:r w:rsidRPr="00EB1FF0">
        <w:t xml:space="preserve">    result = </w:t>
      </w:r>
      <w:proofErr w:type="spellStart"/>
      <w:proofErr w:type="gramStart"/>
      <w:r w:rsidRPr="00EB1FF0">
        <w:t>m.targetTestObject.SomeFunction</w:t>
      </w:r>
      <w:proofErr w:type="spellEnd"/>
      <w:proofErr w:type="gramEnd"/>
      <w:r w:rsidRPr="00EB1FF0">
        <w:t>(</w:t>
      </w:r>
      <w:proofErr w:type="spellStart"/>
      <w:r w:rsidRPr="00EB1FF0">
        <w:t>inputObject</w:t>
      </w:r>
      <w:proofErr w:type="spellEnd"/>
      <w:r w:rsidRPr="00EB1FF0">
        <w:t>)</w:t>
      </w:r>
    </w:p>
    <w:p w14:paraId="4D5FA9B8" w14:textId="77777777" w:rsidR="00544055" w:rsidRPr="00EB1FF0" w:rsidRDefault="00544055" w:rsidP="00EB1FF0">
      <w:pPr>
        <w:pStyle w:val="HorizontalLine"/>
      </w:pPr>
      <w:r w:rsidRPr="00EB1FF0">
        <w:t xml:space="preserve">    </w:t>
      </w:r>
    </w:p>
    <w:p w14:paraId="69FEDB32" w14:textId="77777777" w:rsidR="00544055" w:rsidRPr="00EB1FF0" w:rsidRDefault="00544055" w:rsidP="00EB1FF0">
      <w:pPr>
        <w:pStyle w:val="HorizontalLine"/>
      </w:pPr>
      <w:r w:rsidRPr="00EB1FF0">
        <w:t xml:space="preserve">    return </w:t>
      </w:r>
      <w:proofErr w:type="spellStart"/>
      <w:proofErr w:type="gramStart"/>
      <w:r w:rsidRPr="00EB1FF0">
        <w:t>m.assertNotInvalid</w:t>
      </w:r>
      <w:proofErr w:type="spellEnd"/>
      <w:proofErr w:type="gramEnd"/>
      <w:r w:rsidRPr="00EB1FF0">
        <w:t>(result)</w:t>
      </w:r>
    </w:p>
    <w:p w14:paraId="712C07D2" w14:textId="77777777" w:rsidR="00544055" w:rsidRPr="00EB1FF0" w:rsidRDefault="00544055" w:rsidP="00EB1FF0">
      <w:pPr>
        <w:pStyle w:val="HorizontalLine"/>
      </w:pPr>
      <w:r w:rsidRPr="00EB1FF0">
        <w:t xml:space="preserve">    </w:t>
      </w:r>
    </w:p>
    <w:p w14:paraId="4134EA64" w14:textId="77777777" w:rsidR="00544055" w:rsidRPr="00EB1FF0" w:rsidRDefault="00544055" w:rsidP="00EB1FF0">
      <w:pPr>
        <w:pStyle w:val="HorizontalLine"/>
      </w:pPr>
      <w:r w:rsidRPr="00EB1FF0">
        <w:t>End Function</w:t>
      </w:r>
    </w:p>
    <w:p w14:paraId="2610D5C5" w14:textId="77777777" w:rsidR="00544055" w:rsidRPr="00EB1FF0" w:rsidRDefault="00544055" w:rsidP="00EB1FF0">
      <w:pPr>
        <w:pStyle w:val="HorizontalLine"/>
      </w:pPr>
    </w:p>
    <w:p w14:paraId="6EE5BF6E" w14:textId="77777777" w:rsidR="00544055" w:rsidRPr="00EB1FF0" w:rsidRDefault="00544055" w:rsidP="00EB1FF0">
      <w:pPr>
        <w:pStyle w:val="HorizontalLine"/>
      </w:pPr>
      <w:r w:rsidRPr="00EB1FF0">
        <w:t>'----------------------------------------------------------------</w:t>
      </w:r>
    </w:p>
    <w:p w14:paraId="7EEDC921" w14:textId="77777777" w:rsidR="00544055" w:rsidRPr="00EB1FF0" w:rsidRDefault="00544055" w:rsidP="00EB1FF0">
      <w:pPr>
        <w:pStyle w:val="HorizontalLine"/>
      </w:pPr>
      <w:r w:rsidRPr="00EB1FF0">
        <w:t xml:space="preserve">' </w:t>
      </w:r>
      <w:proofErr w:type="spellStart"/>
      <w:r w:rsidRPr="00EB1FF0">
        <w:t>SomeFunction</w:t>
      </w:r>
      <w:proofErr w:type="spellEnd"/>
      <w:r w:rsidRPr="00EB1FF0">
        <w:t xml:space="preserve"> should return object equal to </w:t>
      </w:r>
      <w:proofErr w:type="spellStart"/>
      <w:r w:rsidRPr="00EB1FF0">
        <w:t>expectedItem</w:t>
      </w:r>
      <w:proofErr w:type="spellEnd"/>
      <w:r w:rsidRPr="00EB1FF0">
        <w:t>.</w:t>
      </w:r>
    </w:p>
    <w:p w14:paraId="034A0608" w14:textId="77777777" w:rsidR="00544055" w:rsidRPr="00EB1FF0" w:rsidRDefault="00544055" w:rsidP="00EB1FF0">
      <w:pPr>
        <w:pStyle w:val="HorizontalLine"/>
      </w:pPr>
      <w:r w:rsidRPr="00EB1FF0">
        <w:t xml:space="preserve">' </w:t>
      </w:r>
    </w:p>
    <w:p w14:paraId="49D60AF1" w14:textId="77777777" w:rsidR="00544055" w:rsidRPr="00EB1FF0" w:rsidRDefault="00544055" w:rsidP="00EB1FF0">
      <w:pPr>
        <w:pStyle w:val="HorizontalLine"/>
      </w:pPr>
      <w:r w:rsidRPr="00EB1FF0">
        <w:t xml:space="preserve">' @return </w:t>
      </w:r>
      <w:proofErr w:type="gramStart"/>
      <w:r w:rsidRPr="00EB1FF0">
        <w:t>An</w:t>
      </w:r>
      <w:proofErr w:type="gramEnd"/>
      <w:r w:rsidRPr="00EB1FF0">
        <w:t xml:space="preserve"> empty string if test is success or error message if not.</w:t>
      </w:r>
    </w:p>
    <w:p w14:paraId="336E9592" w14:textId="77777777" w:rsidR="00544055" w:rsidRPr="00EB1FF0" w:rsidRDefault="00544055" w:rsidP="00EB1FF0">
      <w:pPr>
        <w:pStyle w:val="HorizontalLine"/>
      </w:pPr>
      <w:r w:rsidRPr="00EB1FF0">
        <w:t>'----------------------------------------------------------------</w:t>
      </w:r>
    </w:p>
    <w:p w14:paraId="346CE099" w14:textId="77777777" w:rsidR="00544055" w:rsidRPr="00EB1FF0" w:rsidRDefault="00544055" w:rsidP="00EB1FF0">
      <w:pPr>
        <w:pStyle w:val="HorizontalLine"/>
      </w:pPr>
      <w:r w:rsidRPr="00EB1FF0">
        <w:t xml:space="preserve">Function </w:t>
      </w:r>
      <w:proofErr w:type="spellStart"/>
      <w:r w:rsidRPr="00EB1FF0">
        <w:t>TestCase</w:t>
      </w:r>
      <w:proofErr w:type="spellEnd"/>
      <w:r w:rsidRPr="00EB1FF0">
        <w:t>__</w:t>
      </w:r>
      <w:proofErr w:type="spellStart"/>
      <w:r w:rsidRPr="00EB1FF0">
        <w:t>MyApp_TestObjectName_</w:t>
      </w:r>
      <w:proofErr w:type="gramStart"/>
      <w:r w:rsidRPr="00EB1FF0">
        <w:t>CheckExpectedItem</w:t>
      </w:r>
      <w:proofErr w:type="spellEnd"/>
      <w:r w:rsidRPr="00EB1FF0">
        <w:t>(</w:t>
      </w:r>
      <w:proofErr w:type="gramEnd"/>
      <w:r w:rsidRPr="00EB1FF0">
        <w:t>) as string</w:t>
      </w:r>
    </w:p>
    <w:p w14:paraId="4FF13043" w14:textId="77777777" w:rsidR="00544055" w:rsidRPr="00EB1FF0" w:rsidRDefault="00544055" w:rsidP="00EB1FF0">
      <w:pPr>
        <w:pStyle w:val="HorizontalLine"/>
      </w:pPr>
      <w:r w:rsidRPr="00EB1FF0">
        <w:t xml:space="preserve">    </w:t>
      </w:r>
    </w:p>
    <w:p w14:paraId="72D55CA5" w14:textId="77777777" w:rsidR="00544055" w:rsidRPr="00EB1FF0" w:rsidRDefault="00544055" w:rsidP="00EB1FF0">
      <w:pPr>
        <w:pStyle w:val="HorizontalLine"/>
      </w:pPr>
      <w:r w:rsidRPr="00EB1FF0">
        <w:t xml:space="preserve">    </w:t>
      </w:r>
      <w:proofErr w:type="spellStart"/>
      <w:r w:rsidRPr="00EB1FF0">
        <w:t>inputObject</w:t>
      </w:r>
      <w:proofErr w:type="spellEnd"/>
      <w:r w:rsidRPr="00EB1FF0">
        <w:t xml:space="preserve"> = {</w:t>
      </w:r>
    </w:p>
    <w:p w14:paraId="7E500BC4" w14:textId="77777777" w:rsidR="00544055" w:rsidRPr="00EB1FF0" w:rsidRDefault="00544055" w:rsidP="00EB1FF0">
      <w:pPr>
        <w:pStyle w:val="HorizontalLine"/>
      </w:pPr>
      <w:r w:rsidRPr="00EB1FF0">
        <w:t xml:space="preserve">        key</w:t>
      </w:r>
      <w:proofErr w:type="gramStart"/>
      <w:r w:rsidRPr="00EB1FF0">
        <w:t>1  :</w:t>
      </w:r>
      <w:proofErr w:type="gramEnd"/>
      <w:r w:rsidRPr="00EB1FF0">
        <w:t xml:space="preserve"> "Value1"</w:t>
      </w:r>
    </w:p>
    <w:p w14:paraId="5FE058B6" w14:textId="77777777" w:rsidR="00544055" w:rsidRPr="00EB1FF0" w:rsidRDefault="00544055" w:rsidP="00EB1FF0">
      <w:pPr>
        <w:pStyle w:val="HorizontalLine"/>
      </w:pPr>
      <w:r w:rsidRPr="00EB1FF0">
        <w:t xml:space="preserve">        key</w:t>
      </w:r>
      <w:proofErr w:type="gramStart"/>
      <w:r w:rsidRPr="00EB1FF0">
        <w:t>2  :</w:t>
      </w:r>
      <w:proofErr w:type="gramEnd"/>
      <w:r w:rsidRPr="00EB1FF0">
        <w:t xml:space="preserve"> "Value2"</w:t>
      </w:r>
    </w:p>
    <w:p w14:paraId="3CB8175B" w14:textId="77777777" w:rsidR="00544055" w:rsidRPr="00EB1FF0" w:rsidRDefault="00544055" w:rsidP="00EB1FF0">
      <w:pPr>
        <w:pStyle w:val="HorizontalLine"/>
      </w:pPr>
      <w:r w:rsidRPr="00EB1FF0">
        <w:t xml:space="preserve">        key</w:t>
      </w:r>
      <w:proofErr w:type="gramStart"/>
      <w:r w:rsidRPr="00EB1FF0">
        <w:t>3  :</w:t>
      </w:r>
      <w:proofErr w:type="gramEnd"/>
      <w:r w:rsidRPr="00EB1FF0">
        <w:t xml:space="preserve"> "Value3"</w:t>
      </w:r>
    </w:p>
    <w:p w14:paraId="7D64E4B5" w14:textId="77777777" w:rsidR="00544055" w:rsidRPr="00EB1FF0" w:rsidRDefault="00544055" w:rsidP="00EB1FF0">
      <w:pPr>
        <w:pStyle w:val="HorizontalLine"/>
      </w:pPr>
      <w:r w:rsidRPr="00EB1FF0">
        <w:t xml:space="preserve">        key</w:t>
      </w:r>
      <w:proofErr w:type="gramStart"/>
      <w:r w:rsidRPr="00EB1FF0">
        <w:t>4  :</w:t>
      </w:r>
      <w:proofErr w:type="gramEnd"/>
      <w:r w:rsidRPr="00EB1FF0">
        <w:t xml:space="preserve"> {subKey1: "subValue1"}</w:t>
      </w:r>
    </w:p>
    <w:p w14:paraId="22A6EE1D" w14:textId="77777777" w:rsidR="00544055" w:rsidRPr="00EB1FF0" w:rsidRDefault="00544055" w:rsidP="00EB1FF0">
      <w:pPr>
        <w:pStyle w:val="HorizontalLine"/>
      </w:pPr>
      <w:r w:rsidRPr="00EB1FF0">
        <w:t xml:space="preserve">    }</w:t>
      </w:r>
    </w:p>
    <w:p w14:paraId="790999D6" w14:textId="77777777" w:rsidR="00544055" w:rsidRPr="00EB1FF0" w:rsidRDefault="00544055" w:rsidP="00EB1FF0">
      <w:pPr>
        <w:pStyle w:val="HorizontalLine"/>
      </w:pPr>
      <w:r w:rsidRPr="00EB1FF0">
        <w:t xml:space="preserve">    </w:t>
      </w:r>
    </w:p>
    <w:p w14:paraId="005F95A4" w14:textId="77777777" w:rsidR="00544055" w:rsidRPr="00EB1FF0" w:rsidRDefault="00544055" w:rsidP="00EB1FF0">
      <w:pPr>
        <w:pStyle w:val="HorizontalLine"/>
      </w:pPr>
      <w:r w:rsidRPr="00EB1FF0">
        <w:t xml:space="preserve">    </w:t>
      </w:r>
      <w:proofErr w:type="spellStart"/>
      <w:r w:rsidRPr="00EB1FF0">
        <w:t>expectedItem</w:t>
      </w:r>
      <w:proofErr w:type="spellEnd"/>
      <w:r w:rsidRPr="00EB1FF0">
        <w:t xml:space="preserve"> = {</w:t>
      </w:r>
    </w:p>
    <w:p w14:paraId="6DFC6175" w14:textId="77777777" w:rsidR="00544055" w:rsidRPr="00EB1FF0" w:rsidRDefault="00544055" w:rsidP="00EB1FF0">
      <w:pPr>
        <w:pStyle w:val="HorizontalLine"/>
      </w:pPr>
      <w:r w:rsidRPr="00EB1FF0">
        <w:t xml:space="preserve">        expectedKey</w:t>
      </w:r>
      <w:proofErr w:type="gramStart"/>
      <w:r w:rsidRPr="00EB1FF0">
        <w:t>1  :</w:t>
      </w:r>
      <w:proofErr w:type="gramEnd"/>
      <w:r w:rsidRPr="00EB1FF0">
        <w:t xml:space="preserve"> "Value1"</w:t>
      </w:r>
    </w:p>
    <w:p w14:paraId="0633BE25" w14:textId="77777777" w:rsidR="00544055" w:rsidRPr="00EB1FF0" w:rsidRDefault="00544055" w:rsidP="00EB1FF0">
      <w:pPr>
        <w:pStyle w:val="HorizontalLine"/>
      </w:pPr>
      <w:r w:rsidRPr="00EB1FF0">
        <w:t xml:space="preserve">        expectedKey</w:t>
      </w:r>
      <w:proofErr w:type="gramStart"/>
      <w:r w:rsidRPr="00EB1FF0">
        <w:t>2  :</w:t>
      </w:r>
      <w:proofErr w:type="gramEnd"/>
      <w:r w:rsidRPr="00EB1FF0">
        <w:t xml:space="preserve"> "Value2"</w:t>
      </w:r>
    </w:p>
    <w:p w14:paraId="0A123DE1" w14:textId="77777777" w:rsidR="00544055" w:rsidRPr="00EB1FF0" w:rsidRDefault="00544055" w:rsidP="00EB1FF0">
      <w:pPr>
        <w:pStyle w:val="HorizontalLine"/>
      </w:pPr>
      <w:r w:rsidRPr="00EB1FF0">
        <w:t xml:space="preserve">        expectedKey</w:t>
      </w:r>
      <w:proofErr w:type="gramStart"/>
      <w:r w:rsidRPr="00EB1FF0">
        <w:t>3  :</w:t>
      </w:r>
      <w:proofErr w:type="gramEnd"/>
      <w:r w:rsidRPr="00EB1FF0">
        <w:t xml:space="preserve"> "Value3"</w:t>
      </w:r>
    </w:p>
    <w:p w14:paraId="78DC8932" w14:textId="77777777" w:rsidR="00544055" w:rsidRPr="00EB1FF0" w:rsidRDefault="00544055" w:rsidP="00EB1FF0">
      <w:pPr>
        <w:pStyle w:val="HorizontalLine"/>
      </w:pPr>
      <w:r w:rsidRPr="00EB1FF0">
        <w:t xml:space="preserve">        expectedKey</w:t>
      </w:r>
      <w:proofErr w:type="gramStart"/>
      <w:r w:rsidRPr="00EB1FF0">
        <w:t>4  :</w:t>
      </w:r>
      <w:proofErr w:type="gramEnd"/>
      <w:r w:rsidRPr="00EB1FF0">
        <w:t xml:space="preserve"> {expectedSubKey1: "subValue1"}</w:t>
      </w:r>
    </w:p>
    <w:p w14:paraId="3F8846AA" w14:textId="77777777" w:rsidR="00544055" w:rsidRPr="00EB1FF0" w:rsidRDefault="00544055" w:rsidP="00EB1FF0">
      <w:pPr>
        <w:pStyle w:val="HorizontalLine"/>
      </w:pPr>
      <w:r w:rsidRPr="00EB1FF0">
        <w:t xml:space="preserve">    }</w:t>
      </w:r>
    </w:p>
    <w:p w14:paraId="6A0BB934" w14:textId="77777777" w:rsidR="00544055" w:rsidRPr="00EB1FF0" w:rsidRDefault="00544055" w:rsidP="00EB1FF0">
      <w:pPr>
        <w:pStyle w:val="HorizontalLine"/>
      </w:pPr>
      <w:r w:rsidRPr="00EB1FF0">
        <w:t xml:space="preserve">    </w:t>
      </w:r>
    </w:p>
    <w:p w14:paraId="5ECCEABD" w14:textId="77777777" w:rsidR="00544055" w:rsidRPr="00EB1FF0" w:rsidRDefault="00544055" w:rsidP="00EB1FF0">
      <w:pPr>
        <w:pStyle w:val="HorizontalLine"/>
      </w:pPr>
      <w:r w:rsidRPr="00EB1FF0">
        <w:t xml:space="preserve">    </w:t>
      </w:r>
      <w:proofErr w:type="spellStart"/>
      <w:r w:rsidRPr="00EB1FF0">
        <w:t>resultItem</w:t>
      </w:r>
      <w:proofErr w:type="spellEnd"/>
      <w:r w:rsidRPr="00EB1FF0">
        <w:t xml:space="preserve"> = </w:t>
      </w:r>
      <w:proofErr w:type="spellStart"/>
      <w:proofErr w:type="gramStart"/>
      <w:r w:rsidRPr="00EB1FF0">
        <w:t>m.targetTestObject.SomeFunction</w:t>
      </w:r>
      <w:proofErr w:type="spellEnd"/>
      <w:proofErr w:type="gramEnd"/>
      <w:r w:rsidRPr="00EB1FF0">
        <w:t>(</w:t>
      </w:r>
      <w:proofErr w:type="spellStart"/>
      <w:r w:rsidRPr="00EB1FF0">
        <w:t>inputObject</w:t>
      </w:r>
      <w:proofErr w:type="spellEnd"/>
      <w:r w:rsidRPr="00EB1FF0">
        <w:t>)</w:t>
      </w:r>
    </w:p>
    <w:p w14:paraId="76562F3F" w14:textId="77777777" w:rsidR="00544055" w:rsidRPr="00EB1FF0" w:rsidRDefault="00544055" w:rsidP="00EB1FF0">
      <w:pPr>
        <w:pStyle w:val="HorizontalLine"/>
      </w:pPr>
      <w:r w:rsidRPr="00EB1FF0">
        <w:t xml:space="preserve">    </w:t>
      </w:r>
    </w:p>
    <w:p w14:paraId="635F74E0" w14:textId="77777777" w:rsidR="00544055" w:rsidRPr="00EB1FF0" w:rsidRDefault="00544055" w:rsidP="00EB1FF0">
      <w:pPr>
        <w:pStyle w:val="HorizontalLine"/>
      </w:pPr>
      <w:r w:rsidRPr="00EB1FF0">
        <w:t xml:space="preserve">    return </w:t>
      </w:r>
      <w:proofErr w:type="spellStart"/>
      <w:proofErr w:type="gramStart"/>
      <w:r w:rsidRPr="00EB1FF0">
        <w:t>m.assertEqual</w:t>
      </w:r>
      <w:proofErr w:type="spellEnd"/>
      <w:proofErr w:type="gramEnd"/>
      <w:r w:rsidRPr="00EB1FF0">
        <w:t>(</w:t>
      </w:r>
      <w:proofErr w:type="spellStart"/>
      <w:r w:rsidRPr="00EB1FF0">
        <w:t>expectedItem</w:t>
      </w:r>
      <w:proofErr w:type="spellEnd"/>
      <w:r w:rsidRPr="00EB1FF0">
        <w:t xml:space="preserve">, </w:t>
      </w:r>
      <w:proofErr w:type="spellStart"/>
      <w:r w:rsidRPr="00EB1FF0">
        <w:t>resultItem</w:t>
      </w:r>
      <w:proofErr w:type="spellEnd"/>
      <w:r w:rsidRPr="00EB1FF0">
        <w:t>)</w:t>
      </w:r>
    </w:p>
    <w:p w14:paraId="6013B247" w14:textId="77777777" w:rsidR="00544055" w:rsidRPr="00EB1FF0" w:rsidRDefault="00544055" w:rsidP="00EB1FF0">
      <w:pPr>
        <w:pStyle w:val="HorizontalLine"/>
      </w:pPr>
      <w:r w:rsidRPr="00EB1FF0">
        <w:t xml:space="preserve">    </w:t>
      </w:r>
    </w:p>
    <w:p w14:paraId="6EAB4620" w14:textId="77777777" w:rsidR="00544055" w:rsidRPr="00EB1FF0" w:rsidRDefault="00544055" w:rsidP="00EB1FF0">
      <w:pPr>
        <w:pStyle w:val="HorizontalLine"/>
      </w:pPr>
      <w:r w:rsidRPr="00EB1FF0">
        <w:t>End Function</w:t>
      </w:r>
    </w:p>
    <w:p w14:paraId="3BAE2EE3" w14:textId="77777777" w:rsidR="00406843" w:rsidRPr="00406843" w:rsidRDefault="00406843" w:rsidP="00B4151E">
      <w:pPr>
        <w:pStyle w:val="Caption"/>
        <w:jc w:val="both"/>
      </w:pPr>
    </w:p>
    <w:sectPr w:rsidR="00406843" w:rsidRPr="00406843" w:rsidSect="005A4B17">
      <w:headerReference w:type="first" r:id="rId16"/>
      <w:footerReference w:type="first" r:id="rId17"/>
      <w:pgSz w:w="11909" w:h="16834" w:code="9"/>
      <w:pgMar w:top="1728" w:right="1008" w:bottom="1440" w:left="28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488E7C" w14:textId="77777777" w:rsidR="001A3F99" w:rsidRDefault="001A3F99">
      <w:r>
        <w:separator/>
      </w:r>
    </w:p>
  </w:endnote>
  <w:endnote w:type="continuationSeparator" w:id="0">
    <w:p w14:paraId="1C9C851D" w14:textId="77777777" w:rsidR="001A3F99" w:rsidRDefault="001A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auto"/>
    <w:pitch w:val="variable"/>
    <w:sig w:usb0="A10006FF" w:usb1="4000205B" w:usb2="00000010"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Lucida Sans Unicode">
    <w:panose1 w:val="020B0602030504020204"/>
    <w:charset w:val="00"/>
    <w:family w:val="auto"/>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EDFC H+ Gill Sans">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459039"/>
      <w:docPartObj>
        <w:docPartGallery w:val="Page Numbers (Bottom of Page)"/>
        <w:docPartUnique/>
      </w:docPartObj>
    </w:sdtPr>
    <w:sdtEndPr>
      <w:rPr>
        <w:noProof/>
      </w:rPr>
    </w:sdtEndPr>
    <w:sdtContent>
      <w:p w14:paraId="35625386" w14:textId="77777777" w:rsidR="00111DF6" w:rsidRDefault="00111DF6">
        <w:pPr>
          <w:pStyle w:val="Footer"/>
          <w:jc w:val="center"/>
        </w:pPr>
        <w:r>
          <w:fldChar w:fldCharType="begin"/>
        </w:r>
        <w:r>
          <w:instrText xml:space="preserve"> PAGE   \* MERGEFORMAT </w:instrText>
        </w:r>
        <w:r>
          <w:fldChar w:fldCharType="separate"/>
        </w:r>
        <w:r w:rsidR="00B1563A">
          <w:rPr>
            <w:noProof/>
          </w:rPr>
          <w:t>2</w:t>
        </w:r>
        <w:r>
          <w:rPr>
            <w:noProof/>
          </w:rPr>
          <w:fldChar w:fldCharType="end"/>
        </w:r>
      </w:p>
    </w:sdtContent>
  </w:sdt>
  <w:p w14:paraId="182B15BF" w14:textId="77777777" w:rsidR="00111DF6" w:rsidRPr="00DB1E4D" w:rsidRDefault="00111DF6" w:rsidP="00DB1E4D">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9E0FA" w14:textId="77777777" w:rsidR="00111DF6" w:rsidRDefault="00111DF6">
    <w:pPr>
      <w:pStyle w:val="Footer"/>
      <w:jc w:val="center"/>
    </w:pPr>
  </w:p>
  <w:p w14:paraId="7A587FCE" w14:textId="77777777" w:rsidR="00111DF6" w:rsidRDefault="00111DF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1B2D7" w14:textId="77777777" w:rsidR="00111DF6" w:rsidRDefault="00111DF6">
    <w:pPr>
      <w:pStyle w:val="Footer"/>
      <w:jc w:val="center"/>
    </w:pPr>
    <w:r>
      <w:t>3</w:t>
    </w:r>
  </w:p>
  <w:p w14:paraId="0DA68314" w14:textId="77777777" w:rsidR="00111DF6" w:rsidRDefault="00111DF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D1EA75" w14:textId="77777777" w:rsidR="001A3F99" w:rsidRDefault="001A3F99">
      <w:r>
        <w:separator/>
      </w:r>
    </w:p>
  </w:footnote>
  <w:footnote w:type="continuationSeparator" w:id="0">
    <w:p w14:paraId="6D8DC051" w14:textId="77777777" w:rsidR="001A3F99" w:rsidRDefault="001A3F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94020" w14:textId="77777777" w:rsidR="00111DF6" w:rsidRDefault="00111DF6">
    <w:pPr>
      <w:pStyle w:val="Header"/>
    </w:pPr>
  </w:p>
  <w:tbl>
    <w:tblPr>
      <w:tblStyle w:val="TableGrid"/>
      <w:tblW w:w="0" w:type="auto"/>
      <w:tblInd w:w="-2016"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115"/>
      <w:gridCol w:w="5922"/>
    </w:tblGrid>
    <w:tr w:rsidR="00111DF6" w14:paraId="2307D371" w14:textId="77777777" w:rsidTr="00B46D56">
      <w:trPr>
        <w:trHeight w:val="288"/>
      </w:trPr>
      <w:tc>
        <w:tcPr>
          <w:tcW w:w="4118" w:type="dxa"/>
          <w:vAlign w:val="center"/>
        </w:tcPr>
        <w:p w14:paraId="5E3DEFA7" w14:textId="77777777" w:rsidR="00111DF6" w:rsidRDefault="00111DF6" w:rsidP="00B46D56">
          <w:pPr>
            <w:pStyle w:val="Header"/>
            <w:ind w:left="0"/>
          </w:pPr>
          <w:r>
            <w:t>Software Design Document</w:t>
          </w:r>
        </w:p>
      </w:tc>
      <w:tc>
        <w:tcPr>
          <w:tcW w:w="5926" w:type="dxa"/>
          <w:vAlign w:val="center"/>
        </w:tcPr>
        <w:p w14:paraId="091FC651" w14:textId="77777777" w:rsidR="00111DF6" w:rsidRDefault="00111DF6" w:rsidP="00B46D56">
          <w:pPr>
            <w:pStyle w:val="Header"/>
            <w:ind w:left="0"/>
            <w:jc w:val="right"/>
          </w:pPr>
          <w:r>
            <w:t>Unit Test Framework for Roku Channels</w:t>
          </w:r>
        </w:p>
      </w:tc>
    </w:tr>
  </w:tbl>
  <w:p w14:paraId="7E474A7F" w14:textId="77777777" w:rsidR="00111DF6" w:rsidRDefault="00111DF6" w:rsidP="00B46D56">
    <w:pPr>
      <w:pStyle w:val="Header"/>
      <w:ind w:left="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55601" w14:textId="77777777" w:rsidR="00111DF6" w:rsidRDefault="00111DF6">
    <w:pPr>
      <w:pStyle w:val="Header"/>
    </w:pPr>
    <w:r>
      <w:rPr>
        <w:noProof/>
        <w:lang w:val="en-US"/>
      </w:rPr>
      <w:drawing>
        <wp:inline distT="0" distB="0" distL="0" distR="0" wp14:anchorId="589F5CA5" wp14:editId="74B21CB3">
          <wp:extent cx="1129665" cy="215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7809" t="34077" r="8075" b="36620"/>
                  <a:stretch>
                    <a:fillRect/>
                  </a:stretch>
                </pic:blipFill>
                <pic:spPr bwMode="auto">
                  <a:xfrm>
                    <a:off x="0" y="0"/>
                    <a:ext cx="1129665" cy="215265"/>
                  </a:xfrm>
                  <a:prstGeom prst="rect">
                    <a:avLst/>
                  </a:prstGeom>
                  <a:noFill/>
                  <a:ln>
                    <a:noFill/>
                  </a:ln>
                </pic:spPr>
              </pic:pic>
            </a:graphicData>
          </a:graphic>
        </wp:inline>
      </w:drawing>
    </w:r>
  </w:p>
  <w:tbl>
    <w:tblPr>
      <w:tblStyle w:val="TableGrid"/>
      <w:tblW w:w="0" w:type="auto"/>
      <w:tblInd w:w="-2016"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115"/>
      <w:gridCol w:w="5922"/>
    </w:tblGrid>
    <w:tr w:rsidR="00111DF6" w14:paraId="6137D6DE" w14:textId="77777777" w:rsidTr="00216F73">
      <w:trPr>
        <w:trHeight w:val="288"/>
      </w:trPr>
      <w:tc>
        <w:tcPr>
          <w:tcW w:w="4118" w:type="dxa"/>
          <w:vAlign w:val="center"/>
        </w:tcPr>
        <w:p w14:paraId="24E13271" w14:textId="77777777" w:rsidR="00111DF6" w:rsidRDefault="00111DF6" w:rsidP="00216F73">
          <w:pPr>
            <w:pStyle w:val="Header"/>
            <w:ind w:left="0"/>
          </w:pPr>
          <w:r>
            <w:t>Software Design Document</w:t>
          </w:r>
        </w:p>
      </w:tc>
      <w:tc>
        <w:tcPr>
          <w:tcW w:w="5926" w:type="dxa"/>
          <w:vAlign w:val="center"/>
        </w:tcPr>
        <w:p w14:paraId="6E58D6DD" w14:textId="77777777" w:rsidR="00111DF6" w:rsidRDefault="00111DF6" w:rsidP="00216F73">
          <w:pPr>
            <w:pStyle w:val="Header"/>
            <w:ind w:left="0"/>
            <w:jc w:val="right"/>
          </w:pPr>
          <w:r>
            <w:t>Push Notification API</w:t>
          </w:r>
        </w:p>
      </w:tc>
    </w:tr>
  </w:tbl>
  <w:p w14:paraId="363AE2C8" w14:textId="77777777" w:rsidR="00111DF6" w:rsidRDefault="00111DF6" w:rsidP="00435247">
    <w:pPr>
      <w:pStyle w:val="Header"/>
      <w:ind w:left="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6AAE86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990E2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18CD0D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A04E7F0"/>
    <w:lvl w:ilvl="0">
      <w:start w:val="1"/>
      <w:numFmt w:val="lowerLetter"/>
      <w:pStyle w:val="ListNumber2"/>
      <w:lvlText w:val="%1."/>
      <w:lvlJc w:val="left"/>
      <w:pPr>
        <w:tabs>
          <w:tab w:val="num" w:pos="720"/>
        </w:tabs>
        <w:ind w:left="720" w:hanging="360"/>
      </w:pPr>
      <w:rPr>
        <w:rFonts w:ascii="Verdana" w:hAnsi="Verdana" w:hint="default"/>
        <w:b w:val="0"/>
        <w:i w:val="0"/>
        <w:color w:val="00639F"/>
        <w:sz w:val="16"/>
        <w:szCs w:val="16"/>
      </w:rPr>
    </w:lvl>
  </w:abstractNum>
  <w:abstractNum w:abstractNumId="4">
    <w:nsid w:val="FFFFFF80"/>
    <w:multiLevelType w:val="singleLevel"/>
    <w:tmpl w:val="8774F21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04264DAC"/>
    <w:multiLevelType w:val="hybridMultilevel"/>
    <w:tmpl w:val="0D9C9350"/>
    <w:lvl w:ilvl="0" w:tplc="04090011">
      <w:start w:val="1"/>
      <w:numFmt w:val="decimal"/>
      <w:lvlText w:val="%1)"/>
      <w:lvlJc w:val="left"/>
      <w:pPr>
        <w:ind w:left="21874" w:hanging="360"/>
      </w:pPr>
    </w:lvl>
    <w:lvl w:ilvl="1" w:tplc="04090019" w:tentative="1">
      <w:start w:val="1"/>
      <w:numFmt w:val="lowerLetter"/>
      <w:lvlText w:val="%2."/>
      <w:lvlJc w:val="left"/>
      <w:pPr>
        <w:ind w:left="22594" w:hanging="360"/>
      </w:pPr>
    </w:lvl>
    <w:lvl w:ilvl="2" w:tplc="0409001B" w:tentative="1">
      <w:start w:val="1"/>
      <w:numFmt w:val="lowerRoman"/>
      <w:lvlText w:val="%3."/>
      <w:lvlJc w:val="right"/>
      <w:pPr>
        <w:ind w:left="23314" w:hanging="180"/>
      </w:pPr>
    </w:lvl>
    <w:lvl w:ilvl="3" w:tplc="0409000F" w:tentative="1">
      <w:start w:val="1"/>
      <w:numFmt w:val="decimal"/>
      <w:lvlText w:val="%4."/>
      <w:lvlJc w:val="left"/>
      <w:pPr>
        <w:ind w:left="24034" w:hanging="360"/>
      </w:pPr>
    </w:lvl>
    <w:lvl w:ilvl="4" w:tplc="04090019" w:tentative="1">
      <w:start w:val="1"/>
      <w:numFmt w:val="lowerLetter"/>
      <w:lvlText w:val="%5."/>
      <w:lvlJc w:val="left"/>
      <w:pPr>
        <w:ind w:left="24754" w:hanging="360"/>
      </w:pPr>
    </w:lvl>
    <w:lvl w:ilvl="5" w:tplc="0409001B" w:tentative="1">
      <w:start w:val="1"/>
      <w:numFmt w:val="lowerRoman"/>
      <w:lvlText w:val="%6."/>
      <w:lvlJc w:val="right"/>
      <w:pPr>
        <w:ind w:left="25474" w:hanging="180"/>
      </w:pPr>
    </w:lvl>
    <w:lvl w:ilvl="6" w:tplc="0409000F" w:tentative="1">
      <w:start w:val="1"/>
      <w:numFmt w:val="decimal"/>
      <w:lvlText w:val="%7."/>
      <w:lvlJc w:val="left"/>
      <w:pPr>
        <w:ind w:left="26194" w:hanging="360"/>
      </w:pPr>
    </w:lvl>
    <w:lvl w:ilvl="7" w:tplc="04090019" w:tentative="1">
      <w:start w:val="1"/>
      <w:numFmt w:val="lowerLetter"/>
      <w:lvlText w:val="%8."/>
      <w:lvlJc w:val="left"/>
      <w:pPr>
        <w:ind w:left="26914" w:hanging="360"/>
      </w:pPr>
    </w:lvl>
    <w:lvl w:ilvl="8" w:tplc="0409001B" w:tentative="1">
      <w:start w:val="1"/>
      <w:numFmt w:val="lowerRoman"/>
      <w:lvlText w:val="%9."/>
      <w:lvlJc w:val="right"/>
      <w:pPr>
        <w:ind w:left="27634" w:hanging="180"/>
      </w:pPr>
    </w:lvl>
  </w:abstractNum>
  <w:abstractNum w:abstractNumId="6">
    <w:nsid w:val="08CA5758"/>
    <w:multiLevelType w:val="multilevel"/>
    <w:tmpl w:val="39C6CE62"/>
    <w:lvl w:ilvl="0">
      <w:start w:val="1"/>
      <w:numFmt w:val="decimal"/>
      <w:pStyle w:val="Heading1"/>
      <w:lvlText w:val="%1"/>
      <w:lvlJc w:val="left"/>
      <w:pPr>
        <w:tabs>
          <w:tab w:val="num" w:pos="-1224"/>
        </w:tabs>
        <w:ind w:left="-1224" w:hanging="720"/>
      </w:pPr>
      <w:rPr>
        <w:rFonts w:hint="default"/>
      </w:rPr>
    </w:lvl>
    <w:lvl w:ilvl="1">
      <w:start w:val="1"/>
      <w:numFmt w:val="decimal"/>
      <w:pStyle w:val="Heading2"/>
      <w:lvlText w:val="%1.%2"/>
      <w:lvlJc w:val="left"/>
      <w:pPr>
        <w:tabs>
          <w:tab w:val="num" w:pos="-504"/>
        </w:tabs>
        <w:ind w:left="-504" w:hanging="1440"/>
      </w:pPr>
      <w:rPr>
        <w:rFonts w:ascii="Verdana" w:hAnsi="Verdana"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504"/>
        </w:tabs>
        <w:ind w:left="-504" w:hanging="1440"/>
      </w:pPr>
      <w:rPr>
        <w:rFonts w:hint="default"/>
      </w:rPr>
    </w:lvl>
    <w:lvl w:ilvl="3">
      <w:start w:val="1"/>
      <w:numFmt w:val="decimal"/>
      <w:pStyle w:val="Heading4"/>
      <w:lvlText w:val="%1.%2.%3.%4"/>
      <w:lvlJc w:val="left"/>
      <w:pPr>
        <w:tabs>
          <w:tab w:val="num" w:pos="-504"/>
        </w:tabs>
        <w:ind w:left="-504" w:hanging="1440"/>
      </w:pPr>
      <w:rPr>
        <w:rFonts w:hint="default"/>
      </w:rPr>
    </w:lvl>
    <w:lvl w:ilvl="4">
      <w:start w:val="1"/>
      <w:numFmt w:val="decimal"/>
      <w:pStyle w:val="Heading5"/>
      <w:lvlText w:val="%1.%2.%3.%4.%5"/>
      <w:lvlJc w:val="left"/>
      <w:pPr>
        <w:tabs>
          <w:tab w:val="num" w:pos="-504"/>
        </w:tabs>
        <w:ind w:left="-504" w:hanging="1440"/>
      </w:pPr>
      <w:rPr>
        <w:rFonts w:hint="default"/>
      </w:rPr>
    </w:lvl>
    <w:lvl w:ilvl="5">
      <w:start w:val="1"/>
      <w:numFmt w:val="decimal"/>
      <w:lvlText w:val="%1.%2.%3.%4.%5.%6."/>
      <w:lvlJc w:val="left"/>
      <w:pPr>
        <w:tabs>
          <w:tab w:val="num" w:pos="216"/>
        </w:tabs>
        <w:ind w:left="-288" w:hanging="936"/>
      </w:pPr>
      <w:rPr>
        <w:rFonts w:hint="default"/>
      </w:rPr>
    </w:lvl>
    <w:lvl w:ilvl="6">
      <w:start w:val="1"/>
      <w:numFmt w:val="decimal"/>
      <w:lvlText w:val="%1.%2.%3.%4.%5.%6.%7."/>
      <w:lvlJc w:val="left"/>
      <w:pPr>
        <w:tabs>
          <w:tab w:val="num" w:pos="936"/>
        </w:tabs>
        <w:ind w:left="216" w:hanging="1080"/>
      </w:pPr>
      <w:rPr>
        <w:rFonts w:hint="default"/>
      </w:rPr>
    </w:lvl>
    <w:lvl w:ilvl="7">
      <w:start w:val="1"/>
      <w:numFmt w:val="decimal"/>
      <w:lvlText w:val="%1.%2.%3.%4.%5.%6.%7.%8."/>
      <w:lvlJc w:val="left"/>
      <w:pPr>
        <w:tabs>
          <w:tab w:val="num" w:pos="1656"/>
        </w:tabs>
        <w:ind w:left="720" w:hanging="1224"/>
      </w:pPr>
      <w:rPr>
        <w:rFonts w:hint="default"/>
      </w:rPr>
    </w:lvl>
    <w:lvl w:ilvl="8">
      <w:start w:val="1"/>
      <w:numFmt w:val="decimal"/>
      <w:lvlText w:val="%1.%2.%3.%4.%5.%6.%7.%8.%9."/>
      <w:lvlJc w:val="left"/>
      <w:pPr>
        <w:tabs>
          <w:tab w:val="num" w:pos="2016"/>
        </w:tabs>
        <w:ind w:left="1296" w:hanging="1440"/>
      </w:pPr>
      <w:rPr>
        <w:rFonts w:hint="default"/>
      </w:rPr>
    </w:lvl>
  </w:abstractNum>
  <w:abstractNum w:abstractNumId="7">
    <w:nsid w:val="12976E16"/>
    <w:multiLevelType w:val="multilevel"/>
    <w:tmpl w:val="27B49890"/>
    <w:lvl w:ilvl="0">
      <w:start w:val="1"/>
      <w:numFmt w:val="decimal"/>
      <w:pStyle w:val="TextBulleted"/>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1F3037D8"/>
    <w:multiLevelType w:val="singleLevel"/>
    <w:tmpl w:val="D9FE764C"/>
    <w:lvl w:ilvl="0">
      <w:start w:val="1"/>
      <w:numFmt w:val="decimal"/>
      <w:pStyle w:val="points"/>
      <w:lvlText w:val="%1."/>
      <w:lvlJc w:val="left"/>
      <w:pPr>
        <w:tabs>
          <w:tab w:val="num" w:pos="360"/>
        </w:tabs>
        <w:ind w:left="360" w:hanging="360"/>
      </w:pPr>
    </w:lvl>
  </w:abstractNum>
  <w:abstractNum w:abstractNumId="9">
    <w:nsid w:val="28201ECD"/>
    <w:multiLevelType w:val="hybridMultilevel"/>
    <w:tmpl w:val="1C7C0E76"/>
    <w:lvl w:ilvl="0" w:tplc="8AA2F60C">
      <w:start w:val="1"/>
      <w:numFmt w:val="bullet"/>
      <w:pStyle w:val="Startpoints"/>
      <w:lvlText w:val=""/>
      <w:lvlJc w:val="left"/>
      <w:pPr>
        <w:tabs>
          <w:tab w:val="num" w:pos="605"/>
        </w:tabs>
        <w:ind w:left="245" w:hanging="360"/>
      </w:pPr>
      <w:rPr>
        <w:rFonts w:ascii="Wingdings 3" w:hAnsi="Wingdings 3" w:hint="default"/>
        <w:color w:val="00639F"/>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8E63AA4"/>
    <w:multiLevelType w:val="hybridMultilevel"/>
    <w:tmpl w:val="AA50715A"/>
    <w:lvl w:ilvl="0" w:tplc="6F707A12">
      <w:start w:val="1"/>
      <w:numFmt w:val="lowerLetter"/>
      <w:pStyle w:val="TableListNumber2"/>
      <w:lvlText w:val="%1."/>
      <w:lvlJc w:val="left"/>
      <w:pPr>
        <w:tabs>
          <w:tab w:val="num" w:pos="720"/>
        </w:tabs>
        <w:ind w:left="720" w:hanging="360"/>
      </w:pPr>
      <w:rPr>
        <w:rFonts w:ascii="Verdana" w:hAnsi="Verdana" w:hint="default"/>
        <w:b w:val="0"/>
        <w:i w:val="0"/>
        <w:color w:val="00639F"/>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BBC12B5"/>
    <w:multiLevelType w:val="hybridMultilevel"/>
    <w:tmpl w:val="5678CF94"/>
    <w:lvl w:ilvl="0" w:tplc="54826F38">
      <w:start w:val="1"/>
      <w:numFmt w:val="bullet"/>
      <w:pStyle w:val="ListBullet1"/>
      <w:lvlText w:val=""/>
      <w:lvlJc w:val="left"/>
      <w:pPr>
        <w:tabs>
          <w:tab w:val="num" w:pos="720"/>
        </w:tabs>
        <w:ind w:left="720" w:hanging="360"/>
      </w:pPr>
      <w:rPr>
        <w:rFonts w:ascii="Symbol" w:hAnsi="Symbol" w:hint="default"/>
        <w:color w:val="00639F"/>
        <w:sz w:val="22"/>
        <w:szCs w:val="22"/>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nsid w:val="2DF72AF1"/>
    <w:multiLevelType w:val="singleLevel"/>
    <w:tmpl w:val="47366C7C"/>
    <w:lvl w:ilvl="0">
      <w:start w:val="1"/>
      <w:numFmt w:val="decimal"/>
      <w:pStyle w:val="TableHeadingText0"/>
      <w:lvlText w:val="%1"/>
      <w:lvlJc w:val="left"/>
      <w:pPr>
        <w:tabs>
          <w:tab w:val="num" w:pos="360"/>
        </w:tabs>
        <w:ind w:left="360" w:hanging="360"/>
      </w:pPr>
      <w:rPr>
        <w:rFonts w:ascii="Arial" w:hAnsi="Arial" w:hint="default"/>
        <w:b/>
        <w:i/>
        <w:sz w:val="18"/>
      </w:rPr>
    </w:lvl>
  </w:abstractNum>
  <w:abstractNum w:abstractNumId="13">
    <w:nsid w:val="37296530"/>
    <w:multiLevelType w:val="hybridMultilevel"/>
    <w:tmpl w:val="06A691DE"/>
    <w:lvl w:ilvl="0" w:tplc="99C24B40">
      <w:start w:val="1"/>
      <w:numFmt w:val="decimal"/>
      <w:pStyle w:val="NoteListNumber"/>
      <w:lvlText w:val="%1."/>
      <w:lvlJc w:val="left"/>
      <w:pPr>
        <w:tabs>
          <w:tab w:val="num" w:pos="763"/>
        </w:tabs>
        <w:ind w:left="763" w:hanging="360"/>
      </w:pPr>
      <w:rPr>
        <w:rFonts w:ascii="Verdana" w:hAnsi="Verdana" w:hint="default"/>
        <w:b w:val="0"/>
        <w:i w:val="0"/>
        <w:color w:val="00639F"/>
        <w:sz w:val="16"/>
        <w:szCs w:val="16"/>
      </w:rPr>
    </w:lvl>
    <w:lvl w:ilvl="1" w:tplc="04090003" w:tentative="1">
      <w:start w:val="1"/>
      <w:numFmt w:val="bullet"/>
      <w:lvlText w:val="o"/>
      <w:lvlJc w:val="left"/>
      <w:pPr>
        <w:tabs>
          <w:tab w:val="num" w:pos="1843"/>
        </w:tabs>
        <w:ind w:left="1843" w:hanging="360"/>
      </w:pPr>
      <w:rPr>
        <w:rFonts w:ascii="Courier New" w:hAnsi="Courier New" w:hint="default"/>
      </w:rPr>
    </w:lvl>
    <w:lvl w:ilvl="2" w:tplc="04090005" w:tentative="1">
      <w:start w:val="1"/>
      <w:numFmt w:val="bullet"/>
      <w:lvlText w:val=""/>
      <w:lvlJc w:val="left"/>
      <w:pPr>
        <w:tabs>
          <w:tab w:val="num" w:pos="2563"/>
        </w:tabs>
        <w:ind w:left="2563" w:hanging="360"/>
      </w:pPr>
      <w:rPr>
        <w:rFonts w:ascii="Wingdings" w:hAnsi="Wingdings" w:hint="default"/>
      </w:rPr>
    </w:lvl>
    <w:lvl w:ilvl="3" w:tplc="04090001" w:tentative="1">
      <w:start w:val="1"/>
      <w:numFmt w:val="bullet"/>
      <w:lvlText w:val=""/>
      <w:lvlJc w:val="left"/>
      <w:pPr>
        <w:tabs>
          <w:tab w:val="num" w:pos="3283"/>
        </w:tabs>
        <w:ind w:left="3283" w:hanging="360"/>
      </w:pPr>
      <w:rPr>
        <w:rFonts w:ascii="Symbol" w:hAnsi="Symbol" w:hint="default"/>
      </w:rPr>
    </w:lvl>
    <w:lvl w:ilvl="4" w:tplc="04090003" w:tentative="1">
      <w:start w:val="1"/>
      <w:numFmt w:val="bullet"/>
      <w:lvlText w:val="o"/>
      <w:lvlJc w:val="left"/>
      <w:pPr>
        <w:tabs>
          <w:tab w:val="num" w:pos="4003"/>
        </w:tabs>
        <w:ind w:left="4003" w:hanging="360"/>
      </w:pPr>
      <w:rPr>
        <w:rFonts w:ascii="Courier New" w:hAnsi="Courier New" w:hint="default"/>
      </w:rPr>
    </w:lvl>
    <w:lvl w:ilvl="5" w:tplc="04090005" w:tentative="1">
      <w:start w:val="1"/>
      <w:numFmt w:val="bullet"/>
      <w:lvlText w:val=""/>
      <w:lvlJc w:val="left"/>
      <w:pPr>
        <w:tabs>
          <w:tab w:val="num" w:pos="4723"/>
        </w:tabs>
        <w:ind w:left="4723" w:hanging="360"/>
      </w:pPr>
      <w:rPr>
        <w:rFonts w:ascii="Wingdings" w:hAnsi="Wingdings" w:hint="default"/>
      </w:rPr>
    </w:lvl>
    <w:lvl w:ilvl="6" w:tplc="04090001" w:tentative="1">
      <w:start w:val="1"/>
      <w:numFmt w:val="bullet"/>
      <w:lvlText w:val=""/>
      <w:lvlJc w:val="left"/>
      <w:pPr>
        <w:tabs>
          <w:tab w:val="num" w:pos="5443"/>
        </w:tabs>
        <w:ind w:left="5443" w:hanging="360"/>
      </w:pPr>
      <w:rPr>
        <w:rFonts w:ascii="Symbol" w:hAnsi="Symbol" w:hint="default"/>
      </w:rPr>
    </w:lvl>
    <w:lvl w:ilvl="7" w:tplc="04090003" w:tentative="1">
      <w:start w:val="1"/>
      <w:numFmt w:val="bullet"/>
      <w:lvlText w:val="o"/>
      <w:lvlJc w:val="left"/>
      <w:pPr>
        <w:tabs>
          <w:tab w:val="num" w:pos="6163"/>
        </w:tabs>
        <w:ind w:left="6163" w:hanging="360"/>
      </w:pPr>
      <w:rPr>
        <w:rFonts w:ascii="Courier New" w:hAnsi="Courier New" w:hint="default"/>
      </w:rPr>
    </w:lvl>
    <w:lvl w:ilvl="8" w:tplc="04090005" w:tentative="1">
      <w:start w:val="1"/>
      <w:numFmt w:val="bullet"/>
      <w:lvlText w:val=""/>
      <w:lvlJc w:val="left"/>
      <w:pPr>
        <w:tabs>
          <w:tab w:val="num" w:pos="6883"/>
        </w:tabs>
        <w:ind w:left="6883" w:hanging="360"/>
      </w:pPr>
      <w:rPr>
        <w:rFonts w:ascii="Wingdings" w:hAnsi="Wingdings" w:hint="default"/>
      </w:rPr>
    </w:lvl>
  </w:abstractNum>
  <w:abstractNum w:abstractNumId="14">
    <w:nsid w:val="3D3D0CE2"/>
    <w:multiLevelType w:val="hybridMultilevel"/>
    <w:tmpl w:val="E17CEFE6"/>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274" w:hanging="360"/>
      </w:pPr>
      <w:rPr>
        <w:rFonts w:ascii="Courier New" w:hAnsi="Courier New" w:cs="Courier New" w:hint="default"/>
      </w:rPr>
    </w:lvl>
    <w:lvl w:ilvl="2" w:tplc="04090005" w:tentative="1">
      <w:start w:val="1"/>
      <w:numFmt w:val="bullet"/>
      <w:lvlText w:val=""/>
      <w:lvlJc w:val="left"/>
      <w:pPr>
        <w:ind w:left="994" w:hanging="360"/>
      </w:pPr>
      <w:rPr>
        <w:rFonts w:ascii="Wingdings" w:hAnsi="Wingdings" w:hint="default"/>
      </w:rPr>
    </w:lvl>
    <w:lvl w:ilvl="3" w:tplc="04090001" w:tentative="1">
      <w:start w:val="1"/>
      <w:numFmt w:val="bullet"/>
      <w:lvlText w:val=""/>
      <w:lvlJc w:val="left"/>
      <w:pPr>
        <w:ind w:left="1714" w:hanging="360"/>
      </w:pPr>
      <w:rPr>
        <w:rFonts w:ascii="Symbol" w:hAnsi="Symbol" w:hint="default"/>
      </w:rPr>
    </w:lvl>
    <w:lvl w:ilvl="4" w:tplc="04090003" w:tentative="1">
      <w:start w:val="1"/>
      <w:numFmt w:val="bullet"/>
      <w:lvlText w:val="o"/>
      <w:lvlJc w:val="left"/>
      <w:pPr>
        <w:ind w:left="2434" w:hanging="360"/>
      </w:pPr>
      <w:rPr>
        <w:rFonts w:ascii="Courier New" w:hAnsi="Courier New" w:cs="Courier New" w:hint="default"/>
      </w:rPr>
    </w:lvl>
    <w:lvl w:ilvl="5" w:tplc="04090005" w:tentative="1">
      <w:start w:val="1"/>
      <w:numFmt w:val="bullet"/>
      <w:lvlText w:val=""/>
      <w:lvlJc w:val="left"/>
      <w:pPr>
        <w:ind w:left="3154" w:hanging="360"/>
      </w:pPr>
      <w:rPr>
        <w:rFonts w:ascii="Wingdings" w:hAnsi="Wingdings" w:hint="default"/>
      </w:rPr>
    </w:lvl>
    <w:lvl w:ilvl="6" w:tplc="04090001" w:tentative="1">
      <w:start w:val="1"/>
      <w:numFmt w:val="bullet"/>
      <w:lvlText w:val=""/>
      <w:lvlJc w:val="left"/>
      <w:pPr>
        <w:ind w:left="3874" w:hanging="360"/>
      </w:pPr>
      <w:rPr>
        <w:rFonts w:ascii="Symbol" w:hAnsi="Symbol" w:hint="default"/>
      </w:rPr>
    </w:lvl>
    <w:lvl w:ilvl="7" w:tplc="04090003" w:tentative="1">
      <w:start w:val="1"/>
      <w:numFmt w:val="bullet"/>
      <w:lvlText w:val="o"/>
      <w:lvlJc w:val="left"/>
      <w:pPr>
        <w:ind w:left="4594" w:hanging="360"/>
      </w:pPr>
      <w:rPr>
        <w:rFonts w:ascii="Courier New" w:hAnsi="Courier New" w:cs="Courier New" w:hint="default"/>
      </w:rPr>
    </w:lvl>
    <w:lvl w:ilvl="8" w:tplc="04090005" w:tentative="1">
      <w:start w:val="1"/>
      <w:numFmt w:val="bullet"/>
      <w:lvlText w:val=""/>
      <w:lvlJc w:val="left"/>
      <w:pPr>
        <w:ind w:left="5314" w:hanging="360"/>
      </w:pPr>
      <w:rPr>
        <w:rFonts w:ascii="Wingdings" w:hAnsi="Wingdings" w:hint="default"/>
      </w:rPr>
    </w:lvl>
  </w:abstractNum>
  <w:abstractNum w:abstractNumId="15">
    <w:nsid w:val="3EAF6E00"/>
    <w:multiLevelType w:val="hybridMultilevel"/>
    <w:tmpl w:val="9A8C9D0E"/>
    <w:lvl w:ilvl="0" w:tplc="04090001">
      <w:start w:val="1"/>
      <w:numFmt w:val="bullet"/>
      <w:lvlText w:val=""/>
      <w:lvlJc w:val="left"/>
      <w:pPr>
        <w:ind w:left="332" w:hanging="360"/>
      </w:pPr>
      <w:rPr>
        <w:rFonts w:ascii="Symbol" w:hAnsi="Symbol" w:hint="default"/>
      </w:rPr>
    </w:lvl>
    <w:lvl w:ilvl="1" w:tplc="04090003" w:tentative="1">
      <w:start w:val="1"/>
      <w:numFmt w:val="bullet"/>
      <w:lvlText w:val="o"/>
      <w:lvlJc w:val="left"/>
      <w:pPr>
        <w:ind w:left="1052" w:hanging="360"/>
      </w:pPr>
      <w:rPr>
        <w:rFonts w:ascii="Courier New" w:hAnsi="Courier New" w:cs="Courier New" w:hint="default"/>
      </w:rPr>
    </w:lvl>
    <w:lvl w:ilvl="2" w:tplc="04090005" w:tentative="1">
      <w:start w:val="1"/>
      <w:numFmt w:val="bullet"/>
      <w:lvlText w:val=""/>
      <w:lvlJc w:val="left"/>
      <w:pPr>
        <w:ind w:left="1772" w:hanging="360"/>
      </w:pPr>
      <w:rPr>
        <w:rFonts w:ascii="Wingdings" w:hAnsi="Wingdings" w:hint="default"/>
      </w:rPr>
    </w:lvl>
    <w:lvl w:ilvl="3" w:tplc="04090001" w:tentative="1">
      <w:start w:val="1"/>
      <w:numFmt w:val="bullet"/>
      <w:lvlText w:val=""/>
      <w:lvlJc w:val="left"/>
      <w:pPr>
        <w:ind w:left="2492" w:hanging="360"/>
      </w:pPr>
      <w:rPr>
        <w:rFonts w:ascii="Symbol" w:hAnsi="Symbol" w:hint="default"/>
      </w:rPr>
    </w:lvl>
    <w:lvl w:ilvl="4" w:tplc="04090003" w:tentative="1">
      <w:start w:val="1"/>
      <w:numFmt w:val="bullet"/>
      <w:lvlText w:val="o"/>
      <w:lvlJc w:val="left"/>
      <w:pPr>
        <w:ind w:left="3212" w:hanging="360"/>
      </w:pPr>
      <w:rPr>
        <w:rFonts w:ascii="Courier New" w:hAnsi="Courier New" w:cs="Courier New" w:hint="default"/>
      </w:rPr>
    </w:lvl>
    <w:lvl w:ilvl="5" w:tplc="04090005" w:tentative="1">
      <w:start w:val="1"/>
      <w:numFmt w:val="bullet"/>
      <w:lvlText w:val=""/>
      <w:lvlJc w:val="left"/>
      <w:pPr>
        <w:ind w:left="3932" w:hanging="360"/>
      </w:pPr>
      <w:rPr>
        <w:rFonts w:ascii="Wingdings" w:hAnsi="Wingdings" w:hint="default"/>
      </w:rPr>
    </w:lvl>
    <w:lvl w:ilvl="6" w:tplc="04090001" w:tentative="1">
      <w:start w:val="1"/>
      <w:numFmt w:val="bullet"/>
      <w:lvlText w:val=""/>
      <w:lvlJc w:val="left"/>
      <w:pPr>
        <w:ind w:left="4652" w:hanging="360"/>
      </w:pPr>
      <w:rPr>
        <w:rFonts w:ascii="Symbol" w:hAnsi="Symbol" w:hint="default"/>
      </w:rPr>
    </w:lvl>
    <w:lvl w:ilvl="7" w:tplc="04090003" w:tentative="1">
      <w:start w:val="1"/>
      <w:numFmt w:val="bullet"/>
      <w:lvlText w:val="o"/>
      <w:lvlJc w:val="left"/>
      <w:pPr>
        <w:ind w:left="5372" w:hanging="360"/>
      </w:pPr>
      <w:rPr>
        <w:rFonts w:ascii="Courier New" w:hAnsi="Courier New" w:cs="Courier New" w:hint="default"/>
      </w:rPr>
    </w:lvl>
    <w:lvl w:ilvl="8" w:tplc="04090005" w:tentative="1">
      <w:start w:val="1"/>
      <w:numFmt w:val="bullet"/>
      <w:lvlText w:val=""/>
      <w:lvlJc w:val="left"/>
      <w:pPr>
        <w:ind w:left="6092" w:hanging="360"/>
      </w:pPr>
      <w:rPr>
        <w:rFonts w:ascii="Wingdings" w:hAnsi="Wingdings" w:hint="default"/>
      </w:rPr>
    </w:lvl>
  </w:abstractNum>
  <w:abstractNum w:abstractNumId="16">
    <w:nsid w:val="3FEE5AE0"/>
    <w:multiLevelType w:val="hybridMultilevel"/>
    <w:tmpl w:val="2222B926"/>
    <w:lvl w:ilvl="0" w:tplc="751AF6D2">
      <w:start w:val="1"/>
      <w:numFmt w:val="bullet"/>
      <w:pStyle w:val="BlockQuotationBullet"/>
      <w:lvlText w:val=""/>
      <w:lvlJc w:val="left"/>
      <w:pPr>
        <w:tabs>
          <w:tab w:val="num" w:pos="763"/>
        </w:tabs>
        <w:ind w:left="763" w:hanging="360"/>
      </w:pPr>
      <w:rPr>
        <w:rFonts w:ascii="Wingdings" w:hAnsi="Wingdings" w:hint="default"/>
        <w:color w:val="3366CC"/>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4F51B84"/>
    <w:multiLevelType w:val="hybridMultilevel"/>
    <w:tmpl w:val="3314FB2A"/>
    <w:lvl w:ilvl="0" w:tplc="14DA4FA2">
      <w:start w:val="1"/>
      <w:numFmt w:val="bullet"/>
      <w:pStyle w:val="ListBullet"/>
      <w:lvlText w:val=""/>
      <w:lvlJc w:val="left"/>
      <w:pPr>
        <w:tabs>
          <w:tab w:val="num" w:pos="504"/>
        </w:tabs>
        <w:ind w:left="504" w:hanging="504"/>
      </w:pPr>
      <w:rPr>
        <w:rFonts w:ascii="Wingdings" w:hAnsi="Wingdings" w:hint="default"/>
        <w:color w:val="00639F"/>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3524225"/>
    <w:multiLevelType w:val="singleLevel"/>
    <w:tmpl w:val="A8F8D836"/>
    <w:lvl w:ilvl="0">
      <w:start w:val="1"/>
      <w:numFmt w:val="decimal"/>
      <w:pStyle w:val="textnumbering1"/>
      <w:lvlText w:val="%1"/>
      <w:lvlJc w:val="left"/>
      <w:pPr>
        <w:tabs>
          <w:tab w:val="num" w:pos="360"/>
        </w:tabs>
        <w:ind w:left="360" w:hanging="360"/>
      </w:pPr>
      <w:rPr>
        <w:rFonts w:ascii="Arial Narrow" w:hAnsi="Arial Narrow" w:hint="default"/>
        <w:b/>
        <w:i/>
        <w:sz w:val="18"/>
      </w:rPr>
    </w:lvl>
  </w:abstractNum>
  <w:abstractNum w:abstractNumId="19">
    <w:nsid w:val="56937B84"/>
    <w:multiLevelType w:val="singleLevel"/>
    <w:tmpl w:val="9AC616BC"/>
    <w:lvl w:ilvl="0">
      <w:start w:val="1"/>
      <w:numFmt w:val="bullet"/>
      <w:pStyle w:val="TableTextHeading"/>
      <w:lvlText w:val=""/>
      <w:lvlJc w:val="left"/>
      <w:pPr>
        <w:tabs>
          <w:tab w:val="num" w:pos="360"/>
        </w:tabs>
        <w:ind w:left="360" w:hanging="360"/>
      </w:pPr>
      <w:rPr>
        <w:rFonts w:ascii="Wingdings" w:hAnsi="Wingdings" w:hint="default"/>
        <w:b w:val="0"/>
        <w:i w:val="0"/>
        <w:sz w:val="16"/>
      </w:rPr>
    </w:lvl>
  </w:abstractNum>
  <w:abstractNum w:abstractNumId="20">
    <w:nsid w:val="5F436190"/>
    <w:multiLevelType w:val="singleLevel"/>
    <w:tmpl w:val="D0A01922"/>
    <w:lvl w:ilvl="0">
      <w:start w:val="1"/>
      <w:numFmt w:val="bullet"/>
      <w:pStyle w:val="Tablelistbullet"/>
      <w:lvlText w:val=""/>
      <w:lvlJc w:val="left"/>
      <w:pPr>
        <w:tabs>
          <w:tab w:val="num" w:pos="360"/>
        </w:tabs>
        <w:ind w:left="360" w:hanging="360"/>
      </w:pPr>
      <w:rPr>
        <w:rFonts w:ascii="Wingdings" w:hAnsi="Wingdings" w:hint="default"/>
      </w:rPr>
    </w:lvl>
  </w:abstractNum>
  <w:abstractNum w:abstractNumId="21">
    <w:nsid w:val="64141AFC"/>
    <w:multiLevelType w:val="hybridMultilevel"/>
    <w:tmpl w:val="33D0FE26"/>
    <w:lvl w:ilvl="0" w:tplc="08A61B12">
      <w:start w:val="1"/>
      <w:numFmt w:val="bullet"/>
      <w:pStyle w:val="tabletextbullet"/>
      <w:lvlText w:val=""/>
      <w:lvlJc w:val="left"/>
      <w:pPr>
        <w:tabs>
          <w:tab w:val="num" w:pos="1440"/>
        </w:tabs>
        <w:ind w:left="1440" w:hanging="360"/>
      </w:pPr>
      <w:rPr>
        <w:rFonts w:ascii="Wingdings" w:hAnsi="Wingdings" w:hint="default"/>
        <w:color w:val="FF0000"/>
        <w:sz w:val="20"/>
        <w:szCs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69F930A6"/>
    <w:multiLevelType w:val="hybridMultilevel"/>
    <w:tmpl w:val="F71A67E6"/>
    <w:lvl w:ilvl="0" w:tplc="0409000F">
      <w:start w:val="1"/>
      <w:numFmt w:val="decimal"/>
      <w:lvlText w:val="%1."/>
      <w:lvlJc w:val="left"/>
      <w:pPr>
        <w:ind w:left="274" w:hanging="360"/>
      </w:pPr>
    </w:lvl>
    <w:lvl w:ilvl="1" w:tplc="04090019" w:tentative="1">
      <w:start w:val="1"/>
      <w:numFmt w:val="lowerLetter"/>
      <w:lvlText w:val="%2."/>
      <w:lvlJc w:val="left"/>
      <w:pPr>
        <w:ind w:left="994" w:hanging="360"/>
      </w:pPr>
    </w:lvl>
    <w:lvl w:ilvl="2" w:tplc="0409001B" w:tentative="1">
      <w:start w:val="1"/>
      <w:numFmt w:val="lowerRoman"/>
      <w:lvlText w:val="%3."/>
      <w:lvlJc w:val="right"/>
      <w:pPr>
        <w:ind w:left="1714" w:hanging="180"/>
      </w:pPr>
    </w:lvl>
    <w:lvl w:ilvl="3" w:tplc="0409000F" w:tentative="1">
      <w:start w:val="1"/>
      <w:numFmt w:val="decimal"/>
      <w:lvlText w:val="%4."/>
      <w:lvlJc w:val="left"/>
      <w:pPr>
        <w:ind w:left="2434" w:hanging="360"/>
      </w:pPr>
    </w:lvl>
    <w:lvl w:ilvl="4" w:tplc="04090019" w:tentative="1">
      <w:start w:val="1"/>
      <w:numFmt w:val="lowerLetter"/>
      <w:lvlText w:val="%5."/>
      <w:lvlJc w:val="left"/>
      <w:pPr>
        <w:ind w:left="3154" w:hanging="360"/>
      </w:pPr>
    </w:lvl>
    <w:lvl w:ilvl="5" w:tplc="0409001B" w:tentative="1">
      <w:start w:val="1"/>
      <w:numFmt w:val="lowerRoman"/>
      <w:lvlText w:val="%6."/>
      <w:lvlJc w:val="right"/>
      <w:pPr>
        <w:ind w:left="3874" w:hanging="180"/>
      </w:pPr>
    </w:lvl>
    <w:lvl w:ilvl="6" w:tplc="0409000F" w:tentative="1">
      <w:start w:val="1"/>
      <w:numFmt w:val="decimal"/>
      <w:lvlText w:val="%7."/>
      <w:lvlJc w:val="left"/>
      <w:pPr>
        <w:ind w:left="4594" w:hanging="360"/>
      </w:pPr>
    </w:lvl>
    <w:lvl w:ilvl="7" w:tplc="04090019" w:tentative="1">
      <w:start w:val="1"/>
      <w:numFmt w:val="lowerLetter"/>
      <w:lvlText w:val="%8."/>
      <w:lvlJc w:val="left"/>
      <w:pPr>
        <w:ind w:left="5314" w:hanging="360"/>
      </w:pPr>
    </w:lvl>
    <w:lvl w:ilvl="8" w:tplc="0409001B" w:tentative="1">
      <w:start w:val="1"/>
      <w:numFmt w:val="lowerRoman"/>
      <w:lvlText w:val="%9."/>
      <w:lvlJc w:val="right"/>
      <w:pPr>
        <w:ind w:left="6034" w:hanging="180"/>
      </w:pPr>
    </w:lvl>
  </w:abstractNum>
  <w:abstractNum w:abstractNumId="23">
    <w:nsid w:val="70606E83"/>
    <w:multiLevelType w:val="hybridMultilevel"/>
    <w:tmpl w:val="FE06E56C"/>
    <w:lvl w:ilvl="0" w:tplc="04C8C4F6">
      <w:start w:val="1"/>
      <w:numFmt w:val="bullet"/>
      <w:pStyle w:val="TableListBullet0"/>
      <w:lvlText w:val=""/>
      <w:lvlJc w:val="left"/>
      <w:pPr>
        <w:tabs>
          <w:tab w:val="num" w:pos="360"/>
        </w:tabs>
        <w:ind w:left="360" w:hanging="360"/>
      </w:pPr>
      <w:rPr>
        <w:rFonts w:ascii="Wingdings" w:hAnsi="Wingdings" w:hint="default"/>
        <w:color w:val="00639F"/>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16E5594"/>
    <w:multiLevelType w:val="hybridMultilevel"/>
    <w:tmpl w:val="D360B98E"/>
    <w:lvl w:ilvl="0" w:tplc="0409000F">
      <w:start w:val="1"/>
      <w:numFmt w:val="decimal"/>
      <w:lvlText w:val="%1."/>
      <w:lvlJc w:val="left"/>
      <w:pPr>
        <w:ind w:left="274" w:hanging="360"/>
      </w:pPr>
    </w:lvl>
    <w:lvl w:ilvl="1" w:tplc="04090019">
      <w:start w:val="1"/>
      <w:numFmt w:val="lowerLetter"/>
      <w:lvlText w:val="%2."/>
      <w:lvlJc w:val="left"/>
      <w:pPr>
        <w:ind w:left="360" w:hanging="360"/>
      </w:pPr>
    </w:lvl>
    <w:lvl w:ilvl="2" w:tplc="0409001B" w:tentative="1">
      <w:start w:val="1"/>
      <w:numFmt w:val="lowerRoman"/>
      <w:lvlText w:val="%3."/>
      <w:lvlJc w:val="right"/>
      <w:pPr>
        <w:ind w:left="1714" w:hanging="180"/>
      </w:pPr>
    </w:lvl>
    <w:lvl w:ilvl="3" w:tplc="0409000F" w:tentative="1">
      <w:start w:val="1"/>
      <w:numFmt w:val="decimal"/>
      <w:lvlText w:val="%4."/>
      <w:lvlJc w:val="left"/>
      <w:pPr>
        <w:ind w:left="2434" w:hanging="360"/>
      </w:pPr>
    </w:lvl>
    <w:lvl w:ilvl="4" w:tplc="04090019" w:tentative="1">
      <w:start w:val="1"/>
      <w:numFmt w:val="lowerLetter"/>
      <w:lvlText w:val="%5."/>
      <w:lvlJc w:val="left"/>
      <w:pPr>
        <w:ind w:left="3154" w:hanging="360"/>
      </w:pPr>
    </w:lvl>
    <w:lvl w:ilvl="5" w:tplc="0409001B" w:tentative="1">
      <w:start w:val="1"/>
      <w:numFmt w:val="lowerRoman"/>
      <w:lvlText w:val="%6."/>
      <w:lvlJc w:val="right"/>
      <w:pPr>
        <w:ind w:left="3874" w:hanging="180"/>
      </w:pPr>
    </w:lvl>
    <w:lvl w:ilvl="6" w:tplc="0409000F" w:tentative="1">
      <w:start w:val="1"/>
      <w:numFmt w:val="decimal"/>
      <w:lvlText w:val="%7."/>
      <w:lvlJc w:val="left"/>
      <w:pPr>
        <w:ind w:left="4594" w:hanging="360"/>
      </w:pPr>
    </w:lvl>
    <w:lvl w:ilvl="7" w:tplc="04090019" w:tentative="1">
      <w:start w:val="1"/>
      <w:numFmt w:val="lowerLetter"/>
      <w:lvlText w:val="%8."/>
      <w:lvlJc w:val="left"/>
      <w:pPr>
        <w:ind w:left="5314" w:hanging="360"/>
      </w:pPr>
    </w:lvl>
    <w:lvl w:ilvl="8" w:tplc="0409001B" w:tentative="1">
      <w:start w:val="1"/>
      <w:numFmt w:val="lowerRoman"/>
      <w:lvlText w:val="%9."/>
      <w:lvlJc w:val="right"/>
      <w:pPr>
        <w:ind w:left="6034" w:hanging="180"/>
      </w:pPr>
    </w:lvl>
  </w:abstractNum>
  <w:abstractNum w:abstractNumId="25">
    <w:nsid w:val="75EB0461"/>
    <w:multiLevelType w:val="hybridMultilevel"/>
    <w:tmpl w:val="72A0020C"/>
    <w:lvl w:ilvl="0" w:tplc="8F623E64">
      <w:start w:val="1"/>
      <w:numFmt w:val="decimal"/>
      <w:pStyle w:val="TableListNumber"/>
      <w:lvlText w:val="%1."/>
      <w:lvlJc w:val="left"/>
      <w:pPr>
        <w:tabs>
          <w:tab w:val="num" w:pos="360"/>
        </w:tabs>
        <w:ind w:left="360" w:hanging="360"/>
      </w:pPr>
      <w:rPr>
        <w:rFonts w:ascii="Verdana" w:hAnsi="Verdana" w:hint="default"/>
        <w:b w:val="0"/>
        <w:i w:val="0"/>
        <w:color w:val="00639F"/>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AD74D4B"/>
    <w:multiLevelType w:val="hybridMultilevel"/>
    <w:tmpl w:val="FA426A06"/>
    <w:lvl w:ilvl="0" w:tplc="C67034D8">
      <w:start w:val="1"/>
      <w:numFmt w:val="bullet"/>
      <w:pStyle w:val="NoteListBullet"/>
      <w:lvlText w:val=""/>
      <w:lvlJc w:val="left"/>
      <w:pPr>
        <w:tabs>
          <w:tab w:val="num" w:pos="907"/>
        </w:tabs>
        <w:ind w:left="907" w:hanging="504"/>
      </w:pPr>
      <w:rPr>
        <w:rFonts w:ascii="Wingdings" w:hAnsi="Wingdings" w:hint="default"/>
        <w:b w:val="0"/>
        <w:i w:val="0"/>
        <w:color w:val="00639F"/>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20"/>
  </w:num>
  <w:num w:numId="7">
    <w:abstractNumId w:val="11"/>
  </w:num>
  <w:num w:numId="8">
    <w:abstractNumId w:val="9"/>
  </w:num>
  <w:num w:numId="9">
    <w:abstractNumId w:val="8"/>
  </w:num>
  <w:num w:numId="10">
    <w:abstractNumId w:val="19"/>
  </w:num>
  <w:num w:numId="11">
    <w:abstractNumId w:val="12"/>
  </w:num>
  <w:num w:numId="12">
    <w:abstractNumId w:val="16"/>
  </w:num>
  <w:num w:numId="13">
    <w:abstractNumId w:val="13"/>
  </w:num>
  <w:num w:numId="14">
    <w:abstractNumId w:val="23"/>
  </w:num>
  <w:num w:numId="15">
    <w:abstractNumId w:val="6"/>
  </w:num>
  <w:num w:numId="16">
    <w:abstractNumId w:val="17"/>
  </w:num>
  <w:num w:numId="17">
    <w:abstractNumId w:val="10"/>
  </w:num>
  <w:num w:numId="18">
    <w:abstractNumId w:val="25"/>
  </w:num>
  <w:num w:numId="19">
    <w:abstractNumId w:val="26"/>
  </w:num>
  <w:num w:numId="20">
    <w:abstractNumId w:val="21"/>
  </w:num>
  <w:num w:numId="21">
    <w:abstractNumId w:val="18"/>
  </w:num>
  <w:num w:numId="22">
    <w:abstractNumId w:val="7"/>
  </w:num>
  <w:num w:numId="23">
    <w:abstractNumId w:val="14"/>
  </w:num>
  <w:num w:numId="24">
    <w:abstractNumId w:val="15"/>
  </w:num>
  <w:num w:numId="25">
    <w:abstractNumId w:val="24"/>
  </w:num>
  <w:num w:numId="26">
    <w:abstractNumId w:val="22"/>
  </w:num>
  <w:num w:numId="27">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en-GB" w:vendorID="64" w:dllVersion="131078" w:nlCheck="1" w:checkStyle="0"/>
  <w:activeWritingStyle w:appName="MSWord" w:lang="en-IN" w:vendorID="64" w:dllVersion="131078" w:nlCheck="1" w:checkStyle="1"/>
  <w:activeWritingStyle w:appName="MSWord" w:lang="en-AU" w:vendorID="64" w:dllVersion="131078" w:nlCheck="1"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strokecolor="#36c">
      <v:stroke color="#36c"/>
      <o:colormru v:ext="edit" colors="#36c,#0063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CC0"/>
    <w:rsid w:val="00000C5B"/>
    <w:rsid w:val="000012D5"/>
    <w:rsid w:val="000018B6"/>
    <w:rsid w:val="00001D5C"/>
    <w:rsid w:val="000108A1"/>
    <w:rsid w:val="00016916"/>
    <w:rsid w:val="00036EB6"/>
    <w:rsid w:val="00051CC2"/>
    <w:rsid w:val="00057096"/>
    <w:rsid w:val="00070F8B"/>
    <w:rsid w:val="000763B8"/>
    <w:rsid w:val="00077901"/>
    <w:rsid w:val="00080BE8"/>
    <w:rsid w:val="000812CA"/>
    <w:rsid w:val="0008525B"/>
    <w:rsid w:val="00087CBC"/>
    <w:rsid w:val="00096A24"/>
    <w:rsid w:val="000A1509"/>
    <w:rsid w:val="000A1B36"/>
    <w:rsid w:val="000A50F1"/>
    <w:rsid w:val="000B09D1"/>
    <w:rsid w:val="000B6580"/>
    <w:rsid w:val="000B6E43"/>
    <w:rsid w:val="000B7668"/>
    <w:rsid w:val="000C2790"/>
    <w:rsid w:val="000C3B4C"/>
    <w:rsid w:val="000C58E2"/>
    <w:rsid w:val="000D1959"/>
    <w:rsid w:val="000D3904"/>
    <w:rsid w:val="000D447B"/>
    <w:rsid w:val="000D5B19"/>
    <w:rsid w:val="000E56C2"/>
    <w:rsid w:val="000E57C3"/>
    <w:rsid w:val="000F70EF"/>
    <w:rsid w:val="001034D1"/>
    <w:rsid w:val="001054BC"/>
    <w:rsid w:val="00111DF6"/>
    <w:rsid w:val="00115ECD"/>
    <w:rsid w:val="00130A6F"/>
    <w:rsid w:val="00132306"/>
    <w:rsid w:val="00132A6D"/>
    <w:rsid w:val="00132E9F"/>
    <w:rsid w:val="00152C09"/>
    <w:rsid w:val="0016665D"/>
    <w:rsid w:val="0018007B"/>
    <w:rsid w:val="00191745"/>
    <w:rsid w:val="00192478"/>
    <w:rsid w:val="00192765"/>
    <w:rsid w:val="001938A4"/>
    <w:rsid w:val="0019754D"/>
    <w:rsid w:val="001A315D"/>
    <w:rsid w:val="001A3C3A"/>
    <w:rsid w:val="001A3F99"/>
    <w:rsid w:val="001A5DF3"/>
    <w:rsid w:val="001A6061"/>
    <w:rsid w:val="001A7565"/>
    <w:rsid w:val="001A7F22"/>
    <w:rsid w:val="001C0126"/>
    <w:rsid w:val="001C03B5"/>
    <w:rsid w:val="001C4D32"/>
    <w:rsid w:val="001D0E9A"/>
    <w:rsid w:val="001D118D"/>
    <w:rsid w:val="001D26C5"/>
    <w:rsid w:val="001D2C1F"/>
    <w:rsid w:val="001D41A1"/>
    <w:rsid w:val="001E2FFF"/>
    <w:rsid w:val="001E3B85"/>
    <w:rsid w:val="001E7EBD"/>
    <w:rsid w:val="001F0AC7"/>
    <w:rsid w:val="001F1DA2"/>
    <w:rsid w:val="001F3080"/>
    <w:rsid w:val="0020235A"/>
    <w:rsid w:val="00211954"/>
    <w:rsid w:val="00212D17"/>
    <w:rsid w:val="0021370E"/>
    <w:rsid w:val="00213B30"/>
    <w:rsid w:val="0021519A"/>
    <w:rsid w:val="00216F73"/>
    <w:rsid w:val="00217B97"/>
    <w:rsid w:val="00222354"/>
    <w:rsid w:val="00224348"/>
    <w:rsid w:val="00226B2E"/>
    <w:rsid w:val="002322FE"/>
    <w:rsid w:val="0023430F"/>
    <w:rsid w:val="00236478"/>
    <w:rsid w:val="0023716F"/>
    <w:rsid w:val="00237C6F"/>
    <w:rsid w:val="002453AE"/>
    <w:rsid w:val="002505CA"/>
    <w:rsid w:val="00250683"/>
    <w:rsid w:val="002537F4"/>
    <w:rsid w:val="00256EE6"/>
    <w:rsid w:val="00260B93"/>
    <w:rsid w:val="00265F64"/>
    <w:rsid w:val="002758EE"/>
    <w:rsid w:val="00287667"/>
    <w:rsid w:val="00293639"/>
    <w:rsid w:val="002950AD"/>
    <w:rsid w:val="002953AA"/>
    <w:rsid w:val="00296154"/>
    <w:rsid w:val="002A60F6"/>
    <w:rsid w:val="002B08FF"/>
    <w:rsid w:val="002C03E5"/>
    <w:rsid w:val="002C65DF"/>
    <w:rsid w:val="002D47E6"/>
    <w:rsid w:val="002E2751"/>
    <w:rsid w:val="002E27FB"/>
    <w:rsid w:val="002E2857"/>
    <w:rsid w:val="002E3DBD"/>
    <w:rsid w:val="002E669B"/>
    <w:rsid w:val="002E7470"/>
    <w:rsid w:val="002E7DF9"/>
    <w:rsid w:val="002E7E5C"/>
    <w:rsid w:val="002F5B01"/>
    <w:rsid w:val="00303615"/>
    <w:rsid w:val="0030773E"/>
    <w:rsid w:val="00310584"/>
    <w:rsid w:val="003149C8"/>
    <w:rsid w:val="003324F5"/>
    <w:rsid w:val="0034011B"/>
    <w:rsid w:val="003456DE"/>
    <w:rsid w:val="0034764E"/>
    <w:rsid w:val="003564F1"/>
    <w:rsid w:val="00356572"/>
    <w:rsid w:val="0038135F"/>
    <w:rsid w:val="00382A4A"/>
    <w:rsid w:val="00387CE1"/>
    <w:rsid w:val="00395E0D"/>
    <w:rsid w:val="003A43EC"/>
    <w:rsid w:val="003A6A54"/>
    <w:rsid w:val="003C0643"/>
    <w:rsid w:val="003C3CA3"/>
    <w:rsid w:val="003C6B7D"/>
    <w:rsid w:val="003D2DCB"/>
    <w:rsid w:val="003D4B04"/>
    <w:rsid w:val="003D5182"/>
    <w:rsid w:val="003D6488"/>
    <w:rsid w:val="003E300B"/>
    <w:rsid w:val="003E34B2"/>
    <w:rsid w:val="003F0AAD"/>
    <w:rsid w:val="003F120A"/>
    <w:rsid w:val="003F2ADA"/>
    <w:rsid w:val="003F5C2F"/>
    <w:rsid w:val="003F7F49"/>
    <w:rsid w:val="00402B1E"/>
    <w:rsid w:val="004044F3"/>
    <w:rsid w:val="00406020"/>
    <w:rsid w:val="00406843"/>
    <w:rsid w:val="00415376"/>
    <w:rsid w:val="00423AB2"/>
    <w:rsid w:val="00431466"/>
    <w:rsid w:val="0043351C"/>
    <w:rsid w:val="004337A0"/>
    <w:rsid w:val="00435247"/>
    <w:rsid w:val="00435CF7"/>
    <w:rsid w:val="0044041A"/>
    <w:rsid w:val="00460051"/>
    <w:rsid w:val="0046035A"/>
    <w:rsid w:val="00460387"/>
    <w:rsid w:val="0046729B"/>
    <w:rsid w:val="004752AD"/>
    <w:rsid w:val="00475513"/>
    <w:rsid w:val="00476F87"/>
    <w:rsid w:val="0048099E"/>
    <w:rsid w:val="00485C79"/>
    <w:rsid w:val="00493BED"/>
    <w:rsid w:val="0049534C"/>
    <w:rsid w:val="00496C5E"/>
    <w:rsid w:val="004A0ABD"/>
    <w:rsid w:val="004A0BCF"/>
    <w:rsid w:val="004A38FF"/>
    <w:rsid w:val="004B1593"/>
    <w:rsid w:val="004C5976"/>
    <w:rsid w:val="004C5EBD"/>
    <w:rsid w:val="004D005C"/>
    <w:rsid w:val="004D2752"/>
    <w:rsid w:val="004E1007"/>
    <w:rsid w:val="004F3035"/>
    <w:rsid w:val="00500D75"/>
    <w:rsid w:val="0050266A"/>
    <w:rsid w:val="005044C1"/>
    <w:rsid w:val="0050489A"/>
    <w:rsid w:val="00512924"/>
    <w:rsid w:val="00524756"/>
    <w:rsid w:val="00526647"/>
    <w:rsid w:val="00533147"/>
    <w:rsid w:val="00544055"/>
    <w:rsid w:val="005450FE"/>
    <w:rsid w:val="00554B94"/>
    <w:rsid w:val="005567B2"/>
    <w:rsid w:val="00562BA8"/>
    <w:rsid w:val="005640FF"/>
    <w:rsid w:val="00566862"/>
    <w:rsid w:val="00566C1F"/>
    <w:rsid w:val="005754D5"/>
    <w:rsid w:val="00575B64"/>
    <w:rsid w:val="00576218"/>
    <w:rsid w:val="00582698"/>
    <w:rsid w:val="00587E08"/>
    <w:rsid w:val="00592888"/>
    <w:rsid w:val="005A4B17"/>
    <w:rsid w:val="005A72F3"/>
    <w:rsid w:val="005B2AA1"/>
    <w:rsid w:val="005B4A00"/>
    <w:rsid w:val="005B4DCC"/>
    <w:rsid w:val="005C139D"/>
    <w:rsid w:val="005D647C"/>
    <w:rsid w:val="005D661C"/>
    <w:rsid w:val="005D7ECB"/>
    <w:rsid w:val="005E0EED"/>
    <w:rsid w:val="005E339C"/>
    <w:rsid w:val="005E6370"/>
    <w:rsid w:val="005F2B01"/>
    <w:rsid w:val="005F34FB"/>
    <w:rsid w:val="005F3AB8"/>
    <w:rsid w:val="005F7178"/>
    <w:rsid w:val="00606454"/>
    <w:rsid w:val="00610C8D"/>
    <w:rsid w:val="00632242"/>
    <w:rsid w:val="00652C09"/>
    <w:rsid w:val="00666DAF"/>
    <w:rsid w:val="00677F54"/>
    <w:rsid w:val="00683972"/>
    <w:rsid w:val="00686914"/>
    <w:rsid w:val="00686D38"/>
    <w:rsid w:val="00690DCA"/>
    <w:rsid w:val="0069350A"/>
    <w:rsid w:val="006A2133"/>
    <w:rsid w:val="006B262C"/>
    <w:rsid w:val="006D0165"/>
    <w:rsid w:val="006D3A49"/>
    <w:rsid w:val="006E039B"/>
    <w:rsid w:val="006F4EBB"/>
    <w:rsid w:val="00701BA7"/>
    <w:rsid w:val="00704DF9"/>
    <w:rsid w:val="00706EDC"/>
    <w:rsid w:val="00716983"/>
    <w:rsid w:val="007177BE"/>
    <w:rsid w:val="0072004B"/>
    <w:rsid w:val="00722D4D"/>
    <w:rsid w:val="007240CE"/>
    <w:rsid w:val="00724162"/>
    <w:rsid w:val="00726EAE"/>
    <w:rsid w:val="007279DE"/>
    <w:rsid w:val="00733B81"/>
    <w:rsid w:val="007369EE"/>
    <w:rsid w:val="00742628"/>
    <w:rsid w:val="00744D93"/>
    <w:rsid w:val="0075033A"/>
    <w:rsid w:val="00763FA8"/>
    <w:rsid w:val="0076512D"/>
    <w:rsid w:val="007666DE"/>
    <w:rsid w:val="0076671A"/>
    <w:rsid w:val="00770C97"/>
    <w:rsid w:val="007753AE"/>
    <w:rsid w:val="00780015"/>
    <w:rsid w:val="007A5BA6"/>
    <w:rsid w:val="007B0858"/>
    <w:rsid w:val="007C0CF3"/>
    <w:rsid w:val="007C2216"/>
    <w:rsid w:val="007C4AF3"/>
    <w:rsid w:val="007C52AE"/>
    <w:rsid w:val="007C5E64"/>
    <w:rsid w:val="007D50AB"/>
    <w:rsid w:val="007D5603"/>
    <w:rsid w:val="007D5B7A"/>
    <w:rsid w:val="007D70C6"/>
    <w:rsid w:val="007D7125"/>
    <w:rsid w:val="007D721B"/>
    <w:rsid w:val="007E1E83"/>
    <w:rsid w:val="007E2827"/>
    <w:rsid w:val="007E5628"/>
    <w:rsid w:val="007E655E"/>
    <w:rsid w:val="00803C45"/>
    <w:rsid w:val="0081184D"/>
    <w:rsid w:val="00816518"/>
    <w:rsid w:val="00823EFB"/>
    <w:rsid w:val="00824A3F"/>
    <w:rsid w:val="008407C0"/>
    <w:rsid w:val="00841D91"/>
    <w:rsid w:val="00845CF2"/>
    <w:rsid w:val="00850237"/>
    <w:rsid w:val="00850DC8"/>
    <w:rsid w:val="008557BB"/>
    <w:rsid w:val="00860F8F"/>
    <w:rsid w:val="00863ADF"/>
    <w:rsid w:val="00875C4A"/>
    <w:rsid w:val="00876A21"/>
    <w:rsid w:val="008841E5"/>
    <w:rsid w:val="008953B4"/>
    <w:rsid w:val="008956AF"/>
    <w:rsid w:val="00897798"/>
    <w:rsid w:val="008A0391"/>
    <w:rsid w:val="008A6E0D"/>
    <w:rsid w:val="008B16FD"/>
    <w:rsid w:val="008B2642"/>
    <w:rsid w:val="008B3396"/>
    <w:rsid w:val="008C3FC3"/>
    <w:rsid w:val="008C44BF"/>
    <w:rsid w:val="008D5FE5"/>
    <w:rsid w:val="008E07D7"/>
    <w:rsid w:val="008E17E6"/>
    <w:rsid w:val="008E2BB3"/>
    <w:rsid w:val="008F1DDD"/>
    <w:rsid w:val="00900276"/>
    <w:rsid w:val="00901A39"/>
    <w:rsid w:val="00902D8A"/>
    <w:rsid w:val="00903361"/>
    <w:rsid w:val="00903861"/>
    <w:rsid w:val="00911534"/>
    <w:rsid w:val="00912B00"/>
    <w:rsid w:val="00914935"/>
    <w:rsid w:val="00920CED"/>
    <w:rsid w:val="009312A1"/>
    <w:rsid w:val="009314F8"/>
    <w:rsid w:val="0093315B"/>
    <w:rsid w:val="00934791"/>
    <w:rsid w:val="00937759"/>
    <w:rsid w:val="0094330A"/>
    <w:rsid w:val="00961371"/>
    <w:rsid w:val="00967EB2"/>
    <w:rsid w:val="009815FE"/>
    <w:rsid w:val="00981E7C"/>
    <w:rsid w:val="00986EE2"/>
    <w:rsid w:val="00990B97"/>
    <w:rsid w:val="00991A02"/>
    <w:rsid w:val="009A0C2B"/>
    <w:rsid w:val="009A14E2"/>
    <w:rsid w:val="009A150E"/>
    <w:rsid w:val="009A7CC5"/>
    <w:rsid w:val="009B110B"/>
    <w:rsid w:val="009B2A44"/>
    <w:rsid w:val="009B37A3"/>
    <w:rsid w:val="009B4330"/>
    <w:rsid w:val="009C045E"/>
    <w:rsid w:val="009D119E"/>
    <w:rsid w:val="009E1384"/>
    <w:rsid w:val="009E2558"/>
    <w:rsid w:val="009E280E"/>
    <w:rsid w:val="009E489B"/>
    <w:rsid w:val="009E659B"/>
    <w:rsid w:val="009E6875"/>
    <w:rsid w:val="009F14C6"/>
    <w:rsid w:val="009F3515"/>
    <w:rsid w:val="009F51F7"/>
    <w:rsid w:val="00A0177A"/>
    <w:rsid w:val="00A0439B"/>
    <w:rsid w:val="00A065B9"/>
    <w:rsid w:val="00A11245"/>
    <w:rsid w:val="00A131AD"/>
    <w:rsid w:val="00A16325"/>
    <w:rsid w:val="00A21D03"/>
    <w:rsid w:val="00A24BE7"/>
    <w:rsid w:val="00A36354"/>
    <w:rsid w:val="00A41034"/>
    <w:rsid w:val="00A46789"/>
    <w:rsid w:val="00A531DB"/>
    <w:rsid w:val="00A53955"/>
    <w:rsid w:val="00A60233"/>
    <w:rsid w:val="00A61A1E"/>
    <w:rsid w:val="00A65D37"/>
    <w:rsid w:val="00A719BF"/>
    <w:rsid w:val="00A73B3C"/>
    <w:rsid w:val="00A75BD5"/>
    <w:rsid w:val="00AA0191"/>
    <w:rsid w:val="00AA70B1"/>
    <w:rsid w:val="00AB2CC0"/>
    <w:rsid w:val="00AB6D3F"/>
    <w:rsid w:val="00AC367F"/>
    <w:rsid w:val="00AC4320"/>
    <w:rsid w:val="00AC7094"/>
    <w:rsid w:val="00AD1A93"/>
    <w:rsid w:val="00AD1D54"/>
    <w:rsid w:val="00AD2C35"/>
    <w:rsid w:val="00AE2EEE"/>
    <w:rsid w:val="00AE4691"/>
    <w:rsid w:val="00AE4903"/>
    <w:rsid w:val="00AF2785"/>
    <w:rsid w:val="00AF278A"/>
    <w:rsid w:val="00AF364B"/>
    <w:rsid w:val="00B02AE9"/>
    <w:rsid w:val="00B074CC"/>
    <w:rsid w:val="00B1563A"/>
    <w:rsid w:val="00B23D47"/>
    <w:rsid w:val="00B24419"/>
    <w:rsid w:val="00B26BAD"/>
    <w:rsid w:val="00B325D8"/>
    <w:rsid w:val="00B37C7E"/>
    <w:rsid w:val="00B4151E"/>
    <w:rsid w:val="00B44E32"/>
    <w:rsid w:val="00B46D56"/>
    <w:rsid w:val="00B50BA4"/>
    <w:rsid w:val="00B61088"/>
    <w:rsid w:val="00B66E92"/>
    <w:rsid w:val="00B72180"/>
    <w:rsid w:val="00B7453D"/>
    <w:rsid w:val="00B80100"/>
    <w:rsid w:val="00B812DC"/>
    <w:rsid w:val="00B818B7"/>
    <w:rsid w:val="00B84ED7"/>
    <w:rsid w:val="00B94B0D"/>
    <w:rsid w:val="00B96ECC"/>
    <w:rsid w:val="00BA07DF"/>
    <w:rsid w:val="00BA33E2"/>
    <w:rsid w:val="00BA4ADE"/>
    <w:rsid w:val="00BB254C"/>
    <w:rsid w:val="00BB290D"/>
    <w:rsid w:val="00BB63C6"/>
    <w:rsid w:val="00BC0ED2"/>
    <w:rsid w:val="00BC4483"/>
    <w:rsid w:val="00BD0839"/>
    <w:rsid w:val="00BD5AA6"/>
    <w:rsid w:val="00BD6871"/>
    <w:rsid w:val="00BE05BD"/>
    <w:rsid w:val="00BE0B27"/>
    <w:rsid w:val="00BE59D3"/>
    <w:rsid w:val="00BF2AC1"/>
    <w:rsid w:val="00C03468"/>
    <w:rsid w:val="00C13CE3"/>
    <w:rsid w:val="00C22563"/>
    <w:rsid w:val="00C22DC4"/>
    <w:rsid w:val="00C23780"/>
    <w:rsid w:val="00C254B6"/>
    <w:rsid w:val="00C25CB7"/>
    <w:rsid w:val="00C272E4"/>
    <w:rsid w:val="00C3341A"/>
    <w:rsid w:val="00C33DBD"/>
    <w:rsid w:val="00C42E34"/>
    <w:rsid w:val="00C47F6F"/>
    <w:rsid w:val="00C513F1"/>
    <w:rsid w:val="00C520CD"/>
    <w:rsid w:val="00C56D14"/>
    <w:rsid w:val="00C5780B"/>
    <w:rsid w:val="00C601A5"/>
    <w:rsid w:val="00C604A6"/>
    <w:rsid w:val="00C60FE8"/>
    <w:rsid w:val="00C77245"/>
    <w:rsid w:val="00C776D5"/>
    <w:rsid w:val="00C83502"/>
    <w:rsid w:val="00C92FB8"/>
    <w:rsid w:val="00C93DFE"/>
    <w:rsid w:val="00C957E1"/>
    <w:rsid w:val="00CB1010"/>
    <w:rsid w:val="00CC138E"/>
    <w:rsid w:val="00CC37C8"/>
    <w:rsid w:val="00CC55B6"/>
    <w:rsid w:val="00CD5B5B"/>
    <w:rsid w:val="00CE26BC"/>
    <w:rsid w:val="00CE4557"/>
    <w:rsid w:val="00CE4FDE"/>
    <w:rsid w:val="00CE583D"/>
    <w:rsid w:val="00CF0095"/>
    <w:rsid w:val="00CF2201"/>
    <w:rsid w:val="00CF4912"/>
    <w:rsid w:val="00CF72F0"/>
    <w:rsid w:val="00D0603F"/>
    <w:rsid w:val="00D1079F"/>
    <w:rsid w:val="00D11A4C"/>
    <w:rsid w:val="00D14C0A"/>
    <w:rsid w:val="00D201B1"/>
    <w:rsid w:val="00D25494"/>
    <w:rsid w:val="00D330AF"/>
    <w:rsid w:val="00D345C0"/>
    <w:rsid w:val="00D424AB"/>
    <w:rsid w:val="00D43D28"/>
    <w:rsid w:val="00D44BD5"/>
    <w:rsid w:val="00D4507B"/>
    <w:rsid w:val="00D50633"/>
    <w:rsid w:val="00D52B1F"/>
    <w:rsid w:val="00D64AFF"/>
    <w:rsid w:val="00D667F9"/>
    <w:rsid w:val="00D774D9"/>
    <w:rsid w:val="00D96255"/>
    <w:rsid w:val="00D964EA"/>
    <w:rsid w:val="00D964F9"/>
    <w:rsid w:val="00D96DF4"/>
    <w:rsid w:val="00D97EAE"/>
    <w:rsid w:val="00D97FE0"/>
    <w:rsid w:val="00DA0BB4"/>
    <w:rsid w:val="00DA0BEF"/>
    <w:rsid w:val="00DB126E"/>
    <w:rsid w:val="00DB1D26"/>
    <w:rsid w:val="00DB1E4D"/>
    <w:rsid w:val="00DC2782"/>
    <w:rsid w:val="00DC29A1"/>
    <w:rsid w:val="00DC7CF0"/>
    <w:rsid w:val="00DD2B75"/>
    <w:rsid w:val="00DD4798"/>
    <w:rsid w:val="00DD7AD4"/>
    <w:rsid w:val="00DE1214"/>
    <w:rsid w:val="00DE4933"/>
    <w:rsid w:val="00DE673E"/>
    <w:rsid w:val="00DE75EE"/>
    <w:rsid w:val="00DF5A43"/>
    <w:rsid w:val="00E069D9"/>
    <w:rsid w:val="00E06D96"/>
    <w:rsid w:val="00E06E0C"/>
    <w:rsid w:val="00E07308"/>
    <w:rsid w:val="00E116D0"/>
    <w:rsid w:val="00E203B1"/>
    <w:rsid w:val="00E22133"/>
    <w:rsid w:val="00E22484"/>
    <w:rsid w:val="00E23588"/>
    <w:rsid w:val="00E23F79"/>
    <w:rsid w:val="00E2686E"/>
    <w:rsid w:val="00E3210F"/>
    <w:rsid w:val="00E37CE2"/>
    <w:rsid w:val="00E447F2"/>
    <w:rsid w:val="00E5243C"/>
    <w:rsid w:val="00E542EB"/>
    <w:rsid w:val="00E60D96"/>
    <w:rsid w:val="00E635D7"/>
    <w:rsid w:val="00E66EE6"/>
    <w:rsid w:val="00E771D0"/>
    <w:rsid w:val="00E815C3"/>
    <w:rsid w:val="00E903B1"/>
    <w:rsid w:val="00E94085"/>
    <w:rsid w:val="00E95E20"/>
    <w:rsid w:val="00EA05F0"/>
    <w:rsid w:val="00EA3552"/>
    <w:rsid w:val="00EA3DA8"/>
    <w:rsid w:val="00EA795D"/>
    <w:rsid w:val="00EA7E01"/>
    <w:rsid w:val="00EB1FF0"/>
    <w:rsid w:val="00EB306D"/>
    <w:rsid w:val="00EC077F"/>
    <w:rsid w:val="00EC281A"/>
    <w:rsid w:val="00EC424C"/>
    <w:rsid w:val="00EC4FA4"/>
    <w:rsid w:val="00ED056D"/>
    <w:rsid w:val="00EE6EBC"/>
    <w:rsid w:val="00EE7218"/>
    <w:rsid w:val="00F02209"/>
    <w:rsid w:val="00F03864"/>
    <w:rsid w:val="00F0652A"/>
    <w:rsid w:val="00F0678D"/>
    <w:rsid w:val="00F1597F"/>
    <w:rsid w:val="00F16FF2"/>
    <w:rsid w:val="00F24A7C"/>
    <w:rsid w:val="00F27743"/>
    <w:rsid w:val="00F349F0"/>
    <w:rsid w:val="00F41FB6"/>
    <w:rsid w:val="00F45CAC"/>
    <w:rsid w:val="00F46509"/>
    <w:rsid w:val="00F51F94"/>
    <w:rsid w:val="00F52A86"/>
    <w:rsid w:val="00F707F4"/>
    <w:rsid w:val="00F70BAA"/>
    <w:rsid w:val="00F715DB"/>
    <w:rsid w:val="00F737A3"/>
    <w:rsid w:val="00F832E5"/>
    <w:rsid w:val="00F8422C"/>
    <w:rsid w:val="00F84248"/>
    <w:rsid w:val="00F934F8"/>
    <w:rsid w:val="00F9556F"/>
    <w:rsid w:val="00FA3B05"/>
    <w:rsid w:val="00FB159F"/>
    <w:rsid w:val="00FC65F3"/>
    <w:rsid w:val="00FD1B0A"/>
    <w:rsid w:val="00FD57BA"/>
    <w:rsid w:val="00FE45A7"/>
    <w:rsid w:val="00FF3B68"/>
    <w:rsid w:val="00FF6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36c">
      <v:stroke color="#36c"/>
      <o:colormru v:ext="edit" colors="#36c,#00639f"/>
    </o:shapedefaults>
    <o:shapelayout v:ext="edit">
      <o:idmap v:ext="edit" data="1"/>
    </o:shapelayout>
  </w:shapeDefaults>
  <w:decimalSymbol w:val="."/>
  <w:listSeparator w:val=","/>
  <w14:docId w14:val="63D0B2B3"/>
  <w15:docId w15:val="{F4815D3D-F42B-4FDC-9FFA-F4525DF19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10F"/>
    <w:rPr>
      <w:rFonts w:ascii="Verdana" w:hAnsi="Verdana"/>
      <w:sz w:val="18"/>
      <w:szCs w:val="24"/>
      <w:lang w:val="en-GB"/>
    </w:rPr>
  </w:style>
  <w:style w:type="paragraph" w:styleId="Heading1">
    <w:name w:val="heading 1"/>
    <w:basedOn w:val="Normal"/>
    <w:next w:val="BodyParagraph"/>
    <w:autoRedefine/>
    <w:qFormat/>
    <w:rsid w:val="00860F8F"/>
    <w:pPr>
      <w:keepNext/>
      <w:numPr>
        <w:numId w:val="15"/>
      </w:numPr>
      <w:spacing w:after="120"/>
      <w:outlineLvl w:val="0"/>
    </w:pPr>
    <w:rPr>
      <w:rFonts w:ascii="Lucida Sans Unicode" w:hAnsi="Lucida Sans Unicode" w:cs="Arial"/>
      <w:bCs/>
      <w:color w:val="808080" w:themeColor="background1" w:themeShade="80"/>
      <w:spacing w:val="-20"/>
      <w:kern w:val="32"/>
      <w:sz w:val="56"/>
      <w:szCs w:val="32"/>
    </w:rPr>
  </w:style>
  <w:style w:type="paragraph" w:styleId="Heading2">
    <w:name w:val="heading 2"/>
    <w:basedOn w:val="Normal"/>
    <w:next w:val="BodyParagraph"/>
    <w:autoRedefine/>
    <w:qFormat/>
    <w:rsid w:val="00DB1E4D"/>
    <w:pPr>
      <w:numPr>
        <w:ilvl w:val="1"/>
        <w:numId w:val="15"/>
      </w:numPr>
      <w:tabs>
        <w:tab w:val="clear" w:pos="-504"/>
        <w:tab w:val="left" w:pos="-936"/>
      </w:tabs>
      <w:spacing w:before="180" w:after="180"/>
      <w:ind w:left="-936" w:hanging="1008"/>
      <w:outlineLvl w:val="1"/>
    </w:pPr>
    <w:rPr>
      <w:rFonts w:ascii="Arial" w:hAnsi="Arial"/>
      <w:bCs/>
      <w:iCs/>
      <w:color w:val="7F7F7F" w:themeColor="text1" w:themeTint="80"/>
      <w:spacing w:val="-8"/>
      <w:sz w:val="28"/>
      <w:szCs w:val="28"/>
    </w:rPr>
  </w:style>
  <w:style w:type="paragraph" w:styleId="Heading3">
    <w:name w:val="heading 3"/>
    <w:basedOn w:val="BodyParagraph"/>
    <w:next w:val="BodyParagraph"/>
    <w:autoRedefine/>
    <w:qFormat/>
    <w:rsid w:val="00DC7CF0"/>
    <w:pPr>
      <w:numPr>
        <w:ilvl w:val="2"/>
        <w:numId w:val="15"/>
      </w:numPr>
      <w:tabs>
        <w:tab w:val="clear" w:pos="-504"/>
        <w:tab w:val="left" w:pos="-936"/>
      </w:tabs>
      <w:spacing w:before="120" w:line="276" w:lineRule="auto"/>
      <w:ind w:left="-936" w:hanging="504"/>
      <w:outlineLvl w:val="2"/>
    </w:pPr>
    <w:rPr>
      <w:rFonts w:ascii="Arial" w:hAnsi="Arial"/>
      <w:bCs w:val="0"/>
      <w:color w:val="7F7F7F" w:themeColor="text1" w:themeTint="80"/>
      <w:sz w:val="24"/>
      <w:szCs w:val="24"/>
    </w:rPr>
  </w:style>
  <w:style w:type="paragraph" w:styleId="Heading4">
    <w:name w:val="heading 4"/>
    <w:basedOn w:val="Normal"/>
    <w:next w:val="Normal"/>
    <w:autoRedefine/>
    <w:qFormat/>
    <w:rsid w:val="00C272E4"/>
    <w:pPr>
      <w:numPr>
        <w:ilvl w:val="3"/>
        <w:numId w:val="15"/>
      </w:numPr>
      <w:tabs>
        <w:tab w:val="clear" w:pos="-504"/>
        <w:tab w:val="left" w:pos="-936"/>
      </w:tabs>
      <w:spacing w:before="180" w:after="180"/>
      <w:ind w:left="-936" w:firstLine="36"/>
      <w:outlineLvl w:val="3"/>
    </w:pPr>
    <w:rPr>
      <w:rFonts w:ascii="Arial" w:hAnsi="Arial"/>
      <w:color w:val="7F7F7F" w:themeColor="text1" w:themeTint="80"/>
      <w:sz w:val="22"/>
      <w:szCs w:val="20"/>
      <w:lang w:bidi="he-IL"/>
    </w:rPr>
  </w:style>
  <w:style w:type="paragraph" w:styleId="Heading5">
    <w:name w:val="heading 5"/>
    <w:basedOn w:val="Heading4"/>
    <w:next w:val="Normal"/>
    <w:autoRedefine/>
    <w:qFormat/>
    <w:rsid w:val="00EA3DA8"/>
    <w:pPr>
      <w:numPr>
        <w:ilvl w:val="4"/>
      </w:numPr>
      <w:outlineLvl w:val="4"/>
    </w:pPr>
    <w:rPr>
      <w:b/>
      <w:color w:val="282828"/>
      <w:spacing w:val="-5"/>
    </w:rPr>
  </w:style>
  <w:style w:type="paragraph" w:styleId="Heading6">
    <w:name w:val="heading 6"/>
    <w:basedOn w:val="Normal"/>
    <w:next w:val="Heading2"/>
    <w:autoRedefine/>
    <w:qFormat/>
    <w:rsid w:val="00EA3DA8"/>
    <w:pPr>
      <w:keepNext/>
      <w:pBdr>
        <w:bottom w:val="single" w:sz="18" w:space="1" w:color="00639F"/>
      </w:pBdr>
      <w:spacing w:before="180" w:after="120"/>
      <w:ind w:left="-1944" w:right="6869"/>
      <w:outlineLvl w:val="5"/>
    </w:pPr>
    <w:rPr>
      <w:rFonts w:ascii="Arial" w:hAnsi="Arial"/>
      <w:b/>
      <w:bCs/>
      <w:sz w:val="20"/>
      <w:szCs w:val="22"/>
    </w:rPr>
  </w:style>
  <w:style w:type="paragraph" w:styleId="Heading7">
    <w:name w:val="heading 7"/>
    <w:basedOn w:val="Normal"/>
    <w:next w:val="Normal"/>
    <w:qFormat/>
    <w:rsid w:val="00EA3DA8"/>
    <w:pPr>
      <w:spacing w:before="240" w:after="60"/>
      <w:outlineLvl w:val="6"/>
    </w:pPr>
  </w:style>
  <w:style w:type="paragraph" w:styleId="Heading8">
    <w:name w:val="heading 8"/>
    <w:basedOn w:val="Normal"/>
    <w:next w:val="Normal"/>
    <w:qFormat/>
    <w:rsid w:val="00EA3DA8"/>
    <w:pPr>
      <w:spacing w:before="240" w:after="60"/>
      <w:outlineLvl w:val="7"/>
    </w:pPr>
    <w:rPr>
      <w:i/>
      <w:iCs/>
    </w:rPr>
  </w:style>
  <w:style w:type="paragraph" w:styleId="Heading9">
    <w:name w:val="heading 9"/>
    <w:basedOn w:val="Normal"/>
    <w:next w:val="Normal"/>
    <w:qFormat/>
    <w:rsid w:val="00EA3DA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Paragraph">
    <w:name w:val="Body Paragraph"/>
    <w:basedOn w:val="Normal"/>
    <w:autoRedefine/>
    <w:rsid w:val="00A16325"/>
    <w:pPr>
      <w:ind w:left="-1166" w:firstLine="720"/>
    </w:pPr>
    <w:rPr>
      <w:rFonts w:cs="Arial"/>
      <w:bCs/>
      <w:szCs w:val="18"/>
    </w:rPr>
  </w:style>
  <w:style w:type="paragraph" w:customStyle="1" w:styleId="TableHeadingText">
    <w:name w:val="TableHeadingText"/>
    <w:basedOn w:val="Normal"/>
    <w:autoRedefine/>
    <w:rsid w:val="00BE05BD"/>
    <w:pPr>
      <w:spacing w:before="60" w:after="60"/>
      <w:ind w:left="29"/>
    </w:pPr>
    <w:rPr>
      <w:bCs/>
      <w:iCs/>
      <w:color w:val="222222"/>
      <w:sz w:val="20"/>
      <w:szCs w:val="20"/>
    </w:rPr>
  </w:style>
  <w:style w:type="paragraph" w:styleId="Caption">
    <w:name w:val="caption"/>
    <w:basedOn w:val="Normal"/>
    <w:next w:val="BodyText"/>
    <w:qFormat/>
    <w:rsid w:val="00EA3DA8"/>
    <w:pPr>
      <w:keepNext/>
      <w:spacing w:before="480" w:after="240"/>
      <w:ind w:left="-1440"/>
    </w:pPr>
    <w:rPr>
      <w:rFonts w:ascii="Arial" w:hAnsi="Arial"/>
      <w:b/>
      <w:smallCaps/>
      <w:color w:val="003399"/>
      <w:spacing w:val="20"/>
      <w:sz w:val="16"/>
      <w:szCs w:val="20"/>
    </w:rPr>
  </w:style>
  <w:style w:type="paragraph" w:styleId="BodyText">
    <w:name w:val="Body Text"/>
    <w:aliases w:val="Body Text Char,bt,Body3,body indent,ändrad, ändrad"/>
    <w:basedOn w:val="Normal"/>
    <w:rsid w:val="00EA3DA8"/>
    <w:pPr>
      <w:spacing w:after="120"/>
    </w:pPr>
  </w:style>
  <w:style w:type="paragraph" w:customStyle="1" w:styleId="Spacer">
    <w:name w:val="Spacer"/>
    <w:basedOn w:val="Normal"/>
    <w:next w:val="Normal"/>
    <w:autoRedefine/>
    <w:rsid w:val="00EA3DA8"/>
    <w:pPr>
      <w:spacing w:before="60" w:after="60"/>
      <w:ind w:left="-936"/>
    </w:pPr>
    <w:rPr>
      <w:spacing w:val="-5"/>
      <w:sz w:val="16"/>
      <w:szCs w:val="20"/>
    </w:rPr>
  </w:style>
  <w:style w:type="paragraph" w:customStyle="1" w:styleId="Picture">
    <w:name w:val="Picture"/>
    <w:basedOn w:val="Normal"/>
    <w:next w:val="Captions"/>
    <w:autoRedefine/>
    <w:rsid w:val="00EA3DA8"/>
    <w:pPr>
      <w:spacing w:before="240" w:after="180"/>
      <w:ind w:left="-936"/>
      <w:jc w:val="both"/>
    </w:pPr>
    <w:rPr>
      <w:spacing w:val="-5"/>
      <w:sz w:val="16"/>
      <w:szCs w:val="20"/>
    </w:rPr>
  </w:style>
  <w:style w:type="character" w:styleId="PageNumber">
    <w:name w:val="page number"/>
    <w:basedOn w:val="DefaultParagraphFont"/>
    <w:rsid w:val="00EA3DA8"/>
    <w:rPr>
      <w:rFonts w:ascii="Verdana" w:hAnsi="Verdana"/>
      <w:noProof/>
      <w:sz w:val="16"/>
    </w:rPr>
  </w:style>
  <w:style w:type="character" w:customStyle="1" w:styleId="Charcode">
    <w:name w:val="Char code"/>
    <w:basedOn w:val="DefaultParagraphFont"/>
    <w:rsid w:val="00EA3DA8"/>
    <w:rPr>
      <w:rFonts w:ascii="Courier New" w:hAnsi="Courier New"/>
      <w:dstrike w:val="0"/>
      <w:spacing w:val="-5"/>
      <w:sz w:val="24"/>
      <w:szCs w:val="24"/>
      <w:vertAlign w:val="baseline"/>
      <w:lang w:val="en-GB" w:eastAsia="en-US" w:bidi="ar-SA"/>
    </w:rPr>
  </w:style>
  <w:style w:type="paragraph" w:customStyle="1" w:styleId="ChapterTitle">
    <w:name w:val="Chapter_Title"/>
    <w:basedOn w:val="Normal"/>
    <w:rsid w:val="00EA3DA8"/>
    <w:pPr>
      <w:keepNext/>
      <w:spacing w:before="480" w:after="240"/>
      <w:ind w:left="-1440"/>
    </w:pPr>
    <w:rPr>
      <w:rFonts w:ascii="Arial" w:hAnsi="Arial"/>
      <w:b/>
      <w:smallCaps/>
      <w:color w:val="003399"/>
      <w:spacing w:val="20"/>
      <w:sz w:val="16"/>
      <w:szCs w:val="20"/>
    </w:rPr>
  </w:style>
  <w:style w:type="paragraph" w:customStyle="1" w:styleId="Contentsheading">
    <w:name w:val="Contents_heading"/>
    <w:autoRedefine/>
    <w:rsid w:val="00860F8F"/>
    <w:pPr>
      <w:spacing w:after="120"/>
      <w:ind w:left="-1944"/>
    </w:pPr>
    <w:rPr>
      <w:rFonts w:ascii="Lucida Sans Unicode" w:hAnsi="Lucida Sans Unicode" w:cs="Arial"/>
      <w:bCs/>
      <w:color w:val="808080" w:themeColor="background1" w:themeShade="80"/>
      <w:spacing w:val="-20"/>
      <w:kern w:val="32"/>
      <w:sz w:val="56"/>
      <w:szCs w:val="32"/>
      <w:lang w:val="en-GB"/>
    </w:rPr>
  </w:style>
  <w:style w:type="character" w:customStyle="1" w:styleId="Charcode1">
    <w:name w:val="Char code1"/>
    <w:basedOn w:val="Charcode"/>
    <w:rsid w:val="00EA3DA8"/>
    <w:rPr>
      <w:rFonts w:ascii="Courier New" w:hAnsi="Courier New"/>
      <w:dstrike w:val="0"/>
      <w:spacing w:val="-5"/>
      <w:sz w:val="24"/>
      <w:szCs w:val="24"/>
      <w:vertAlign w:val="baseline"/>
      <w:lang w:val="en-GB" w:eastAsia="en-US" w:bidi="ar-SA"/>
    </w:rPr>
  </w:style>
  <w:style w:type="paragraph" w:styleId="HTMLPreformatted">
    <w:name w:val="HTML Preformatted"/>
    <w:basedOn w:val="Normal"/>
    <w:rsid w:val="00EA3DA8"/>
    <w:rPr>
      <w:rFonts w:ascii="Courier New" w:hAnsi="Courier New"/>
      <w:sz w:val="20"/>
      <w:szCs w:val="20"/>
    </w:rPr>
  </w:style>
  <w:style w:type="paragraph" w:customStyle="1" w:styleId="NoteHeading1">
    <w:name w:val="Note Heading 1"/>
    <w:basedOn w:val="Normal"/>
    <w:autoRedefine/>
    <w:rsid w:val="00EA3DA8"/>
    <w:pPr>
      <w:spacing w:after="60"/>
      <w:ind w:left="1440"/>
    </w:pPr>
    <w:rPr>
      <w:rFonts w:ascii="Arial" w:hAnsi="Arial"/>
      <w:b/>
      <w:bCs/>
      <w:spacing w:val="-5"/>
      <w:szCs w:val="20"/>
    </w:rPr>
  </w:style>
  <w:style w:type="character" w:customStyle="1" w:styleId="NoteHeadingChar">
    <w:name w:val="Note Heading Char"/>
    <w:basedOn w:val="DefaultParagraphFont"/>
    <w:rsid w:val="00EA3DA8"/>
    <w:rPr>
      <w:rFonts w:ascii="Arial" w:hAnsi="Arial"/>
      <w:b/>
      <w:bCs/>
      <w:color w:val="3366CC"/>
      <w:spacing w:val="-5"/>
      <w:sz w:val="20"/>
      <w:lang w:val="en-GB" w:eastAsia="en-US" w:bidi="ar-SA"/>
    </w:rPr>
  </w:style>
  <w:style w:type="paragraph" w:customStyle="1" w:styleId="Notetext">
    <w:name w:val="Note text"/>
    <w:basedOn w:val="Normal"/>
    <w:next w:val="Normal"/>
    <w:autoRedefine/>
    <w:rsid w:val="00EA3DA8"/>
    <w:pPr>
      <w:spacing w:after="120"/>
      <w:ind w:left="-108"/>
    </w:pPr>
    <w:rPr>
      <w:i/>
      <w:color w:val="282828"/>
      <w:sz w:val="16"/>
    </w:rPr>
  </w:style>
  <w:style w:type="paragraph" w:styleId="ListBullet">
    <w:name w:val="List Bullet"/>
    <w:basedOn w:val="Normal"/>
    <w:autoRedefine/>
    <w:rsid w:val="00EA3DA8"/>
    <w:pPr>
      <w:keepLines/>
      <w:numPr>
        <w:numId w:val="16"/>
      </w:numPr>
      <w:tabs>
        <w:tab w:val="clear" w:pos="504"/>
        <w:tab w:val="left" w:pos="-576"/>
      </w:tabs>
      <w:spacing w:before="180" w:after="180"/>
      <w:ind w:left="-576" w:hanging="360"/>
    </w:pPr>
    <w:rPr>
      <w:color w:val="282828"/>
      <w:sz w:val="16"/>
      <w:szCs w:val="20"/>
    </w:rPr>
  </w:style>
  <w:style w:type="paragraph" w:styleId="ListBullet2">
    <w:name w:val="List Bullet 2"/>
    <w:basedOn w:val="ListBullet"/>
    <w:rsid w:val="00EA3DA8"/>
    <w:pPr>
      <w:numPr>
        <w:numId w:val="0"/>
      </w:numPr>
    </w:pPr>
  </w:style>
  <w:style w:type="paragraph" w:styleId="ListBullet3">
    <w:name w:val="List Bullet 3"/>
    <w:basedOn w:val="ListBullet"/>
    <w:rsid w:val="00EA3DA8"/>
    <w:pPr>
      <w:numPr>
        <w:numId w:val="0"/>
      </w:numPr>
    </w:pPr>
  </w:style>
  <w:style w:type="paragraph" w:styleId="ListBullet4">
    <w:name w:val="List Bullet 4"/>
    <w:basedOn w:val="ListBullet"/>
    <w:rsid w:val="00EA3DA8"/>
    <w:pPr>
      <w:numPr>
        <w:numId w:val="0"/>
      </w:numPr>
    </w:pPr>
  </w:style>
  <w:style w:type="paragraph" w:customStyle="1" w:styleId="HorizontalLine">
    <w:name w:val="Horizontal Line"/>
    <w:next w:val="BodyParagraph"/>
    <w:autoRedefine/>
    <w:rsid w:val="00EB1FF0"/>
    <w:pPr>
      <w:pBdr>
        <w:top w:val="single" w:sz="4" w:space="0" w:color="E39730"/>
      </w:pBdr>
      <w:ind w:left="-1944"/>
      <w:contextualSpacing/>
      <w:jc w:val="both"/>
    </w:pPr>
    <w:rPr>
      <w:rFonts w:ascii="Verdana" w:hAnsi="Verdana"/>
      <w:sz w:val="18"/>
      <w:szCs w:val="18"/>
      <w:lang w:val="en-GB"/>
    </w:rPr>
  </w:style>
  <w:style w:type="paragraph" w:customStyle="1" w:styleId="TableReferenceText2">
    <w:name w:val="Table Reference Text2"/>
    <w:basedOn w:val="BodyParagraph"/>
    <w:next w:val="Normal"/>
    <w:autoRedefine/>
    <w:rsid w:val="00EA3DA8"/>
    <w:pPr>
      <w:spacing w:after="480"/>
      <w:ind w:left="1440"/>
    </w:pPr>
  </w:style>
  <w:style w:type="character" w:styleId="Hyperlink">
    <w:name w:val="Hyperlink"/>
    <w:basedOn w:val="DefaultParagraphFont"/>
    <w:uiPriority w:val="99"/>
    <w:rsid w:val="00EA3DA8"/>
    <w:rPr>
      <w:color w:val="0000FF"/>
      <w:u w:val="single"/>
    </w:rPr>
  </w:style>
  <w:style w:type="paragraph" w:styleId="Footer">
    <w:name w:val="footer"/>
    <w:basedOn w:val="Normal"/>
    <w:link w:val="FooterChar"/>
    <w:autoRedefine/>
    <w:uiPriority w:val="99"/>
    <w:rsid w:val="00EA3DA8"/>
    <w:pPr>
      <w:tabs>
        <w:tab w:val="left" w:pos="-2016"/>
        <w:tab w:val="center" w:pos="2880"/>
        <w:tab w:val="right" w:pos="7992"/>
      </w:tabs>
      <w:ind w:left="-2016"/>
    </w:pPr>
    <w:rPr>
      <w:sz w:val="16"/>
    </w:rPr>
  </w:style>
  <w:style w:type="paragraph" w:customStyle="1" w:styleId="PartLabel">
    <w:name w:val="Part Label"/>
    <w:basedOn w:val="Normal"/>
    <w:next w:val="Normal"/>
    <w:autoRedefine/>
    <w:rsid w:val="00EA3DA8"/>
    <w:pPr>
      <w:framePr w:w="1275" w:h="2269" w:hRule="exact" w:hSpace="187" w:vSpace="187" w:wrap="notBeside" w:vAnchor="page" w:hAnchor="page" w:x="10614" w:yAlign="top"/>
      <w:shd w:val="solid" w:color="00639F" w:fill="auto"/>
      <w:spacing w:line="1500" w:lineRule="exact"/>
      <w:jc w:val="center"/>
    </w:pPr>
    <w:rPr>
      <w:rFonts w:ascii="Lucida Sans Unicode" w:hAnsi="Lucida Sans Unicode"/>
      <w:color w:val="FFFFFF"/>
      <w:position w:val="-32"/>
      <w:sz w:val="144"/>
      <w:szCs w:val="20"/>
    </w:rPr>
  </w:style>
  <w:style w:type="paragraph" w:styleId="TOC1">
    <w:name w:val="toc 1"/>
    <w:basedOn w:val="Normal"/>
    <w:autoRedefine/>
    <w:uiPriority w:val="39"/>
    <w:rsid w:val="00860F8F"/>
    <w:pPr>
      <w:tabs>
        <w:tab w:val="left" w:pos="-1440"/>
        <w:tab w:val="right" w:leader="dot" w:pos="7992"/>
      </w:tabs>
      <w:spacing w:before="120" w:after="60"/>
      <w:ind w:left="-1440" w:hanging="432"/>
      <w:outlineLvl w:val="0"/>
    </w:pPr>
    <w:rPr>
      <w:b/>
      <w:bCs/>
      <w:noProof/>
      <w:color w:val="808080" w:themeColor="background1" w:themeShade="80"/>
      <w:spacing w:val="-8"/>
      <w:sz w:val="20"/>
      <w:szCs w:val="20"/>
    </w:rPr>
  </w:style>
  <w:style w:type="paragraph" w:styleId="TOC2">
    <w:name w:val="toc 2"/>
    <w:autoRedefine/>
    <w:uiPriority w:val="39"/>
    <w:rsid w:val="00EA3DA8"/>
    <w:pPr>
      <w:tabs>
        <w:tab w:val="left" w:pos="-936"/>
        <w:tab w:val="right" w:leader="dot" w:pos="7992"/>
      </w:tabs>
      <w:ind w:left="-936" w:hanging="504"/>
    </w:pPr>
    <w:rPr>
      <w:rFonts w:ascii="Verdana" w:hAnsi="Verdana"/>
      <w:iCs/>
      <w:noProof/>
      <w:color w:val="282828"/>
      <w:sz w:val="16"/>
      <w:szCs w:val="16"/>
    </w:rPr>
  </w:style>
  <w:style w:type="paragraph" w:styleId="TOC3">
    <w:name w:val="toc 3"/>
    <w:basedOn w:val="TOC2"/>
    <w:next w:val="Normal"/>
    <w:autoRedefine/>
    <w:uiPriority w:val="39"/>
    <w:rsid w:val="00EA3DA8"/>
    <w:pPr>
      <w:tabs>
        <w:tab w:val="clear" w:pos="-936"/>
        <w:tab w:val="left" w:pos="-216"/>
      </w:tabs>
      <w:ind w:left="-216" w:hanging="720"/>
    </w:pPr>
    <w:rPr>
      <w:iCs w:val="0"/>
    </w:rPr>
  </w:style>
  <w:style w:type="paragraph" w:styleId="TOC4">
    <w:name w:val="toc 4"/>
    <w:basedOn w:val="TOC3"/>
    <w:next w:val="Normal"/>
    <w:semiHidden/>
    <w:rsid w:val="00EA3DA8"/>
    <w:pPr>
      <w:spacing w:before="240" w:after="240"/>
      <w:ind w:left="-1440" w:firstLine="0"/>
    </w:pPr>
    <w:rPr>
      <w:b/>
      <w:color w:val="E39730"/>
      <w:sz w:val="22"/>
    </w:rPr>
  </w:style>
  <w:style w:type="character" w:customStyle="1" w:styleId="ChapterTitleUnderlinedChar">
    <w:name w:val="Chapter Title Underlined Char"/>
    <w:basedOn w:val="DefaultParagraphFont"/>
    <w:rsid w:val="00EA3DA8"/>
    <w:rPr>
      <w:rFonts w:ascii="Arial Black" w:hAnsi="Arial Black"/>
      <w:bCs/>
      <w:color w:val="3366CC"/>
      <w:spacing w:val="-35"/>
      <w:kern w:val="28"/>
      <w:sz w:val="52"/>
      <w:szCs w:val="48"/>
      <w:lang w:val="en-GB" w:eastAsia="en-US" w:bidi="ar-SA"/>
    </w:rPr>
  </w:style>
  <w:style w:type="paragraph" w:customStyle="1" w:styleId="NoteContent">
    <w:name w:val="Note Content"/>
    <w:basedOn w:val="Notetext"/>
    <w:rsid w:val="00EA3DA8"/>
    <w:pPr>
      <w:pBdr>
        <w:top w:val="single" w:sz="8" w:space="12" w:color="FFFFFF"/>
        <w:left w:val="single" w:sz="8" w:space="12" w:color="FFFFFF"/>
        <w:bottom w:val="single" w:sz="8" w:space="12" w:color="FFFFFF"/>
        <w:right w:val="single" w:sz="8" w:space="12" w:color="FFFFFF"/>
      </w:pBdr>
      <w:shd w:val="pct5" w:color="auto" w:fill="auto"/>
      <w:ind w:left="0"/>
    </w:pPr>
    <w:rPr>
      <w:bCs/>
      <w:spacing w:val="-5"/>
    </w:rPr>
  </w:style>
  <w:style w:type="paragraph" w:customStyle="1" w:styleId="HeaderText">
    <w:name w:val="Header Text"/>
    <w:basedOn w:val="Heading2"/>
    <w:next w:val="BodyParagraph"/>
    <w:autoRedefine/>
    <w:rsid w:val="00EA3DA8"/>
    <w:rPr>
      <w:b/>
    </w:rPr>
  </w:style>
  <w:style w:type="paragraph" w:customStyle="1" w:styleId="SectionHeading">
    <w:name w:val="Section Heading"/>
    <w:basedOn w:val="Normal"/>
    <w:next w:val="Normal"/>
    <w:rsid w:val="00EA3DA8"/>
    <w:pPr>
      <w:spacing w:line="640" w:lineRule="atLeast"/>
      <w:ind w:left="720"/>
    </w:pPr>
    <w:rPr>
      <w:rFonts w:ascii="Arial Black" w:hAnsi="Arial Black"/>
      <w:caps/>
      <w:spacing w:val="60"/>
      <w:sz w:val="15"/>
      <w:szCs w:val="20"/>
    </w:rPr>
  </w:style>
  <w:style w:type="paragraph" w:styleId="ListNumber">
    <w:name w:val="List Number"/>
    <w:basedOn w:val="Normal"/>
    <w:autoRedefine/>
    <w:rsid w:val="007B0858"/>
    <w:pPr>
      <w:tabs>
        <w:tab w:val="left" w:pos="-576"/>
      </w:tabs>
      <w:spacing w:before="180" w:after="180"/>
    </w:pPr>
    <w:rPr>
      <w:color w:val="282828"/>
      <w:szCs w:val="18"/>
    </w:rPr>
  </w:style>
  <w:style w:type="character" w:customStyle="1" w:styleId="TableNoteHeading">
    <w:name w:val="Table Note Heading"/>
    <w:basedOn w:val="NoteHeadingChar"/>
    <w:rsid w:val="00EA3DA8"/>
    <w:rPr>
      <w:rFonts w:ascii="Arial" w:hAnsi="Arial"/>
      <w:b/>
      <w:bCs/>
      <w:color w:val="3366CC"/>
      <w:spacing w:val="-5"/>
      <w:sz w:val="22"/>
      <w:szCs w:val="22"/>
      <w:lang w:val="en-GB" w:eastAsia="en-US" w:bidi="ar-SA"/>
    </w:rPr>
  </w:style>
  <w:style w:type="paragraph" w:customStyle="1" w:styleId="TableNotetext">
    <w:name w:val="Table Note text"/>
    <w:basedOn w:val="Notetext"/>
    <w:autoRedefine/>
    <w:rsid w:val="00EA3DA8"/>
    <w:rPr>
      <w:sz w:val="22"/>
    </w:rPr>
  </w:style>
  <w:style w:type="paragraph" w:customStyle="1" w:styleId="TableListBullet0">
    <w:name w:val="Table List Bullet"/>
    <w:basedOn w:val="ListBullet"/>
    <w:rsid w:val="00EA3DA8"/>
    <w:pPr>
      <w:numPr>
        <w:numId w:val="14"/>
      </w:numPr>
      <w:tabs>
        <w:tab w:val="clear" w:pos="-576"/>
      </w:tabs>
      <w:spacing w:before="120" w:after="120"/>
    </w:pPr>
  </w:style>
  <w:style w:type="paragraph" w:customStyle="1" w:styleId="Tablelistbullet">
    <w:name w:val="Table list bullet"/>
    <w:basedOn w:val="ListBullet"/>
    <w:autoRedefine/>
    <w:rsid w:val="00EA3DA8"/>
    <w:pPr>
      <w:numPr>
        <w:numId w:val="6"/>
      </w:numPr>
      <w:tabs>
        <w:tab w:val="left" w:pos="4669"/>
      </w:tabs>
      <w:spacing w:before="60" w:after="60"/>
    </w:pPr>
    <w:rPr>
      <w:rFonts w:ascii="Tahoma" w:hAnsi="Tahoma"/>
    </w:rPr>
  </w:style>
  <w:style w:type="paragraph" w:customStyle="1" w:styleId="DocTitle">
    <w:name w:val="DocTitle"/>
    <w:rsid w:val="00EA3DA8"/>
    <w:pPr>
      <w:pBdr>
        <w:bottom w:val="single" w:sz="4" w:space="16" w:color="E39730"/>
      </w:pBdr>
      <w:spacing w:before="1500"/>
      <w:jc w:val="right"/>
    </w:pPr>
    <w:rPr>
      <w:rFonts w:ascii="Arial Narrow" w:hAnsi="Arial Narrow" w:cs="Arial"/>
      <w:bCs/>
      <w:spacing w:val="-20"/>
      <w:kern w:val="32"/>
      <w:sz w:val="72"/>
      <w:szCs w:val="32"/>
      <w:lang w:val="en-GB"/>
    </w:rPr>
  </w:style>
  <w:style w:type="paragraph" w:customStyle="1" w:styleId="Version">
    <w:name w:val="Version"/>
    <w:basedOn w:val="DocTitle"/>
    <w:rsid w:val="00EA3DA8"/>
    <w:pPr>
      <w:pBdr>
        <w:bottom w:val="none" w:sz="0" w:space="0" w:color="auto"/>
      </w:pBdr>
      <w:spacing w:before="360"/>
    </w:pPr>
    <w:rPr>
      <w:sz w:val="40"/>
    </w:rPr>
  </w:style>
  <w:style w:type="paragraph" w:customStyle="1" w:styleId="CorporateAddress">
    <w:name w:val="Corporate_Address"/>
    <w:basedOn w:val="Normal"/>
    <w:autoRedefine/>
    <w:rsid w:val="00EA3DA8"/>
    <w:rPr>
      <w:sz w:val="16"/>
    </w:rPr>
  </w:style>
  <w:style w:type="paragraph" w:customStyle="1" w:styleId="Copyright">
    <w:name w:val="Copyright"/>
    <w:basedOn w:val="Normal"/>
    <w:autoRedefine/>
    <w:rsid w:val="00EA3DA8"/>
    <w:pPr>
      <w:spacing w:before="240"/>
    </w:pPr>
    <w:rPr>
      <w:color w:val="282828"/>
      <w:sz w:val="16"/>
    </w:rPr>
  </w:style>
  <w:style w:type="paragraph" w:customStyle="1" w:styleId="TableNormalText">
    <w:name w:val="TableNormalText"/>
    <w:basedOn w:val="Normal"/>
    <w:rsid w:val="00EA3DA8"/>
    <w:pPr>
      <w:spacing w:before="60" w:after="60"/>
      <w:ind w:left="29"/>
    </w:pPr>
    <w:rPr>
      <w:color w:val="282828"/>
      <w:sz w:val="16"/>
      <w:szCs w:val="20"/>
    </w:rPr>
  </w:style>
  <w:style w:type="paragraph" w:customStyle="1" w:styleId="Code">
    <w:name w:val="Code"/>
    <w:rsid w:val="00EA3DA8"/>
    <w:pPr>
      <w:tabs>
        <w:tab w:val="left" w:pos="-936"/>
      </w:tabs>
      <w:spacing w:before="120"/>
      <w:ind w:left="-936"/>
    </w:pPr>
    <w:rPr>
      <w:rFonts w:ascii="Courier New" w:hAnsi="Courier New"/>
      <w:noProof/>
      <w:spacing w:val="20"/>
      <w:sz w:val="16"/>
      <w:szCs w:val="16"/>
    </w:rPr>
  </w:style>
  <w:style w:type="character" w:customStyle="1" w:styleId="CodeChar">
    <w:name w:val="Code Char"/>
    <w:basedOn w:val="DefaultParagraphFont"/>
    <w:rsid w:val="00EA3DA8"/>
    <w:rPr>
      <w:rFonts w:ascii="Courier New" w:hAnsi="Courier New"/>
      <w:noProof/>
      <w:spacing w:val="20"/>
      <w:sz w:val="16"/>
      <w:lang w:val="en-US" w:eastAsia="en-US" w:bidi="ar-SA"/>
    </w:rPr>
  </w:style>
  <w:style w:type="paragraph" w:customStyle="1" w:styleId="TableFieldNormalText">
    <w:name w:val="TableFieldNormalText"/>
    <w:autoRedefine/>
    <w:rsid w:val="00575B64"/>
    <w:pPr>
      <w:jc w:val="center"/>
    </w:pPr>
    <w:rPr>
      <w:rFonts w:ascii="Verdana" w:hAnsi="Verdana"/>
      <w:bCs/>
      <w:iCs/>
      <w:noProof/>
      <w:color w:val="222222"/>
      <w:sz w:val="18"/>
      <w:szCs w:val="18"/>
    </w:rPr>
  </w:style>
  <w:style w:type="paragraph" w:customStyle="1" w:styleId="Startpoints">
    <w:name w:val="Startpoints"/>
    <w:basedOn w:val="BodyParagraph"/>
    <w:next w:val="ListNumber"/>
    <w:autoRedefine/>
    <w:rsid w:val="00EA3DA8"/>
    <w:pPr>
      <w:numPr>
        <w:numId w:val="8"/>
      </w:numPr>
      <w:tabs>
        <w:tab w:val="clear" w:pos="605"/>
        <w:tab w:val="left" w:pos="-576"/>
      </w:tabs>
      <w:ind w:left="-576"/>
    </w:pPr>
    <w:rPr>
      <w:rFonts w:ascii="Arial" w:hAnsi="Arial"/>
      <w:spacing w:val="-8"/>
      <w:sz w:val="22"/>
    </w:rPr>
  </w:style>
  <w:style w:type="paragraph" w:customStyle="1" w:styleId="ChapterTitleNumber">
    <w:name w:val="Chapter Title Number"/>
    <w:basedOn w:val="ChapterTitle"/>
    <w:autoRedefine/>
    <w:rsid w:val="00EA3DA8"/>
    <w:rPr>
      <w:rFonts w:ascii="Arial Black" w:hAnsi="Arial Black"/>
      <w:color w:val="3366CC"/>
      <w:sz w:val="96"/>
    </w:rPr>
  </w:style>
  <w:style w:type="paragraph" w:styleId="DocumentMap">
    <w:name w:val="Document Map"/>
    <w:basedOn w:val="Normal"/>
    <w:semiHidden/>
    <w:rsid w:val="00EA3DA8"/>
    <w:pPr>
      <w:shd w:val="clear" w:color="auto" w:fill="000080"/>
    </w:pPr>
    <w:rPr>
      <w:rFonts w:ascii="Tahoma" w:hAnsi="Tahoma" w:cs="Tahoma"/>
    </w:rPr>
  </w:style>
  <w:style w:type="paragraph" w:styleId="ListNumber2">
    <w:name w:val="List Number 2"/>
    <w:rsid w:val="00EA3DA8"/>
    <w:pPr>
      <w:numPr>
        <w:numId w:val="2"/>
      </w:numPr>
      <w:tabs>
        <w:tab w:val="clear" w:pos="720"/>
        <w:tab w:val="left" w:pos="-216"/>
      </w:tabs>
      <w:spacing w:before="180" w:after="180"/>
      <w:ind w:left="-216"/>
    </w:pPr>
    <w:rPr>
      <w:rFonts w:ascii="Verdana" w:hAnsi="Verdana"/>
      <w:sz w:val="16"/>
      <w:szCs w:val="24"/>
    </w:rPr>
  </w:style>
  <w:style w:type="paragraph" w:styleId="Subtitle">
    <w:name w:val="Subtitle"/>
    <w:basedOn w:val="Normal"/>
    <w:qFormat/>
    <w:rsid w:val="00EA3DA8"/>
    <w:pPr>
      <w:spacing w:after="60"/>
      <w:jc w:val="center"/>
      <w:outlineLvl w:val="1"/>
    </w:pPr>
    <w:rPr>
      <w:rFonts w:ascii="Arial" w:hAnsi="Arial" w:cs="Arial"/>
    </w:rPr>
  </w:style>
  <w:style w:type="paragraph" w:styleId="Title">
    <w:name w:val="Title"/>
    <w:basedOn w:val="Normal"/>
    <w:qFormat/>
    <w:rsid w:val="00EA3DA8"/>
    <w:pPr>
      <w:spacing w:before="240" w:after="60"/>
      <w:jc w:val="center"/>
      <w:outlineLvl w:val="0"/>
    </w:pPr>
    <w:rPr>
      <w:rFonts w:ascii="Arial" w:hAnsi="Arial" w:cs="Arial"/>
      <w:b/>
      <w:bCs/>
      <w:kern w:val="28"/>
      <w:sz w:val="32"/>
      <w:szCs w:val="32"/>
    </w:rPr>
  </w:style>
  <w:style w:type="paragraph" w:customStyle="1" w:styleId="BlockQuotation">
    <w:name w:val="Block Quotation"/>
    <w:basedOn w:val="Normal"/>
    <w:next w:val="Normal"/>
    <w:autoRedefine/>
    <w:rsid w:val="00934791"/>
    <w:pPr>
      <w:keepLines/>
      <w:pBdr>
        <w:top w:val="single" w:sz="8" w:space="12" w:color="F3F3F3"/>
        <w:left w:val="single" w:sz="8" w:space="18" w:color="F3F3F3"/>
        <w:bottom w:val="single" w:sz="8" w:space="12" w:color="F3F3F3"/>
        <w:right w:val="single" w:sz="8" w:space="17" w:color="F3F3F3"/>
      </w:pBdr>
      <w:shd w:val="clear" w:color="EAEAEA" w:fill="F3F3F3"/>
      <w:spacing w:after="240"/>
      <w:ind w:left="-245" w:right="389"/>
    </w:pPr>
    <w:rPr>
      <w:color w:val="282828"/>
      <w:szCs w:val="18"/>
    </w:rPr>
  </w:style>
  <w:style w:type="paragraph" w:customStyle="1" w:styleId="PictureLarge">
    <w:name w:val="Picture_Large"/>
    <w:basedOn w:val="Picture"/>
    <w:rsid w:val="00EA3DA8"/>
    <w:pPr>
      <w:ind w:left="-1440"/>
    </w:pPr>
  </w:style>
  <w:style w:type="paragraph" w:customStyle="1" w:styleId="BlockQuotationFirst">
    <w:name w:val="Block Quotation First"/>
    <w:basedOn w:val="Normal"/>
    <w:next w:val="BlockQuotation"/>
    <w:autoRedefine/>
    <w:rsid w:val="00EA3DA8"/>
    <w:pPr>
      <w:keepNext/>
      <w:keepLines/>
      <w:pBdr>
        <w:top w:val="single" w:sz="2" w:space="6" w:color="FFFFFF"/>
        <w:left w:val="single" w:sz="6" w:space="17" w:color="FFFFFF"/>
        <w:right w:val="single" w:sz="6" w:space="18" w:color="FFFFFF"/>
      </w:pBdr>
      <w:shd w:val="clear" w:color="auto" w:fill="E0E0E0"/>
      <w:ind w:left="-288" w:right="389"/>
    </w:pPr>
    <w:rPr>
      <w:rFonts w:ascii="Arial" w:hAnsi="Arial"/>
      <w:b/>
      <w:color w:val="00639F"/>
      <w:spacing w:val="-10"/>
      <w:position w:val="16"/>
      <w:sz w:val="22"/>
      <w:szCs w:val="20"/>
    </w:rPr>
  </w:style>
  <w:style w:type="paragraph" w:styleId="BlockText">
    <w:name w:val="Block Text"/>
    <w:basedOn w:val="Normal"/>
    <w:rsid w:val="00EA3DA8"/>
    <w:pPr>
      <w:spacing w:after="120"/>
      <w:ind w:left="1440" w:right="1440"/>
    </w:pPr>
  </w:style>
  <w:style w:type="paragraph" w:styleId="BodyText2">
    <w:name w:val="Body Text 2"/>
    <w:basedOn w:val="Normal"/>
    <w:rsid w:val="00EA3DA8"/>
    <w:pPr>
      <w:spacing w:after="120" w:line="480" w:lineRule="auto"/>
    </w:pPr>
  </w:style>
  <w:style w:type="character" w:customStyle="1" w:styleId="ProductName">
    <w:name w:val="Product Name"/>
    <w:basedOn w:val="DefaultParagraphFont"/>
    <w:rsid w:val="00EA3DA8"/>
    <w:rPr>
      <w:rFonts w:ascii="Lucida Sans Unicode" w:hAnsi="Lucida Sans Unicode"/>
      <w:b/>
      <w:color w:val="00639F"/>
      <w:spacing w:val="-20"/>
      <w:w w:val="100"/>
      <w:kern w:val="32"/>
      <w:position w:val="0"/>
      <w:sz w:val="60"/>
      <w:effect w:val="none"/>
    </w:rPr>
  </w:style>
  <w:style w:type="paragraph" w:styleId="BodyText3">
    <w:name w:val="Body Text 3"/>
    <w:basedOn w:val="Normal"/>
    <w:rsid w:val="00EA3DA8"/>
    <w:pPr>
      <w:spacing w:after="120"/>
    </w:pPr>
    <w:rPr>
      <w:sz w:val="16"/>
      <w:szCs w:val="16"/>
    </w:rPr>
  </w:style>
  <w:style w:type="paragraph" w:styleId="BodyTextFirstIndent">
    <w:name w:val="Body Text First Indent"/>
    <w:basedOn w:val="BodyText"/>
    <w:rsid w:val="00EA3DA8"/>
    <w:pPr>
      <w:ind w:firstLine="210"/>
    </w:pPr>
  </w:style>
  <w:style w:type="paragraph" w:styleId="BodyTextIndent">
    <w:name w:val="Body Text Indent"/>
    <w:basedOn w:val="Normal"/>
    <w:rsid w:val="00EA3DA8"/>
    <w:pPr>
      <w:spacing w:after="120"/>
      <w:ind w:left="360"/>
    </w:pPr>
  </w:style>
  <w:style w:type="paragraph" w:styleId="BodyTextFirstIndent2">
    <w:name w:val="Body Text First Indent 2"/>
    <w:basedOn w:val="BodyTextIndent"/>
    <w:rsid w:val="00EA3DA8"/>
    <w:pPr>
      <w:ind w:firstLine="210"/>
    </w:pPr>
  </w:style>
  <w:style w:type="paragraph" w:styleId="BodyTextIndent2">
    <w:name w:val="Body Text Indent 2"/>
    <w:basedOn w:val="Normal"/>
    <w:rsid w:val="00EA3DA8"/>
    <w:pPr>
      <w:spacing w:after="120" w:line="480" w:lineRule="auto"/>
      <w:ind w:left="360"/>
    </w:pPr>
  </w:style>
  <w:style w:type="paragraph" w:styleId="BodyTextIndent3">
    <w:name w:val="Body Text Indent 3"/>
    <w:basedOn w:val="Normal"/>
    <w:rsid w:val="00EA3DA8"/>
    <w:pPr>
      <w:spacing w:after="120"/>
      <w:ind w:left="360"/>
    </w:pPr>
    <w:rPr>
      <w:sz w:val="16"/>
      <w:szCs w:val="16"/>
    </w:rPr>
  </w:style>
  <w:style w:type="paragraph" w:styleId="Closing">
    <w:name w:val="Closing"/>
    <w:basedOn w:val="Normal"/>
    <w:rsid w:val="00EA3DA8"/>
    <w:pPr>
      <w:ind w:left="4320"/>
    </w:pPr>
  </w:style>
  <w:style w:type="paragraph" w:styleId="CommentText">
    <w:name w:val="annotation text"/>
    <w:basedOn w:val="Normal"/>
    <w:semiHidden/>
    <w:rsid w:val="00EA3DA8"/>
    <w:rPr>
      <w:sz w:val="20"/>
      <w:szCs w:val="20"/>
    </w:rPr>
  </w:style>
  <w:style w:type="paragraph" w:styleId="Date">
    <w:name w:val="Date"/>
    <w:basedOn w:val="Normal"/>
    <w:next w:val="Normal"/>
    <w:rsid w:val="00EA3DA8"/>
  </w:style>
  <w:style w:type="paragraph" w:styleId="E-mailSignature">
    <w:name w:val="E-mail Signature"/>
    <w:basedOn w:val="Normal"/>
    <w:rsid w:val="00EA3DA8"/>
  </w:style>
  <w:style w:type="paragraph" w:styleId="EndnoteText">
    <w:name w:val="endnote text"/>
    <w:basedOn w:val="Normal"/>
    <w:semiHidden/>
    <w:rsid w:val="00EA3DA8"/>
    <w:rPr>
      <w:sz w:val="20"/>
      <w:szCs w:val="20"/>
    </w:rPr>
  </w:style>
  <w:style w:type="paragraph" w:styleId="EnvelopeAddress">
    <w:name w:val="envelope address"/>
    <w:basedOn w:val="Normal"/>
    <w:rsid w:val="00EA3DA8"/>
    <w:pPr>
      <w:framePr w:w="7920" w:h="1980" w:hRule="exact" w:hSpace="180" w:wrap="auto" w:hAnchor="page" w:xAlign="center" w:yAlign="bottom"/>
      <w:ind w:left="2880"/>
    </w:pPr>
    <w:rPr>
      <w:rFonts w:ascii="Arial" w:hAnsi="Arial"/>
    </w:rPr>
  </w:style>
  <w:style w:type="paragraph" w:styleId="EnvelopeReturn">
    <w:name w:val="envelope return"/>
    <w:basedOn w:val="Normal"/>
    <w:rsid w:val="00EA3DA8"/>
    <w:rPr>
      <w:rFonts w:ascii="Arial" w:hAnsi="Arial"/>
      <w:sz w:val="20"/>
      <w:szCs w:val="20"/>
    </w:rPr>
  </w:style>
  <w:style w:type="paragraph" w:styleId="FootnoteText">
    <w:name w:val="footnote text"/>
    <w:basedOn w:val="Normal"/>
    <w:semiHidden/>
    <w:rsid w:val="00EA3DA8"/>
    <w:rPr>
      <w:sz w:val="20"/>
      <w:szCs w:val="20"/>
    </w:rPr>
  </w:style>
  <w:style w:type="paragraph" w:styleId="Header">
    <w:name w:val="header"/>
    <w:basedOn w:val="Normal"/>
    <w:rsid w:val="00EA3DA8"/>
    <w:pPr>
      <w:tabs>
        <w:tab w:val="left" w:pos="-2016"/>
        <w:tab w:val="right" w:pos="7992"/>
      </w:tabs>
      <w:ind w:left="-2016"/>
    </w:pPr>
    <w:rPr>
      <w:sz w:val="16"/>
    </w:rPr>
  </w:style>
  <w:style w:type="paragraph" w:styleId="HTMLAddress">
    <w:name w:val="HTML Address"/>
    <w:basedOn w:val="Normal"/>
    <w:rsid w:val="00EA3DA8"/>
    <w:rPr>
      <w:i/>
      <w:iCs/>
    </w:rPr>
  </w:style>
  <w:style w:type="paragraph" w:styleId="Index1">
    <w:name w:val="index 1"/>
    <w:basedOn w:val="Normal"/>
    <w:next w:val="Normal"/>
    <w:autoRedefine/>
    <w:semiHidden/>
    <w:rsid w:val="00EA3DA8"/>
    <w:pPr>
      <w:ind w:left="245" w:hanging="245"/>
    </w:pPr>
    <w:rPr>
      <w:noProof/>
    </w:rPr>
  </w:style>
  <w:style w:type="paragraph" w:styleId="Index2">
    <w:name w:val="index 2"/>
    <w:basedOn w:val="Normal"/>
    <w:next w:val="Normal"/>
    <w:autoRedefine/>
    <w:semiHidden/>
    <w:rsid w:val="00EA3DA8"/>
    <w:pPr>
      <w:ind w:left="480" w:hanging="240"/>
    </w:pPr>
  </w:style>
  <w:style w:type="paragraph" w:styleId="Index3">
    <w:name w:val="index 3"/>
    <w:basedOn w:val="Normal"/>
    <w:next w:val="Normal"/>
    <w:autoRedefine/>
    <w:semiHidden/>
    <w:rsid w:val="00EA3DA8"/>
    <w:pPr>
      <w:ind w:left="720" w:hanging="240"/>
    </w:pPr>
  </w:style>
  <w:style w:type="paragraph" w:styleId="Index4">
    <w:name w:val="index 4"/>
    <w:basedOn w:val="Normal"/>
    <w:next w:val="Normal"/>
    <w:autoRedefine/>
    <w:semiHidden/>
    <w:rsid w:val="00EA3DA8"/>
    <w:pPr>
      <w:ind w:left="960" w:hanging="240"/>
    </w:pPr>
  </w:style>
  <w:style w:type="paragraph" w:styleId="Index5">
    <w:name w:val="index 5"/>
    <w:basedOn w:val="Normal"/>
    <w:next w:val="Normal"/>
    <w:autoRedefine/>
    <w:semiHidden/>
    <w:rsid w:val="00EA3DA8"/>
    <w:pPr>
      <w:ind w:left="1200" w:hanging="240"/>
    </w:pPr>
  </w:style>
  <w:style w:type="paragraph" w:styleId="Index6">
    <w:name w:val="index 6"/>
    <w:basedOn w:val="Normal"/>
    <w:next w:val="Normal"/>
    <w:autoRedefine/>
    <w:semiHidden/>
    <w:rsid w:val="00EA3DA8"/>
    <w:pPr>
      <w:ind w:left="1440" w:hanging="240"/>
    </w:pPr>
  </w:style>
  <w:style w:type="paragraph" w:styleId="Index7">
    <w:name w:val="index 7"/>
    <w:basedOn w:val="Normal"/>
    <w:next w:val="Normal"/>
    <w:autoRedefine/>
    <w:semiHidden/>
    <w:rsid w:val="00EA3DA8"/>
    <w:pPr>
      <w:ind w:left="1680" w:hanging="240"/>
    </w:pPr>
  </w:style>
  <w:style w:type="paragraph" w:styleId="Index8">
    <w:name w:val="index 8"/>
    <w:basedOn w:val="Normal"/>
    <w:next w:val="Normal"/>
    <w:autoRedefine/>
    <w:semiHidden/>
    <w:rsid w:val="00EA3DA8"/>
    <w:pPr>
      <w:ind w:left="1920" w:hanging="240"/>
    </w:pPr>
  </w:style>
  <w:style w:type="paragraph" w:styleId="Index9">
    <w:name w:val="index 9"/>
    <w:basedOn w:val="Normal"/>
    <w:next w:val="Normal"/>
    <w:autoRedefine/>
    <w:semiHidden/>
    <w:rsid w:val="00EA3DA8"/>
    <w:pPr>
      <w:ind w:left="2160" w:hanging="240"/>
    </w:pPr>
  </w:style>
  <w:style w:type="paragraph" w:styleId="IndexHeading">
    <w:name w:val="index heading"/>
    <w:basedOn w:val="Normal"/>
    <w:next w:val="Index1"/>
    <w:semiHidden/>
    <w:rsid w:val="00EA3DA8"/>
    <w:rPr>
      <w:rFonts w:ascii="Arial" w:hAnsi="Arial"/>
      <w:b/>
      <w:bCs/>
    </w:rPr>
  </w:style>
  <w:style w:type="paragraph" w:styleId="List">
    <w:name w:val="List"/>
    <w:basedOn w:val="Normal"/>
    <w:rsid w:val="00EA3DA8"/>
    <w:pPr>
      <w:ind w:left="360" w:hanging="360"/>
    </w:pPr>
  </w:style>
  <w:style w:type="paragraph" w:styleId="List2">
    <w:name w:val="List 2"/>
    <w:basedOn w:val="Normal"/>
    <w:rsid w:val="00EA3DA8"/>
    <w:pPr>
      <w:ind w:left="720" w:hanging="360"/>
    </w:pPr>
  </w:style>
  <w:style w:type="paragraph" w:styleId="List3">
    <w:name w:val="List 3"/>
    <w:basedOn w:val="Normal"/>
    <w:rsid w:val="00EA3DA8"/>
    <w:pPr>
      <w:ind w:left="1080" w:hanging="360"/>
    </w:pPr>
  </w:style>
  <w:style w:type="paragraph" w:styleId="List4">
    <w:name w:val="List 4"/>
    <w:basedOn w:val="Normal"/>
    <w:rsid w:val="00EA3DA8"/>
    <w:pPr>
      <w:ind w:left="1440" w:hanging="360"/>
    </w:pPr>
  </w:style>
  <w:style w:type="paragraph" w:styleId="List5">
    <w:name w:val="List 5"/>
    <w:basedOn w:val="Normal"/>
    <w:rsid w:val="00EA3DA8"/>
    <w:pPr>
      <w:ind w:left="1800" w:hanging="360"/>
    </w:pPr>
  </w:style>
  <w:style w:type="paragraph" w:styleId="ListBullet5">
    <w:name w:val="List Bullet 5"/>
    <w:basedOn w:val="Normal"/>
    <w:autoRedefine/>
    <w:rsid w:val="00EA3DA8"/>
    <w:pPr>
      <w:numPr>
        <w:numId w:val="1"/>
      </w:numPr>
    </w:pPr>
  </w:style>
  <w:style w:type="paragraph" w:styleId="ListContinue">
    <w:name w:val="List Continue"/>
    <w:basedOn w:val="Normal"/>
    <w:rsid w:val="00EA3DA8"/>
    <w:pPr>
      <w:spacing w:after="120"/>
      <w:ind w:left="360"/>
    </w:pPr>
  </w:style>
  <w:style w:type="paragraph" w:styleId="ListContinue2">
    <w:name w:val="List Continue 2"/>
    <w:basedOn w:val="Normal"/>
    <w:rsid w:val="00EA3DA8"/>
    <w:pPr>
      <w:spacing w:after="120"/>
      <w:ind w:left="720"/>
    </w:pPr>
  </w:style>
  <w:style w:type="paragraph" w:styleId="ListContinue3">
    <w:name w:val="List Continue 3"/>
    <w:basedOn w:val="Normal"/>
    <w:rsid w:val="00EA3DA8"/>
    <w:pPr>
      <w:spacing w:after="120"/>
      <w:ind w:left="1080"/>
    </w:pPr>
  </w:style>
  <w:style w:type="paragraph" w:styleId="ListContinue4">
    <w:name w:val="List Continue 4"/>
    <w:basedOn w:val="Normal"/>
    <w:rsid w:val="00EA3DA8"/>
    <w:pPr>
      <w:spacing w:after="120"/>
      <w:ind w:left="1440"/>
    </w:pPr>
  </w:style>
  <w:style w:type="paragraph" w:styleId="ListContinue5">
    <w:name w:val="List Continue 5"/>
    <w:basedOn w:val="Normal"/>
    <w:rsid w:val="00EA3DA8"/>
    <w:pPr>
      <w:spacing w:after="120"/>
      <w:ind w:left="1800"/>
    </w:pPr>
  </w:style>
  <w:style w:type="paragraph" w:styleId="ListNumber3">
    <w:name w:val="List Number 3"/>
    <w:basedOn w:val="Normal"/>
    <w:rsid w:val="00EA3DA8"/>
    <w:pPr>
      <w:numPr>
        <w:numId w:val="3"/>
      </w:numPr>
    </w:pPr>
  </w:style>
  <w:style w:type="paragraph" w:styleId="ListNumber4">
    <w:name w:val="List Number 4"/>
    <w:basedOn w:val="Normal"/>
    <w:rsid w:val="00EA3DA8"/>
    <w:pPr>
      <w:numPr>
        <w:numId w:val="4"/>
      </w:numPr>
    </w:pPr>
  </w:style>
  <w:style w:type="paragraph" w:styleId="ListNumber5">
    <w:name w:val="List Number 5"/>
    <w:basedOn w:val="Normal"/>
    <w:rsid w:val="00EA3DA8"/>
    <w:pPr>
      <w:numPr>
        <w:numId w:val="5"/>
      </w:numPr>
    </w:pPr>
  </w:style>
  <w:style w:type="paragraph" w:styleId="MacroText">
    <w:name w:val="macro"/>
    <w:semiHidden/>
    <w:rsid w:val="00EA3DA8"/>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EA3DA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rsid w:val="00EA3DA8"/>
  </w:style>
  <w:style w:type="paragraph" w:styleId="NormalIndent">
    <w:name w:val="Normal Indent"/>
    <w:basedOn w:val="Normal"/>
    <w:rsid w:val="00EA3DA8"/>
    <w:pPr>
      <w:ind w:left="720"/>
    </w:pPr>
  </w:style>
  <w:style w:type="paragraph" w:styleId="NoteHeading">
    <w:name w:val="Note Heading"/>
    <w:basedOn w:val="Normal"/>
    <w:next w:val="Normal"/>
    <w:rsid w:val="00EA3DA8"/>
  </w:style>
  <w:style w:type="paragraph" w:styleId="PlainText">
    <w:name w:val="Plain Text"/>
    <w:basedOn w:val="Normal"/>
    <w:rsid w:val="00EA3DA8"/>
    <w:rPr>
      <w:rFonts w:ascii="Courier New" w:hAnsi="Courier New"/>
      <w:sz w:val="20"/>
      <w:szCs w:val="20"/>
    </w:rPr>
  </w:style>
  <w:style w:type="paragraph" w:styleId="Salutation">
    <w:name w:val="Salutation"/>
    <w:basedOn w:val="Normal"/>
    <w:next w:val="Normal"/>
    <w:rsid w:val="00EA3DA8"/>
  </w:style>
  <w:style w:type="paragraph" w:styleId="Signature">
    <w:name w:val="Signature"/>
    <w:basedOn w:val="Normal"/>
    <w:rsid w:val="00EA3DA8"/>
    <w:pPr>
      <w:ind w:left="4320"/>
    </w:pPr>
  </w:style>
  <w:style w:type="paragraph" w:styleId="TableofAuthorities">
    <w:name w:val="table of authorities"/>
    <w:basedOn w:val="Normal"/>
    <w:next w:val="Normal"/>
    <w:semiHidden/>
    <w:rsid w:val="00EA3DA8"/>
    <w:pPr>
      <w:ind w:left="240" w:hanging="240"/>
    </w:pPr>
  </w:style>
  <w:style w:type="paragraph" w:styleId="TableofFigures">
    <w:name w:val="table of figures"/>
    <w:basedOn w:val="Normal"/>
    <w:next w:val="Normal"/>
    <w:semiHidden/>
    <w:rsid w:val="00EA3DA8"/>
    <w:pPr>
      <w:ind w:left="480" w:hanging="480"/>
    </w:pPr>
  </w:style>
  <w:style w:type="paragraph" w:styleId="TOAHeading">
    <w:name w:val="toa heading"/>
    <w:basedOn w:val="Normal"/>
    <w:next w:val="Normal"/>
    <w:semiHidden/>
    <w:rsid w:val="00EA3DA8"/>
    <w:pPr>
      <w:spacing w:before="120"/>
    </w:pPr>
    <w:rPr>
      <w:rFonts w:ascii="Arial" w:hAnsi="Arial"/>
      <w:b/>
      <w:bCs/>
    </w:rPr>
  </w:style>
  <w:style w:type="paragraph" w:styleId="TOC5">
    <w:name w:val="toc 5"/>
    <w:basedOn w:val="Normal"/>
    <w:next w:val="Normal"/>
    <w:autoRedefine/>
    <w:semiHidden/>
    <w:rsid w:val="00EA3DA8"/>
    <w:pPr>
      <w:ind w:left="960"/>
    </w:pPr>
  </w:style>
  <w:style w:type="paragraph" w:styleId="TOC6">
    <w:name w:val="toc 6"/>
    <w:basedOn w:val="Normal"/>
    <w:next w:val="Normal"/>
    <w:autoRedefine/>
    <w:semiHidden/>
    <w:rsid w:val="00EA3DA8"/>
    <w:pPr>
      <w:ind w:left="1200"/>
    </w:pPr>
  </w:style>
  <w:style w:type="paragraph" w:styleId="TOC7">
    <w:name w:val="toc 7"/>
    <w:basedOn w:val="Normal"/>
    <w:next w:val="Normal"/>
    <w:autoRedefine/>
    <w:semiHidden/>
    <w:rsid w:val="00EA3DA8"/>
    <w:pPr>
      <w:ind w:left="1440"/>
    </w:pPr>
  </w:style>
  <w:style w:type="paragraph" w:styleId="TOC8">
    <w:name w:val="toc 8"/>
    <w:basedOn w:val="Normal"/>
    <w:next w:val="Normal"/>
    <w:autoRedefine/>
    <w:semiHidden/>
    <w:rsid w:val="00EA3DA8"/>
    <w:pPr>
      <w:ind w:left="1680"/>
    </w:pPr>
  </w:style>
  <w:style w:type="paragraph" w:styleId="TOC9">
    <w:name w:val="toc 9"/>
    <w:basedOn w:val="Normal"/>
    <w:next w:val="Normal"/>
    <w:autoRedefine/>
    <w:semiHidden/>
    <w:rsid w:val="00EA3DA8"/>
    <w:pPr>
      <w:ind w:left="1920"/>
    </w:pPr>
  </w:style>
  <w:style w:type="paragraph" w:customStyle="1" w:styleId="CompanyName">
    <w:name w:val="Company Name"/>
    <w:basedOn w:val="Normal"/>
    <w:next w:val="Normal"/>
    <w:rsid w:val="00EA3DA8"/>
    <w:pPr>
      <w:spacing w:before="4000" w:after="60" w:line="320" w:lineRule="exact"/>
    </w:pPr>
    <w:rPr>
      <w:rFonts w:ascii="Garamond" w:hAnsi="Garamond"/>
      <w:kern w:val="36"/>
      <w:sz w:val="52"/>
      <w:szCs w:val="20"/>
    </w:rPr>
  </w:style>
  <w:style w:type="paragraph" w:customStyle="1" w:styleId="Icon">
    <w:name w:val="Icon"/>
    <w:basedOn w:val="TableFieldNormalText"/>
    <w:rsid w:val="00EA3DA8"/>
    <w:pPr>
      <w:spacing w:before="40" w:after="40"/>
    </w:pPr>
  </w:style>
  <w:style w:type="paragraph" w:customStyle="1" w:styleId="EndofDoc">
    <w:name w:val="EndofDoc"/>
    <w:basedOn w:val="PictureLarge"/>
    <w:rsid w:val="00EA3DA8"/>
    <w:pPr>
      <w:pBdr>
        <w:bottom w:val="single" w:sz="12" w:space="1" w:color="3366CC"/>
      </w:pBdr>
      <w:spacing w:before="600" w:after="600"/>
    </w:pPr>
    <w:rPr>
      <w:b/>
      <w:color w:val="00639F"/>
    </w:rPr>
  </w:style>
  <w:style w:type="paragraph" w:customStyle="1" w:styleId="FooterEven">
    <w:name w:val="Footer Even"/>
    <w:basedOn w:val="Footer"/>
    <w:rsid w:val="00EA3DA8"/>
    <w:pPr>
      <w:keepLines/>
      <w:tabs>
        <w:tab w:val="right" w:pos="6926"/>
      </w:tabs>
      <w:ind w:left="-2578"/>
    </w:pPr>
    <w:rPr>
      <w:rFonts w:ascii="Arial Black" w:hAnsi="Arial Black"/>
      <w:caps/>
      <w:spacing w:val="40"/>
      <w:sz w:val="12"/>
      <w:szCs w:val="20"/>
    </w:rPr>
  </w:style>
  <w:style w:type="character" w:customStyle="1" w:styleId="TableCodeChar">
    <w:name w:val="Table Code Char"/>
    <w:basedOn w:val="CodeChar"/>
    <w:rsid w:val="00EA3DA8"/>
    <w:rPr>
      <w:rFonts w:ascii="Courier New" w:hAnsi="Courier New"/>
      <w:noProof/>
      <w:spacing w:val="20"/>
      <w:sz w:val="18"/>
      <w:lang w:val="en-US" w:eastAsia="en-US" w:bidi="ar-SA"/>
    </w:rPr>
  </w:style>
  <w:style w:type="paragraph" w:customStyle="1" w:styleId="FooterFirst">
    <w:name w:val="Footer First"/>
    <w:basedOn w:val="Footer"/>
    <w:rsid w:val="00EA3DA8"/>
    <w:pPr>
      <w:keepLines/>
      <w:tabs>
        <w:tab w:val="right" w:pos="6926"/>
      </w:tabs>
      <w:ind w:left="-2578"/>
    </w:pPr>
    <w:rPr>
      <w:rFonts w:ascii="Arial Black" w:hAnsi="Arial Black"/>
      <w:caps/>
      <w:spacing w:val="-10"/>
      <w:sz w:val="12"/>
      <w:szCs w:val="20"/>
    </w:rPr>
  </w:style>
  <w:style w:type="paragraph" w:customStyle="1" w:styleId="FooterOdd">
    <w:name w:val="Footer Odd"/>
    <w:basedOn w:val="Footer"/>
    <w:rsid w:val="00EA3DA8"/>
    <w:pPr>
      <w:keepLines/>
      <w:tabs>
        <w:tab w:val="right" w:pos="0"/>
        <w:tab w:val="right" w:pos="6926"/>
      </w:tabs>
      <w:ind w:left="-2578"/>
    </w:pPr>
    <w:rPr>
      <w:rFonts w:ascii="Arial Black" w:hAnsi="Arial Black"/>
      <w:caps/>
      <w:spacing w:val="40"/>
      <w:sz w:val="12"/>
      <w:szCs w:val="20"/>
    </w:rPr>
  </w:style>
  <w:style w:type="paragraph" w:customStyle="1" w:styleId="Body-noindent">
    <w:name w:val="Body-no indent"/>
    <w:next w:val="Normal"/>
    <w:rsid w:val="00EA3DA8"/>
    <w:pPr>
      <w:widowControl w:val="0"/>
      <w:tabs>
        <w:tab w:val="left" w:pos="7920"/>
      </w:tabs>
      <w:spacing w:after="120" w:line="280" w:lineRule="exact"/>
      <w:ind w:right="-14"/>
    </w:pPr>
    <w:rPr>
      <w:rFonts w:ascii="Arial" w:eastAsia="MS Mincho" w:hAnsi="Arial"/>
      <w:sz w:val="19"/>
    </w:rPr>
  </w:style>
  <w:style w:type="paragraph" w:customStyle="1" w:styleId="startpoints0">
    <w:name w:val="startpoints"/>
    <w:basedOn w:val="Normal"/>
    <w:next w:val="ListBullet"/>
    <w:autoRedefine/>
    <w:rsid w:val="00EA3DA8"/>
    <w:pPr>
      <w:keepNext/>
      <w:pBdr>
        <w:top w:val="single" w:sz="12" w:space="1" w:color="808080"/>
      </w:pBdr>
      <w:spacing w:before="120" w:after="60"/>
      <w:jc w:val="both"/>
      <w:outlineLvl w:val="3"/>
    </w:pPr>
    <w:rPr>
      <w:rFonts w:ascii="Arial Narrow" w:hAnsi="Arial Narrow"/>
      <w:b/>
      <w:color w:val="808080"/>
      <w:sz w:val="26"/>
      <w:szCs w:val="20"/>
    </w:rPr>
  </w:style>
  <w:style w:type="character" w:styleId="FootnoteReference">
    <w:name w:val="footnote reference"/>
    <w:semiHidden/>
    <w:rsid w:val="00EA3DA8"/>
    <w:rPr>
      <w:sz w:val="18"/>
      <w:vertAlign w:val="superscript"/>
    </w:rPr>
  </w:style>
  <w:style w:type="paragraph" w:customStyle="1" w:styleId="BodyTextKeep">
    <w:name w:val="Body Text Keep"/>
    <w:basedOn w:val="BodyText"/>
    <w:next w:val="BodyText"/>
    <w:rsid w:val="00EA3DA8"/>
    <w:pPr>
      <w:jc w:val="both"/>
    </w:pPr>
    <w:rPr>
      <w:rFonts w:ascii="Garamond" w:hAnsi="Garamond"/>
      <w:spacing w:val="-5"/>
      <w:szCs w:val="20"/>
    </w:rPr>
  </w:style>
  <w:style w:type="character" w:styleId="CommentReference">
    <w:name w:val="annotation reference"/>
    <w:basedOn w:val="DefaultParagraphFont"/>
    <w:semiHidden/>
    <w:rsid w:val="00EA3DA8"/>
    <w:rPr>
      <w:sz w:val="16"/>
      <w:szCs w:val="16"/>
    </w:rPr>
  </w:style>
  <w:style w:type="paragraph" w:customStyle="1" w:styleId="SectionLabel">
    <w:name w:val="Section Label"/>
    <w:basedOn w:val="Normal"/>
    <w:next w:val="Normal"/>
    <w:rsid w:val="00EA3DA8"/>
    <w:pPr>
      <w:spacing w:before="2040" w:after="360" w:line="480" w:lineRule="atLeast"/>
    </w:pPr>
    <w:rPr>
      <w:rFonts w:ascii="Arial Black" w:hAnsi="Arial Black"/>
      <w:color w:val="808080"/>
      <w:spacing w:val="-35"/>
      <w:sz w:val="48"/>
      <w:szCs w:val="20"/>
    </w:rPr>
  </w:style>
  <w:style w:type="paragraph" w:customStyle="1" w:styleId="points">
    <w:name w:val="points"/>
    <w:basedOn w:val="startpoints0"/>
    <w:autoRedefine/>
    <w:rsid w:val="00EA3DA8"/>
    <w:pPr>
      <w:numPr>
        <w:numId w:val="9"/>
      </w:numPr>
      <w:pBdr>
        <w:top w:val="none" w:sz="0" w:space="0" w:color="auto"/>
      </w:pBdr>
      <w:spacing w:before="0"/>
    </w:pPr>
    <w:rPr>
      <w:rFonts w:ascii="Garamond" w:hAnsi="Garamond"/>
      <w:b w:val="0"/>
      <w:sz w:val="20"/>
    </w:rPr>
  </w:style>
  <w:style w:type="paragraph" w:customStyle="1" w:styleId="PictureStyle">
    <w:name w:val="Picture Style"/>
    <w:basedOn w:val="ListBullet"/>
    <w:rsid w:val="00EA3DA8"/>
    <w:pPr>
      <w:keepLines w:val="0"/>
      <w:numPr>
        <w:numId w:val="0"/>
      </w:numPr>
      <w:spacing w:before="240" w:after="240"/>
      <w:ind w:left="360"/>
      <w:jc w:val="both"/>
    </w:pPr>
    <w:rPr>
      <w:rFonts w:ascii="Garamond" w:hAnsi="Garamond"/>
      <w:color w:val="auto"/>
      <w:spacing w:val="-5"/>
      <w:sz w:val="24"/>
      <w:lang w:val="en-US"/>
    </w:rPr>
  </w:style>
  <w:style w:type="paragraph" w:customStyle="1" w:styleId="PartTitle">
    <w:name w:val="Part Title"/>
    <w:basedOn w:val="Normal"/>
    <w:next w:val="PartLabel"/>
    <w:rsid w:val="00EA3DA8"/>
    <w:pPr>
      <w:keepNext/>
      <w:pageBreakBefore/>
      <w:framePr w:w="2045" w:h="2045" w:hRule="exact" w:wrap="notBeside" w:vAnchor="page" w:hAnchor="margin" w:xAlign="right" w:y="966"/>
      <w:shd w:val="pct20" w:color="auto" w:fill="auto"/>
      <w:spacing w:line="480" w:lineRule="exact"/>
      <w:jc w:val="center"/>
    </w:pPr>
    <w:rPr>
      <w:rFonts w:ascii="Arial Black" w:hAnsi="Arial Black"/>
      <w:spacing w:val="-50"/>
      <w:position w:val="-4"/>
      <w:sz w:val="36"/>
      <w:szCs w:val="20"/>
    </w:rPr>
  </w:style>
  <w:style w:type="paragraph" w:customStyle="1" w:styleId="SubtitleCover">
    <w:name w:val="Subtitle Cover"/>
    <w:basedOn w:val="Normal"/>
    <w:next w:val="TitleCover"/>
    <w:rsid w:val="00EA3DA8"/>
    <w:pPr>
      <w:keepNext/>
      <w:pBdr>
        <w:top w:val="single" w:sz="6" w:space="1" w:color="auto"/>
      </w:pBdr>
      <w:spacing w:after="4800"/>
    </w:pPr>
    <w:rPr>
      <w:rFonts w:ascii="Garamond" w:hAnsi="Garamond"/>
      <w:spacing w:val="-15"/>
      <w:kern w:val="28"/>
      <w:sz w:val="44"/>
      <w:szCs w:val="20"/>
    </w:rPr>
  </w:style>
  <w:style w:type="paragraph" w:customStyle="1" w:styleId="TitleCover">
    <w:name w:val="Title Cover"/>
    <w:basedOn w:val="HeadingBase"/>
    <w:next w:val="SubtitleCover"/>
    <w:rsid w:val="00EA3DA8"/>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5" w:right="605"/>
      <w:jc w:val="right"/>
    </w:pPr>
    <w:rPr>
      <w:rFonts w:ascii="Garamond" w:hAnsi="Garamond"/>
      <w:b w:val="0"/>
      <w:kern w:val="0"/>
      <w:position w:val="6"/>
      <w:sz w:val="144"/>
    </w:rPr>
  </w:style>
  <w:style w:type="paragraph" w:customStyle="1" w:styleId="HeadingBase">
    <w:name w:val="Heading Base"/>
    <w:basedOn w:val="Normal"/>
    <w:next w:val="BodyText"/>
    <w:rsid w:val="00EA3DA8"/>
    <w:pPr>
      <w:keepNext/>
      <w:spacing w:before="240" w:after="120"/>
    </w:pPr>
    <w:rPr>
      <w:rFonts w:ascii="Arial" w:hAnsi="Arial"/>
      <w:b/>
      <w:kern w:val="28"/>
      <w:sz w:val="36"/>
      <w:szCs w:val="20"/>
    </w:rPr>
  </w:style>
  <w:style w:type="paragraph" w:customStyle="1" w:styleId="BodyTextBold">
    <w:name w:val="Body Text Bold"/>
    <w:basedOn w:val="BodyText"/>
    <w:next w:val="BodyText"/>
    <w:rsid w:val="00EA3DA8"/>
    <w:pPr>
      <w:spacing w:before="40"/>
    </w:pPr>
    <w:rPr>
      <w:rFonts w:ascii="Garamond" w:hAnsi="Garamond"/>
      <w:b/>
      <w:spacing w:val="-5"/>
      <w:szCs w:val="20"/>
    </w:rPr>
  </w:style>
  <w:style w:type="paragraph" w:customStyle="1" w:styleId="endpoint">
    <w:name w:val="endpoint"/>
    <w:basedOn w:val="Normal"/>
    <w:next w:val="Normal"/>
    <w:autoRedefine/>
    <w:rsid w:val="00EA3DA8"/>
    <w:pPr>
      <w:pBdr>
        <w:top w:val="single" w:sz="12" w:space="1" w:color="808080"/>
      </w:pBdr>
      <w:jc w:val="both"/>
    </w:pPr>
    <w:rPr>
      <w:rFonts w:ascii="Arial" w:hAnsi="Arial"/>
      <w:color w:val="808080"/>
      <w:sz w:val="20"/>
      <w:szCs w:val="20"/>
    </w:rPr>
  </w:style>
  <w:style w:type="paragraph" w:customStyle="1" w:styleId="BlockQuotationLast">
    <w:name w:val="Block Quotation Last"/>
    <w:basedOn w:val="BlockQuotation"/>
    <w:next w:val="BodyText"/>
    <w:rsid w:val="00EA3DA8"/>
    <w:pPr>
      <w:pBdr>
        <w:top w:val="none" w:sz="0" w:space="0" w:color="auto"/>
        <w:left w:val="none" w:sz="0" w:space="0" w:color="auto"/>
        <w:bottom w:val="none" w:sz="0" w:space="0" w:color="auto"/>
        <w:right w:val="none" w:sz="0" w:space="0" w:color="auto"/>
      </w:pBdr>
      <w:shd w:val="clear" w:color="auto" w:fill="auto"/>
      <w:ind w:left="360" w:right="360"/>
    </w:pPr>
    <w:rPr>
      <w:rFonts w:ascii="Times New Roman" w:hAnsi="Times New Roman"/>
      <w:b/>
      <w:i/>
      <w:color w:val="auto"/>
      <w:sz w:val="24"/>
    </w:rPr>
  </w:style>
  <w:style w:type="paragraph" w:customStyle="1" w:styleId="ChapterLabel">
    <w:name w:val="Chapter Label"/>
    <w:basedOn w:val="Normal"/>
    <w:next w:val="BodyText"/>
    <w:rsid w:val="00EA3DA8"/>
    <w:pPr>
      <w:keepNext/>
      <w:pBdr>
        <w:bottom w:val="single" w:sz="6" w:space="3" w:color="auto"/>
      </w:pBdr>
      <w:spacing w:after="240"/>
    </w:pPr>
    <w:rPr>
      <w:rFonts w:ascii="Arial Black" w:hAnsi="Arial Black"/>
      <w:caps/>
      <w:spacing w:val="70"/>
      <w:kern w:val="28"/>
      <w:sz w:val="15"/>
      <w:szCs w:val="20"/>
    </w:rPr>
  </w:style>
  <w:style w:type="paragraph" w:customStyle="1" w:styleId="ChapterSubtitle">
    <w:name w:val="Chapter Subtitle"/>
    <w:basedOn w:val="Normal"/>
    <w:next w:val="BodyText"/>
    <w:rsid w:val="00EA3DA8"/>
    <w:pPr>
      <w:keepNext/>
      <w:keepLines/>
      <w:spacing w:after="360" w:line="240" w:lineRule="atLeast"/>
      <w:ind w:right="1800"/>
    </w:pPr>
    <w:rPr>
      <w:rFonts w:ascii="Arial" w:hAnsi="Arial"/>
      <w:kern w:val="28"/>
      <w:szCs w:val="20"/>
    </w:rPr>
  </w:style>
  <w:style w:type="paragraph" w:customStyle="1" w:styleId="ChapterTitle0">
    <w:name w:val="Chapter Title"/>
    <w:basedOn w:val="Normal"/>
    <w:next w:val="ChapterSubtitle"/>
    <w:rsid w:val="00EA3DA8"/>
    <w:pPr>
      <w:keepNext/>
      <w:keepLines/>
      <w:spacing w:before="480" w:after="360" w:line="440" w:lineRule="atLeast"/>
      <w:ind w:right="2160"/>
      <w:outlineLvl w:val="0"/>
    </w:pPr>
    <w:rPr>
      <w:rFonts w:ascii="Arial Black" w:hAnsi="Arial Black"/>
      <w:color w:val="808080"/>
      <w:spacing w:val="-35"/>
      <w:kern w:val="28"/>
      <w:sz w:val="44"/>
      <w:szCs w:val="20"/>
    </w:rPr>
  </w:style>
  <w:style w:type="paragraph" w:customStyle="1" w:styleId="DocumentLabel">
    <w:name w:val="Document Label"/>
    <w:basedOn w:val="Normal"/>
    <w:rsid w:val="00EA3DA8"/>
    <w:pPr>
      <w:keepNext/>
      <w:spacing w:before="240" w:after="360"/>
    </w:pPr>
    <w:rPr>
      <w:rFonts w:ascii="Garamond" w:hAnsi="Garamond"/>
      <w:b/>
      <w:kern w:val="28"/>
      <w:sz w:val="36"/>
      <w:szCs w:val="20"/>
    </w:rPr>
  </w:style>
  <w:style w:type="paragraph" w:customStyle="1" w:styleId="FootnoteBase">
    <w:name w:val="Footnote Base"/>
    <w:basedOn w:val="Normal"/>
    <w:rsid w:val="00EA3DA8"/>
    <w:pPr>
      <w:spacing w:before="240"/>
    </w:pPr>
    <w:rPr>
      <w:rFonts w:ascii="Garamond" w:hAnsi="Garamond"/>
      <w:szCs w:val="20"/>
    </w:rPr>
  </w:style>
  <w:style w:type="paragraph" w:customStyle="1" w:styleId="HeaderBase">
    <w:name w:val="Header Base"/>
    <w:basedOn w:val="Normal"/>
    <w:rsid w:val="00EA3DA8"/>
    <w:pPr>
      <w:keepLines/>
      <w:tabs>
        <w:tab w:val="center" w:pos="4320"/>
        <w:tab w:val="right" w:pos="8640"/>
      </w:tabs>
    </w:pPr>
    <w:rPr>
      <w:rFonts w:ascii="Garamond" w:hAnsi="Garamond"/>
      <w:sz w:val="16"/>
      <w:szCs w:val="20"/>
    </w:rPr>
  </w:style>
  <w:style w:type="paragraph" w:customStyle="1" w:styleId="HeaderEven">
    <w:name w:val="Header Even"/>
    <w:basedOn w:val="Header"/>
    <w:rsid w:val="00EA3DA8"/>
    <w:pPr>
      <w:keepLines/>
      <w:tabs>
        <w:tab w:val="right" w:pos="7358"/>
      </w:tabs>
    </w:pPr>
    <w:rPr>
      <w:rFonts w:ascii="Arial Black" w:hAnsi="Arial Black"/>
      <w:caps/>
      <w:spacing w:val="60"/>
      <w:sz w:val="12"/>
      <w:szCs w:val="20"/>
    </w:rPr>
  </w:style>
  <w:style w:type="paragraph" w:customStyle="1" w:styleId="HeaderFirst">
    <w:name w:val="Header First"/>
    <w:basedOn w:val="Header"/>
    <w:rsid w:val="00EA3DA8"/>
    <w:pPr>
      <w:keepLines/>
      <w:tabs>
        <w:tab w:val="right" w:pos="7358"/>
      </w:tabs>
    </w:pPr>
    <w:rPr>
      <w:rFonts w:ascii="Garamond" w:hAnsi="Garamond"/>
      <w:b/>
      <w:caps/>
      <w:spacing w:val="60"/>
      <w:sz w:val="12"/>
      <w:szCs w:val="20"/>
    </w:rPr>
  </w:style>
  <w:style w:type="paragraph" w:customStyle="1" w:styleId="HeaderOdd">
    <w:name w:val="Header Odd"/>
    <w:basedOn w:val="Header"/>
    <w:rsid w:val="00EA3DA8"/>
    <w:pPr>
      <w:keepLines/>
      <w:tabs>
        <w:tab w:val="right" w:pos="0"/>
        <w:tab w:val="right" w:pos="7358"/>
      </w:tabs>
      <w:jc w:val="right"/>
    </w:pPr>
    <w:rPr>
      <w:rFonts w:ascii="Arial Black" w:hAnsi="Arial Black"/>
      <w:caps/>
      <w:spacing w:val="60"/>
      <w:sz w:val="12"/>
      <w:szCs w:val="20"/>
    </w:rPr>
  </w:style>
  <w:style w:type="paragraph" w:customStyle="1" w:styleId="Icon1">
    <w:name w:val="Icon 1"/>
    <w:basedOn w:val="Normal"/>
    <w:rsid w:val="00EA3DA8"/>
    <w:pPr>
      <w:framePr w:w="1440" w:h="1440" w:hRule="exact" w:hSpace="187" w:vSpace="187" w:wrap="around" w:vAnchor="text" w:hAnchor="page" w:x="1196" w:y="1"/>
      <w:shd w:val="pct10" w:color="auto" w:fill="auto"/>
      <w:jc w:val="center"/>
    </w:pPr>
    <w:rPr>
      <w:rFonts w:ascii="Wingdings" w:hAnsi="Wingdings"/>
      <w:b/>
      <w:color w:val="FFFFFF"/>
      <w:spacing w:val="-10"/>
      <w:position w:val="-10"/>
      <w:sz w:val="100"/>
      <w:szCs w:val="20"/>
    </w:rPr>
  </w:style>
  <w:style w:type="paragraph" w:customStyle="1" w:styleId="IndexBase">
    <w:name w:val="Index Base"/>
    <w:basedOn w:val="Normal"/>
    <w:rsid w:val="00EA3DA8"/>
    <w:pPr>
      <w:tabs>
        <w:tab w:val="right" w:pos="3960"/>
      </w:tabs>
      <w:spacing w:line="240" w:lineRule="atLeast"/>
    </w:pPr>
    <w:rPr>
      <w:rFonts w:ascii="Garamond" w:hAnsi="Garamond"/>
      <w:szCs w:val="20"/>
    </w:rPr>
  </w:style>
  <w:style w:type="character" w:customStyle="1" w:styleId="Lead-inEmphasis">
    <w:name w:val="Lead-in Emphasis"/>
    <w:rsid w:val="00EA3DA8"/>
    <w:rPr>
      <w:caps/>
      <w:sz w:val="22"/>
    </w:rPr>
  </w:style>
  <w:style w:type="paragraph" w:customStyle="1" w:styleId="ListBulletFirst">
    <w:name w:val="List Bullet First"/>
    <w:basedOn w:val="ListBullet"/>
    <w:next w:val="ListBullet"/>
    <w:rsid w:val="00EA3DA8"/>
    <w:pPr>
      <w:keepLines w:val="0"/>
      <w:numPr>
        <w:numId w:val="0"/>
      </w:numPr>
      <w:tabs>
        <w:tab w:val="num" w:pos="360"/>
      </w:tabs>
      <w:spacing w:before="80" w:after="160"/>
      <w:ind w:left="360" w:hanging="360"/>
    </w:pPr>
    <w:rPr>
      <w:rFonts w:ascii="Times New Roman" w:hAnsi="Times New Roman"/>
      <w:color w:val="auto"/>
      <w:sz w:val="20"/>
      <w:lang w:val="en-US"/>
    </w:rPr>
  </w:style>
  <w:style w:type="paragraph" w:customStyle="1" w:styleId="ListBulletLast">
    <w:name w:val="List Bullet Last"/>
    <w:basedOn w:val="ListBullet"/>
    <w:next w:val="BodyText"/>
    <w:rsid w:val="00EA3DA8"/>
    <w:pPr>
      <w:keepLines w:val="0"/>
      <w:numPr>
        <w:numId w:val="0"/>
      </w:numPr>
      <w:tabs>
        <w:tab w:val="num" w:pos="360"/>
      </w:tabs>
      <w:spacing w:before="0"/>
      <w:ind w:left="360" w:hanging="360"/>
    </w:pPr>
    <w:rPr>
      <w:rFonts w:ascii="Times New Roman" w:hAnsi="Times New Roman"/>
      <w:color w:val="auto"/>
      <w:sz w:val="20"/>
      <w:lang w:val="en-US"/>
    </w:rPr>
  </w:style>
  <w:style w:type="paragraph" w:customStyle="1" w:styleId="ListFirst">
    <w:name w:val="List First"/>
    <w:basedOn w:val="List"/>
    <w:next w:val="List"/>
    <w:rsid w:val="00EA3DA8"/>
    <w:pPr>
      <w:tabs>
        <w:tab w:val="left" w:pos="720"/>
      </w:tabs>
      <w:spacing w:before="80" w:after="80"/>
      <w:ind w:left="720"/>
    </w:pPr>
    <w:rPr>
      <w:sz w:val="20"/>
      <w:szCs w:val="20"/>
    </w:rPr>
  </w:style>
  <w:style w:type="paragraph" w:customStyle="1" w:styleId="ListLast">
    <w:name w:val="List Last"/>
    <w:basedOn w:val="List"/>
    <w:next w:val="BodyText"/>
    <w:rsid w:val="00EA3DA8"/>
    <w:pPr>
      <w:tabs>
        <w:tab w:val="left" w:pos="720"/>
      </w:tabs>
      <w:spacing w:after="120"/>
      <w:ind w:left="720"/>
    </w:pPr>
    <w:rPr>
      <w:sz w:val="20"/>
      <w:szCs w:val="20"/>
    </w:rPr>
  </w:style>
  <w:style w:type="paragraph" w:customStyle="1" w:styleId="ListNumberFirst">
    <w:name w:val="List Number First"/>
    <w:basedOn w:val="ListNumber"/>
    <w:next w:val="ListNumber"/>
    <w:rsid w:val="00EA3DA8"/>
    <w:pPr>
      <w:spacing w:before="80" w:after="160"/>
      <w:ind w:left="720"/>
    </w:pPr>
    <w:rPr>
      <w:rFonts w:ascii="Times New Roman" w:hAnsi="Times New Roman"/>
      <w:color w:val="auto"/>
      <w:sz w:val="20"/>
      <w:szCs w:val="20"/>
    </w:rPr>
  </w:style>
  <w:style w:type="paragraph" w:customStyle="1" w:styleId="ListNumberLast">
    <w:name w:val="List Number Last"/>
    <w:basedOn w:val="ListNumber"/>
    <w:next w:val="BodyText"/>
    <w:rsid w:val="00EA3DA8"/>
    <w:pPr>
      <w:spacing w:before="0" w:after="120"/>
      <w:ind w:left="720"/>
    </w:pPr>
    <w:rPr>
      <w:rFonts w:ascii="Times New Roman" w:hAnsi="Times New Roman"/>
      <w:color w:val="auto"/>
      <w:sz w:val="20"/>
      <w:szCs w:val="20"/>
    </w:rPr>
  </w:style>
  <w:style w:type="paragraph" w:customStyle="1" w:styleId="PartSubtitle">
    <w:name w:val="Part Subtitle"/>
    <w:basedOn w:val="Normal"/>
    <w:next w:val="BodyText"/>
    <w:rsid w:val="00EA3DA8"/>
    <w:pPr>
      <w:keepNext/>
      <w:spacing w:before="360" w:after="120"/>
      <w:jc w:val="center"/>
    </w:pPr>
    <w:rPr>
      <w:rFonts w:ascii="Arial" w:hAnsi="Arial"/>
      <w:i/>
      <w:kern w:val="28"/>
      <w:sz w:val="32"/>
      <w:szCs w:val="20"/>
    </w:rPr>
  </w:style>
  <w:style w:type="paragraph" w:customStyle="1" w:styleId="ReturnAddress">
    <w:name w:val="Return Address"/>
    <w:basedOn w:val="Normal"/>
    <w:rsid w:val="00EA3DA8"/>
    <w:pPr>
      <w:jc w:val="center"/>
    </w:pPr>
    <w:rPr>
      <w:rFonts w:ascii="Garamond" w:hAnsi="Garamond"/>
      <w:spacing w:val="-3"/>
      <w:sz w:val="20"/>
      <w:szCs w:val="20"/>
    </w:rPr>
  </w:style>
  <w:style w:type="character" w:customStyle="1" w:styleId="Superscript">
    <w:name w:val="Superscript"/>
    <w:rsid w:val="00EA3DA8"/>
    <w:rPr>
      <w:position w:val="0"/>
      <w:vertAlign w:val="superscript"/>
    </w:rPr>
  </w:style>
  <w:style w:type="paragraph" w:customStyle="1" w:styleId="TOCBase">
    <w:name w:val="TOC Base"/>
    <w:basedOn w:val="TOC2"/>
    <w:rsid w:val="00EA3DA8"/>
    <w:pPr>
      <w:ind w:left="160"/>
    </w:pPr>
    <w:rPr>
      <w:rFonts w:ascii="Garamond" w:hAnsi="Garamond"/>
      <w:b/>
      <w:iCs w:val="0"/>
      <w:noProof w:val="0"/>
      <w:color w:val="auto"/>
      <w:szCs w:val="24"/>
    </w:rPr>
  </w:style>
  <w:style w:type="paragraph" w:customStyle="1" w:styleId="ListBullet6">
    <w:name w:val="List Bullet 6"/>
    <w:basedOn w:val="ListBullet5"/>
    <w:autoRedefine/>
    <w:rsid w:val="00EA3DA8"/>
    <w:pPr>
      <w:framePr w:w="1860" w:wrap="around" w:vAnchor="text" w:hAnchor="page" w:x="1201" w:y="1"/>
      <w:numPr>
        <w:numId w:val="0"/>
      </w:numPr>
      <w:pBdr>
        <w:bottom w:val="single" w:sz="6" w:space="0" w:color="auto"/>
        <w:between w:val="single" w:sz="6" w:space="0" w:color="auto"/>
      </w:pBdr>
      <w:tabs>
        <w:tab w:val="num" w:pos="360"/>
      </w:tabs>
      <w:spacing w:line="320" w:lineRule="exact"/>
      <w:ind w:left="360" w:hanging="360"/>
    </w:pPr>
    <w:rPr>
      <w:rFonts w:ascii="Garamond" w:hAnsi="Garamond"/>
      <w:position w:val="4"/>
      <w:szCs w:val="20"/>
    </w:rPr>
  </w:style>
  <w:style w:type="paragraph" w:customStyle="1" w:styleId="lowergraphic">
    <w:name w:val="lower graphic"/>
    <w:basedOn w:val="ListBullet"/>
    <w:autoRedefine/>
    <w:rsid w:val="00EA3DA8"/>
    <w:pPr>
      <w:keepLines w:val="0"/>
      <w:numPr>
        <w:numId w:val="0"/>
      </w:numPr>
      <w:spacing w:before="0"/>
      <w:ind w:right="360"/>
      <w:jc w:val="both"/>
    </w:pPr>
    <w:rPr>
      <w:rFonts w:ascii="Garamond" w:hAnsi="Garamond"/>
      <w:smallCaps/>
      <w:color w:val="auto"/>
      <w:spacing w:val="-5"/>
      <w:position w:val="-16"/>
      <w:sz w:val="15"/>
      <w:lang w:val="en-US"/>
    </w:rPr>
  </w:style>
  <w:style w:type="paragraph" w:customStyle="1" w:styleId="ReportPictureStyle">
    <w:name w:val="Report Picture Style"/>
    <w:basedOn w:val="PictureStyle"/>
    <w:rsid w:val="00EA3DA8"/>
    <w:pPr>
      <w:ind w:left="0"/>
    </w:pPr>
  </w:style>
  <w:style w:type="paragraph" w:customStyle="1" w:styleId="Text">
    <w:name w:val="Text"/>
    <w:basedOn w:val="Normal"/>
    <w:rsid w:val="00EA3DA8"/>
    <w:pPr>
      <w:spacing w:after="120"/>
      <w:ind w:left="2880"/>
    </w:pPr>
    <w:rPr>
      <w:sz w:val="20"/>
      <w:szCs w:val="20"/>
    </w:rPr>
  </w:style>
  <w:style w:type="paragraph" w:customStyle="1" w:styleId="Legalese1">
    <w:name w:val="Legalese1"/>
    <w:rsid w:val="00EA3DA8"/>
    <w:pPr>
      <w:ind w:left="3067"/>
    </w:pPr>
    <w:rPr>
      <w:sz w:val="18"/>
      <w:lang w:val="en-GB"/>
    </w:rPr>
  </w:style>
  <w:style w:type="paragraph" w:customStyle="1" w:styleId="legalhead1">
    <w:name w:val="legalhead1"/>
    <w:next w:val="Legalese1"/>
    <w:rsid w:val="00EA3DA8"/>
    <w:pPr>
      <w:keepNext/>
      <w:framePr w:w="1800" w:hSpace="1260" w:vSpace="187" w:wrap="around" w:vAnchor="text" w:hAnchor="margin" w:x="1" w:y="1"/>
      <w:spacing w:after="240"/>
    </w:pPr>
    <w:rPr>
      <w:rFonts w:ascii="Arial Black" w:hAnsi="Arial Black"/>
      <w:noProof/>
      <w:spacing w:val="-5"/>
      <w:sz w:val="18"/>
    </w:rPr>
  </w:style>
  <w:style w:type="character" w:styleId="FollowedHyperlink">
    <w:name w:val="FollowedHyperlink"/>
    <w:basedOn w:val="DefaultParagraphFont"/>
    <w:rsid w:val="00EA3DA8"/>
    <w:rPr>
      <w:color w:val="800080"/>
      <w:u w:val="single"/>
    </w:rPr>
  </w:style>
  <w:style w:type="paragraph" w:styleId="TOCHeading">
    <w:name w:val="TOC Heading"/>
    <w:qFormat/>
    <w:rsid w:val="00EA3DA8"/>
    <w:pPr>
      <w:spacing w:before="480" w:after="240"/>
    </w:pPr>
    <w:rPr>
      <w:rFonts w:ascii="Arial Narrow" w:hAnsi="Arial Narrow"/>
      <w:b/>
      <w:sz w:val="52"/>
    </w:rPr>
  </w:style>
  <w:style w:type="paragraph" w:customStyle="1" w:styleId="Normaltext">
    <w:name w:val="Normaltext"/>
    <w:rsid w:val="00EA3DA8"/>
    <w:pPr>
      <w:spacing w:before="60" w:after="60"/>
      <w:ind w:left="1872"/>
      <w:jc w:val="both"/>
    </w:pPr>
    <w:rPr>
      <w:rFonts w:ascii="Arial" w:eastAsia="MS Mincho" w:hAnsi="Arial"/>
      <w:lang w:val="en-GB"/>
    </w:rPr>
  </w:style>
  <w:style w:type="character" w:customStyle="1" w:styleId="CodeChar1">
    <w:name w:val="Code Char1"/>
    <w:basedOn w:val="DefaultParagraphFont"/>
    <w:rsid w:val="00EA3DA8"/>
    <w:rPr>
      <w:rFonts w:ascii="Courier New" w:hAnsi="Courier New"/>
      <w:noProof/>
      <w:sz w:val="18"/>
      <w:lang w:val="en-US" w:eastAsia="en-US" w:bidi="ar-SA"/>
    </w:rPr>
  </w:style>
  <w:style w:type="paragraph" w:customStyle="1" w:styleId="CodeStart">
    <w:name w:val="Code_Start"/>
    <w:basedOn w:val="Code"/>
    <w:rsid w:val="00EA3DA8"/>
    <w:pPr>
      <w:pBdr>
        <w:top w:val="single" w:sz="4" w:space="1" w:color="auto"/>
      </w:pBdr>
    </w:pPr>
    <w:rPr>
      <w:sz w:val="18"/>
    </w:rPr>
  </w:style>
  <w:style w:type="paragraph" w:customStyle="1" w:styleId="CodeEnd">
    <w:name w:val="Code_End"/>
    <w:basedOn w:val="Code"/>
    <w:rsid w:val="00EA3DA8"/>
    <w:pPr>
      <w:pBdr>
        <w:bottom w:val="single" w:sz="4" w:space="1" w:color="auto"/>
      </w:pBdr>
    </w:pPr>
    <w:rPr>
      <w:sz w:val="18"/>
    </w:rPr>
  </w:style>
  <w:style w:type="character" w:styleId="HTMLCode">
    <w:name w:val="HTML Code"/>
    <w:basedOn w:val="DefaultParagraphFont"/>
    <w:rsid w:val="00EA3DA8"/>
    <w:rPr>
      <w:rFonts w:ascii="Arial Unicode MS" w:eastAsia="Arial Unicode MS" w:hAnsi="Arial Unicode MS" w:cs="Arial Unicode MS"/>
      <w:sz w:val="20"/>
      <w:szCs w:val="20"/>
    </w:rPr>
  </w:style>
  <w:style w:type="character" w:styleId="HTMLTypewriter">
    <w:name w:val="HTML Typewriter"/>
    <w:basedOn w:val="DefaultParagraphFont"/>
    <w:rsid w:val="00EA3DA8"/>
    <w:rPr>
      <w:rFonts w:ascii="Arial Unicode MS" w:eastAsia="Arial Unicode MS" w:hAnsi="Arial Unicode MS" w:cs="Arial Unicode MS"/>
      <w:sz w:val="20"/>
      <w:szCs w:val="20"/>
    </w:rPr>
  </w:style>
  <w:style w:type="paragraph" w:styleId="CommentSubject">
    <w:name w:val="annotation subject"/>
    <w:basedOn w:val="CommentText"/>
    <w:next w:val="CommentText"/>
    <w:semiHidden/>
    <w:rsid w:val="00EA3DA8"/>
    <w:rPr>
      <w:rFonts w:ascii="Tahoma" w:hAnsi="Tahoma"/>
      <w:b/>
      <w:bCs/>
    </w:rPr>
  </w:style>
  <w:style w:type="paragraph" w:styleId="BalloonText">
    <w:name w:val="Balloon Text"/>
    <w:basedOn w:val="Normal"/>
    <w:semiHidden/>
    <w:rsid w:val="00EA3DA8"/>
    <w:rPr>
      <w:rFonts w:ascii="Tahoma" w:hAnsi="Tahoma" w:cs="Tahoma"/>
      <w:sz w:val="16"/>
      <w:szCs w:val="16"/>
    </w:rPr>
  </w:style>
  <w:style w:type="character" w:customStyle="1" w:styleId="CodeEndChar">
    <w:name w:val="Code_End Char"/>
    <w:basedOn w:val="CodeChar"/>
    <w:rsid w:val="00EA3DA8"/>
    <w:rPr>
      <w:rFonts w:ascii="Courier New" w:hAnsi="Courier New"/>
      <w:noProof/>
      <w:spacing w:val="20"/>
      <w:sz w:val="18"/>
      <w:lang w:val="en-US" w:eastAsia="en-US" w:bidi="ar-SA"/>
    </w:rPr>
  </w:style>
  <w:style w:type="paragraph" w:customStyle="1" w:styleId="Style1">
    <w:name w:val="Style1"/>
    <w:basedOn w:val="points"/>
    <w:autoRedefine/>
    <w:rsid w:val="00EA3DA8"/>
    <w:pPr>
      <w:numPr>
        <w:numId w:val="0"/>
      </w:numPr>
      <w:tabs>
        <w:tab w:val="num" w:pos="360"/>
      </w:tabs>
      <w:ind w:left="360" w:hanging="360"/>
    </w:pPr>
  </w:style>
  <w:style w:type="paragraph" w:customStyle="1" w:styleId="Style2">
    <w:name w:val="Style2"/>
    <w:basedOn w:val="ListBullet5"/>
    <w:autoRedefine/>
    <w:rsid w:val="00EA3DA8"/>
    <w:pPr>
      <w:framePr w:w="1860" w:wrap="around" w:vAnchor="text" w:hAnchor="page" w:x="1201" w:y="1"/>
      <w:numPr>
        <w:numId w:val="0"/>
      </w:numPr>
      <w:pBdr>
        <w:bottom w:val="single" w:sz="6" w:space="0" w:color="auto"/>
        <w:between w:val="single" w:sz="6" w:space="0" w:color="auto"/>
      </w:pBdr>
      <w:tabs>
        <w:tab w:val="num" w:pos="360"/>
      </w:tabs>
      <w:spacing w:line="320" w:lineRule="exact"/>
      <w:ind w:left="360" w:hanging="360"/>
    </w:pPr>
    <w:rPr>
      <w:rFonts w:ascii="Garamond" w:hAnsi="Garamond"/>
      <w:position w:val="4"/>
      <w:szCs w:val="20"/>
    </w:rPr>
  </w:style>
  <w:style w:type="paragraph" w:customStyle="1" w:styleId="stimulant1">
    <w:name w:val="stimulant1"/>
    <w:next w:val="Text"/>
    <w:rsid w:val="00EA3DA8"/>
    <w:pPr>
      <w:keepNext/>
      <w:framePr w:w="1800" w:hSpace="1094" w:vSpace="187" w:wrap="around" w:vAnchor="text" w:hAnchor="margin" w:x="1" w:y="1"/>
      <w:spacing w:after="240"/>
    </w:pPr>
    <w:rPr>
      <w:rFonts w:ascii="Arial" w:hAnsi="Arial"/>
      <w:i/>
      <w:noProof/>
      <w:color w:val="0000FF"/>
      <w:spacing w:val="-5"/>
      <w:sz w:val="16"/>
    </w:rPr>
  </w:style>
  <w:style w:type="paragraph" w:customStyle="1" w:styleId="StyleTableNormalTextRight-05ch">
    <w:name w:val="Style TableNormalText + Right:  -0.5 ch"/>
    <w:basedOn w:val="TableNormalText"/>
    <w:rsid w:val="00EA3DA8"/>
    <w:pPr>
      <w:spacing w:before="120" w:after="0"/>
      <w:ind w:leftChars="-67" w:left="-67"/>
      <w:jc w:val="both"/>
    </w:pPr>
    <w:rPr>
      <w:rFonts w:ascii="Garamond" w:hAnsi="Garamond"/>
      <w:color w:val="auto"/>
      <w:sz w:val="22"/>
    </w:rPr>
  </w:style>
  <w:style w:type="character" w:customStyle="1" w:styleId="Heading6Char">
    <w:name w:val="Heading 6 Char"/>
    <w:basedOn w:val="DefaultParagraphFont"/>
    <w:rsid w:val="00EA3DA8"/>
    <w:rPr>
      <w:rFonts w:ascii="Garamond" w:hAnsi="Garamond"/>
      <w:sz w:val="16"/>
      <w:lang w:val="en-GB" w:eastAsia="en-US" w:bidi="ar-SA"/>
    </w:rPr>
  </w:style>
  <w:style w:type="paragraph" w:customStyle="1" w:styleId="sp">
    <w:name w:val="sp"/>
    <w:basedOn w:val="ListBullet"/>
    <w:rsid w:val="00EA3DA8"/>
    <w:pPr>
      <w:keepLines w:val="0"/>
      <w:numPr>
        <w:numId w:val="0"/>
      </w:numPr>
      <w:spacing w:before="0"/>
      <w:ind w:right="360"/>
      <w:jc w:val="both"/>
    </w:pPr>
    <w:rPr>
      <w:rFonts w:ascii="Garamond" w:hAnsi="Garamond"/>
      <w:color w:val="auto"/>
      <w:spacing w:val="-5"/>
      <w:sz w:val="24"/>
      <w:lang w:val="en-US"/>
    </w:rPr>
  </w:style>
  <w:style w:type="paragraph" w:customStyle="1" w:styleId="spacer4">
    <w:name w:val="spacer4"/>
    <w:basedOn w:val="ListBullet"/>
    <w:rsid w:val="00EA3DA8"/>
    <w:pPr>
      <w:keepLines w:val="0"/>
      <w:numPr>
        <w:numId w:val="0"/>
      </w:numPr>
      <w:spacing w:before="0"/>
      <w:ind w:right="360"/>
      <w:jc w:val="both"/>
    </w:pPr>
    <w:rPr>
      <w:rFonts w:ascii="Garamond" w:hAnsi="Garamond"/>
      <w:color w:val="auto"/>
      <w:spacing w:val="-5"/>
      <w:sz w:val="24"/>
      <w:lang w:val="en-US"/>
    </w:rPr>
  </w:style>
  <w:style w:type="paragraph" w:customStyle="1" w:styleId="spcer">
    <w:name w:val="spcer"/>
    <w:basedOn w:val="ListBullet"/>
    <w:rsid w:val="00EA3DA8"/>
    <w:pPr>
      <w:keepLines w:val="0"/>
      <w:numPr>
        <w:numId w:val="0"/>
      </w:numPr>
      <w:spacing w:before="0"/>
      <w:ind w:right="360"/>
      <w:jc w:val="both"/>
    </w:pPr>
    <w:rPr>
      <w:rFonts w:ascii="Garamond" w:hAnsi="Garamond"/>
      <w:color w:val="auto"/>
      <w:spacing w:val="-5"/>
      <w:sz w:val="24"/>
      <w:lang w:val="en-US"/>
    </w:rPr>
  </w:style>
  <w:style w:type="paragraph" w:customStyle="1" w:styleId="textbullet">
    <w:name w:val="textbullet"/>
    <w:basedOn w:val="Normal"/>
    <w:rsid w:val="00EA3DA8"/>
    <w:pPr>
      <w:tabs>
        <w:tab w:val="num" w:pos="360"/>
      </w:tabs>
      <w:spacing w:after="120"/>
      <w:ind w:left="3240" w:hanging="360"/>
    </w:pPr>
    <w:rPr>
      <w:sz w:val="20"/>
      <w:szCs w:val="20"/>
    </w:rPr>
  </w:style>
  <w:style w:type="character" w:customStyle="1" w:styleId="textlead">
    <w:name w:val="textlead"/>
    <w:basedOn w:val="DefaultParagraphFont"/>
    <w:rsid w:val="00EA3DA8"/>
    <w:rPr>
      <w:rFonts w:ascii="Arial" w:hAnsi="Arial"/>
      <w:b/>
      <w:i/>
      <w:sz w:val="20"/>
    </w:rPr>
  </w:style>
  <w:style w:type="paragraph" w:customStyle="1" w:styleId="textnumbering">
    <w:name w:val="textnumbering"/>
    <w:basedOn w:val="Text"/>
    <w:rsid w:val="00EA3DA8"/>
    <w:pPr>
      <w:tabs>
        <w:tab w:val="num" w:pos="360"/>
      </w:tabs>
      <w:ind w:left="3240" w:hanging="360"/>
    </w:pPr>
  </w:style>
  <w:style w:type="paragraph" w:customStyle="1" w:styleId="TableTextHeading">
    <w:name w:val="TableTextHeading"/>
    <w:basedOn w:val="Text"/>
    <w:rsid w:val="00EA3DA8"/>
    <w:pPr>
      <w:numPr>
        <w:numId w:val="10"/>
      </w:numPr>
      <w:tabs>
        <w:tab w:val="clear" w:pos="360"/>
      </w:tabs>
      <w:spacing w:before="120" w:after="0"/>
      <w:ind w:left="0" w:firstLine="0"/>
    </w:pPr>
    <w:rPr>
      <w:rFonts w:ascii="Garamond" w:hAnsi="Garamond"/>
      <w:b/>
      <w:i/>
      <w:sz w:val="22"/>
    </w:rPr>
  </w:style>
  <w:style w:type="paragraph" w:customStyle="1" w:styleId="Textheading">
    <w:name w:val="Textheading"/>
    <w:basedOn w:val="Normal"/>
    <w:next w:val="Text"/>
    <w:rsid w:val="00EA3DA8"/>
    <w:pPr>
      <w:spacing w:after="240"/>
      <w:ind w:left="2880"/>
    </w:pPr>
    <w:rPr>
      <w:rFonts w:ascii="Arial" w:hAnsi="Arial"/>
      <w:b/>
      <w:i/>
      <w:szCs w:val="20"/>
    </w:rPr>
  </w:style>
  <w:style w:type="paragraph" w:customStyle="1" w:styleId="TableHeadingText0">
    <w:name w:val="TableHeadingText+0"/>
    <w:basedOn w:val="TableHeadingText"/>
    <w:rsid w:val="00EA3DA8"/>
    <w:pPr>
      <w:numPr>
        <w:numId w:val="11"/>
      </w:numPr>
      <w:tabs>
        <w:tab w:val="clear" w:pos="360"/>
      </w:tabs>
      <w:spacing w:before="0" w:after="0"/>
      <w:ind w:left="0" w:firstLine="0"/>
    </w:pPr>
    <w:rPr>
      <w:rFonts w:ascii="Garamond" w:hAnsi="Garamond"/>
      <w:spacing w:val="-5"/>
      <w:sz w:val="22"/>
    </w:rPr>
  </w:style>
  <w:style w:type="paragraph" w:customStyle="1" w:styleId="TextBulleted">
    <w:name w:val="Text Bulleted"/>
    <w:basedOn w:val="Normal"/>
    <w:rsid w:val="00EA3DA8"/>
    <w:pPr>
      <w:numPr>
        <w:numId w:val="22"/>
      </w:numPr>
    </w:pPr>
    <w:rPr>
      <w:sz w:val="22"/>
      <w:szCs w:val="20"/>
    </w:rPr>
  </w:style>
  <w:style w:type="character" w:customStyle="1" w:styleId="EmailStyle204">
    <w:name w:val="EmailStyle204"/>
    <w:basedOn w:val="DefaultParagraphFont"/>
    <w:rsid w:val="00EA3DA8"/>
    <w:rPr>
      <w:rFonts w:ascii="Arial" w:hAnsi="Arial" w:cs="Arial"/>
      <w:color w:val="000000"/>
      <w:sz w:val="20"/>
    </w:rPr>
  </w:style>
  <w:style w:type="character" w:customStyle="1" w:styleId="CodeCharCharChar">
    <w:name w:val="Code Char Char Char"/>
    <w:basedOn w:val="DefaultParagraphFont"/>
    <w:rsid w:val="00EA3DA8"/>
    <w:rPr>
      <w:rFonts w:ascii="Courier New" w:hAnsi="Courier New"/>
      <w:noProof/>
      <w:sz w:val="18"/>
      <w:lang w:val="en-US" w:eastAsia="en-US" w:bidi="ar-SA"/>
    </w:rPr>
  </w:style>
  <w:style w:type="character" w:customStyle="1" w:styleId="CodeCharChar">
    <w:name w:val="Code Char Char"/>
    <w:basedOn w:val="DefaultParagraphFont"/>
    <w:rsid w:val="00EA3DA8"/>
    <w:rPr>
      <w:rFonts w:ascii="Courier New" w:hAnsi="Courier New"/>
      <w:noProof/>
      <w:sz w:val="18"/>
      <w:lang w:val="en-US" w:eastAsia="en-US" w:bidi="ar-SA"/>
    </w:rPr>
  </w:style>
  <w:style w:type="character" w:customStyle="1" w:styleId="BodyTextChar1">
    <w:name w:val="Body Text Char1"/>
    <w:aliases w:val="Body Text Char Char"/>
    <w:basedOn w:val="DefaultParagraphFont"/>
    <w:rsid w:val="00EA3DA8"/>
    <w:rPr>
      <w:rFonts w:ascii="Garamond" w:hAnsi="Garamond"/>
      <w:spacing w:val="-5"/>
      <w:sz w:val="24"/>
      <w:lang w:val="en-US" w:eastAsia="en-US" w:bidi="ar-SA"/>
    </w:rPr>
  </w:style>
  <w:style w:type="paragraph" w:customStyle="1" w:styleId="ListNumbering">
    <w:name w:val="ListNumbering"/>
    <w:basedOn w:val="Normal"/>
    <w:rsid w:val="00EA3DA8"/>
    <w:pPr>
      <w:tabs>
        <w:tab w:val="num" w:pos="360"/>
      </w:tabs>
      <w:autoSpaceDE w:val="0"/>
      <w:autoSpaceDN w:val="0"/>
      <w:adjustRightInd w:val="0"/>
      <w:spacing w:before="120" w:after="160"/>
      <w:ind w:left="360" w:hanging="360"/>
    </w:pPr>
    <w:rPr>
      <w:color w:val="000000"/>
    </w:rPr>
  </w:style>
  <w:style w:type="character" w:customStyle="1" w:styleId="CodeCharCharCharChar">
    <w:name w:val="Code Char Char Char Char"/>
    <w:basedOn w:val="DefaultParagraphFont"/>
    <w:rsid w:val="00EA3DA8"/>
    <w:rPr>
      <w:rFonts w:ascii="Courier New" w:hAnsi="Courier New"/>
      <w:noProof/>
      <w:sz w:val="18"/>
      <w:lang w:val="en-US" w:eastAsia="en-US" w:bidi="ar-SA"/>
    </w:rPr>
  </w:style>
  <w:style w:type="paragraph" w:customStyle="1" w:styleId="BodyText0">
    <w:name w:val="BodyText"/>
    <w:basedOn w:val="Normal"/>
    <w:rsid w:val="00EA3DA8"/>
    <w:pPr>
      <w:autoSpaceDE w:val="0"/>
      <w:autoSpaceDN w:val="0"/>
      <w:adjustRightInd w:val="0"/>
      <w:spacing w:before="160" w:after="160"/>
    </w:pPr>
    <w:rPr>
      <w:color w:val="000000"/>
    </w:rPr>
  </w:style>
  <w:style w:type="paragraph" w:customStyle="1" w:styleId="BlockQuotationBullet">
    <w:name w:val="Block Quotation Bullet"/>
    <w:basedOn w:val="BlockQuotation"/>
    <w:autoRedefine/>
    <w:rsid w:val="00EA3DA8"/>
    <w:pPr>
      <w:numPr>
        <w:numId w:val="12"/>
      </w:numPr>
      <w:tabs>
        <w:tab w:val="clear" w:pos="763"/>
        <w:tab w:val="left" w:pos="115"/>
      </w:tabs>
      <w:spacing w:before="120" w:after="120"/>
      <w:ind w:left="115"/>
    </w:pPr>
  </w:style>
  <w:style w:type="paragraph" w:customStyle="1" w:styleId="NoteListBullet">
    <w:name w:val="Note List Bullet"/>
    <w:basedOn w:val="BlockQuotation"/>
    <w:autoRedefine/>
    <w:rsid w:val="00EA3DA8"/>
    <w:pPr>
      <w:numPr>
        <w:numId w:val="19"/>
      </w:numPr>
      <w:tabs>
        <w:tab w:val="clear" w:pos="907"/>
        <w:tab w:val="left" w:pos="115"/>
      </w:tabs>
      <w:spacing w:before="120" w:after="120"/>
      <w:ind w:left="115" w:hanging="360"/>
    </w:pPr>
  </w:style>
  <w:style w:type="paragraph" w:customStyle="1" w:styleId="FigureCaption">
    <w:name w:val="Figure Caption"/>
    <w:rsid w:val="00EA3DA8"/>
    <w:pPr>
      <w:ind w:left="-1440"/>
    </w:pPr>
    <w:rPr>
      <w:rFonts w:ascii="Arial" w:hAnsi="Arial"/>
      <w:b/>
      <w:smallCaps/>
      <w:color w:val="003399"/>
      <w:spacing w:val="20"/>
      <w:sz w:val="16"/>
      <w:lang w:val="en-GB"/>
    </w:rPr>
  </w:style>
  <w:style w:type="paragraph" w:customStyle="1" w:styleId="PrefaceHead1">
    <w:name w:val="Preface Head1"/>
    <w:basedOn w:val="Heading1"/>
    <w:rsid w:val="00EA3DA8"/>
    <w:pPr>
      <w:numPr>
        <w:numId w:val="0"/>
      </w:numPr>
      <w:tabs>
        <w:tab w:val="left" w:pos="-1944"/>
      </w:tabs>
      <w:ind w:left="-1944"/>
    </w:pPr>
    <w:rPr>
      <w:bCs w:val="0"/>
    </w:rPr>
  </w:style>
  <w:style w:type="paragraph" w:customStyle="1" w:styleId="ListBullet1">
    <w:name w:val="List Bullet 1"/>
    <w:basedOn w:val="ListBullet"/>
    <w:rsid w:val="00EA3DA8"/>
    <w:pPr>
      <w:numPr>
        <w:numId w:val="7"/>
      </w:numPr>
      <w:tabs>
        <w:tab w:val="clear" w:pos="-576"/>
        <w:tab w:val="clear" w:pos="720"/>
        <w:tab w:val="left" w:pos="-216"/>
      </w:tabs>
      <w:ind w:left="-216"/>
    </w:pPr>
  </w:style>
  <w:style w:type="paragraph" w:customStyle="1" w:styleId="ListIndent">
    <w:name w:val="List Indent"/>
    <w:basedOn w:val="ListBullet"/>
    <w:rsid w:val="00EA3DA8"/>
    <w:pPr>
      <w:numPr>
        <w:numId w:val="0"/>
      </w:numPr>
      <w:ind w:left="-576"/>
    </w:pPr>
  </w:style>
  <w:style w:type="paragraph" w:customStyle="1" w:styleId="TextBold">
    <w:name w:val="Text Bold"/>
    <w:basedOn w:val="BodyParagraph"/>
    <w:autoRedefine/>
    <w:rsid w:val="00EA3DA8"/>
    <w:rPr>
      <w:rFonts w:ascii="Arial" w:hAnsi="Arial"/>
      <w:b/>
      <w:color w:val="00639F"/>
      <w:sz w:val="24"/>
    </w:rPr>
  </w:style>
  <w:style w:type="paragraph" w:customStyle="1" w:styleId="ListIndent2">
    <w:name w:val="List Indent 2"/>
    <w:basedOn w:val="ListIndent"/>
    <w:rsid w:val="00EA3DA8"/>
    <w:pPr>
      <w:tabs>
        <w:tab w:val="clear" w:pos="-576"/>
        <w:tab w:val="left" w:pos="-216"/>
      </w:tabs>
      <w:ind w:left="-216"/>
    </w:pPr>
  </w:style>
  <w:style w:type="paragraph" w:customStyle="1" w:styleId="ListIndent3">
    <w:name w:val="List Indent 3"/>
    <w:basedOn w:val="ListIndent2"/>
    <w:rsid w:val="00EA3DA8"/>
    <w:pPr>
      <w:tabs>
        <w:tab w:val="left" w:pos="1080"/>
      </w:tabs>
      <w:ind w:left="1080"/>
    </w:pPr>
  </w:style>
  <w:style w:type="paragraph" w:customStyle="1" w:styleId="ListIndent4">
    <w:name w:val="List Indent 4"/>
    <w:basedOn w:val="ListIndent3"/>
    <w:rsid w:val="00EA3DA8"/>
    <w:pPr>
      <w:tabs>
        <w:tab w:val="clear" w:pos="1080"/>
        <w:tab w:val="left" w:pos="1440"/>
      </w:tabs>
      <w:ind w:left="1440"/>
    </w:pPr>
  </w:style>
  <w:style w:type="character" w:customStyle="1" w:styleId="Restartlist">
    <w:name w:val="Restartlist"/>
    <w:basedOn w:val="DefaultParagraphFont"/>
    <w:rsid w:val="00EA3DA8"/>
    <w:rPr>
      <w:rFonts w:ascii="Verdana" w:hAnsi="Verdana"/>
      <w:noProof/>
      <w:color w:val="FFFFFF"/>
      <w:sz w:val="16"/>
    </w:rPr>
  </w:style>
  <w:style w:type="paragraph" w:customStyle="1" w:styleId="Lstin">
    <w:name w:val="Lst in"/>
    <w:basedOn w:val="ListNumber"/>
    <w:rsid w:val="00EA3DA8"/>
  </w:style>
  <w:style w:type="paragraph" w:customStyle="1" w:styleId="TableListIndent">
    <w:name w:val="Table List Indent"/>
    <w:basedOn w:val="TableListBullet0"/>
    <w:rsid w:val="00EA3DA8"/>
    <w:pPr>
      <w:numPr>
        <w:numId w:val="0"/>
      </w:numPr>
      <w:tabs>
        <w:tab w:val="left" w:pos="360"/>
      </w:tabs>
      <w:ind w:left="360"/>
    </w:pPr>
  </w:style>
  <w:style w:type="paragraph" w:customStyle="1" w:styleId="PrefaceHead2">
    <w:name w:val="Preface Head2"/>
    <w:basedOn w:val="Heading2"/>
    <w:rsid w:val="00EA3DA8"/>
    <w:pPr>
      <w:numPr>
        <w:ilvl w:val="0"/>
        <w:numId w:val="0"/>
      </w:numPr>
      <w:ind w:left="-936"/>
    </w:pPr>
  </w:style>
  <w:style w:type="paragraph" w:customStyle="1" w:styleId="PrefaceHead3">
    <w:name w:val="Preface Head3"/>
    <w:basedOn w:val="Heading3"/>
    <w:rsid w:val="00EA3DA8"/>
    <w:pPr>
      <w:numPr>
        <w:ilvl w:val="0"/>
        <w:numId w:val="0"/>
      </w:numPr>
      <w:ind w:left="-936"/>
    </w:pPr>
  </w:style>
  <w:style w:type="paragraph" w:customStyle="1" w:styleId="TableNote">
    <w:name w:val="Table Note"/>
    <w:basedOn w:val="TableNormalText"/>
    <w:rsid w:val="00EA3DA8"/>
    <w:pPr>
      <w:pBdr>
        <w:top w:val="single" w:sz="4" w:space="1" w:color="C0C0C0"/>
        <w:left w:val="single" w:sz="4" w:space="4" w:color="C0C0C0"/>
        <w:bottom w:val="single" w:sz="4" w:space="1" w:color="C0C0C0"/>
        <w:right w:val="single" w:sz="4" w:space="4" w:color="C0C0C0"/>
      </w:pBdr>
      <w:shd w:val="clear" w:color="auto" w:fill="F3F3F3"/>
      <w:spacing w:before="120" w:after="120"/>
      <w:ind w:left="144" w:right="144"/>
    </w:pPr>
    <w:rPr>
      <w:szCs w:val="16"/>
    </w:rPr>
  </w:style>
  <w:style w:type="paragraph" w:customStyle="1" w:styleId="SectionName">
    <w:name w:val="Section Name"/>
    <w:next w:val="Spacer"/>
    <w:rsid w:val="00EA3DA8"/>
    <w:pPr>
      <w:jc w:val="center"/>
    </w:pPr>
    <w:rPr>
      <w:rFonts w:ascii="Lucida Sans Unicode" w:hAnsi="Lucida Sans Unicode"/>
      <w:color w:val="E39730"/>
      <w:spacing w:val="-35"/>
      <w:sz w:val="52"/>
    </w:rPr>
  </w:style>
  <w:style w:type="paragraph" w:customStyle="1" w:styleId="Captions">
    <w:name w:val="Captions"/>
    <w:autoRedefine/>
    <w:rsid w:val="00EA3DA8"/>
    <w:pPr>
      <w:spacing w:before="120" w:after="120"/>
      <w:ind w:left="-936"/>
    </w:pPr>
    <w:rPr>
      <w:rFonts w:ascii="Arial" w:hAnsi="Arial"/>
      <w:b/>
      <w:smallCaps/>
      <w:color w:val="00639F"/>
      <w:spacing w:val="40"/>
      <w:sz w:val="18"/>
      <w:szCs w:val="16"/>
      <w:lang w:val="en-GB"/>
    </w:rPr>
  </w:style>
  <w:style w:type="paragraph" w:customStyle="1" w:styleId="TableListBullet2">
    <w:name w:val="Table List Bullet 2"/>
    <w:basedOn w:val="TableListBullet0"/>
    <w:rsid w:val="00EA3DA8"/>
    <w:pPr>
      <w:tabs>
        <w:tab w:val="clear" w:pos="360"/>
        <w:tab w:val="left" w:pos="720"/>
      </w:tabs>
      <w:ind w:left="720"/>
    </w:pPr>
  </w:style>
  <w:style w:type="paragraph" w:customStyle="1" w:styleId="TableListNumber">
    <w:name w:val="Table List Number"/>
    <w:rsid w:val="00EA3DA8"/>
    <w:pPr>
      <w:numPr>
        <w:numId w:val="18"/>
      </w:numPr>
      <w:spacing w:before="120" w:after="120"/>
    </w:pPr>
    <w:rPr>
      <w:rFonts w:ascii="Verdana" w:hAnsi="Verdana"/>
      <w:color w:val="282828"/>
      <w:sz w:val="16"/>
      <w:lang w:val="en-GB"/>
    </w:rPr>
  </w:style>
  <w:style w:type="paragraph" w:customStyle="1" w:styleId="TableListNumber2">
    <w:name w:val="Table List Number 2"/>
    <w:basedOn w:val="TableListNumber"/>
    <w:rsid w:val="00EA3DA8"/>
    <w:pPr>
      <w:numPr>
        <w:numId w:val="17"/>
      </w:numPr>
    </w:pPr>
  </w:style>
  <w:style w:type="paragraph" w:customStyle="1" w:styleId="NoteListNumber">
    <w:name w:val="Note List Number"/>
    <w:basedOn w:val="NoteListBullet"/>
    <w:rsid w:val="00EA3DA8"/>
    <w:pPr>
      <w:numPr>
        <w:numId w:val="13"/>
      </w:numPr>
      <w:tabs>
        <w:tab w:val="clear" w:pos="763"/>
      </w:tabs>
      <w:ind w:left="115"/>
    </w:pPr>
  </w:style>
  <w:style w:type="paragraph" w:customStyle="1" w:styleId="TableListIndent2">
    <w:name w:val="Table List Indent 2"/>
    <w:basedOn w:val="TableListIndent"/>
    <w:rsid w:val="00EA3DA8"/>
    <w:pPr>
      <w:tabs>
        <w:tab w:val="clear" w:pos="360"/>
        <w:tab w:val="left" w:pos="720"/>
      </w:tabs>
      <w:ind w:left="720"/>
    </w:pPr>
  </w:style>
  <w:style w:type="paragraph" w:customStyle="1" w:styleId="Text2">
    <w:name w:val="Text2"/>
    <w:basedOn w:val="Normal"/>
    <w:autoRedefine/>
    <w:rsid w:val="00EA3DA8"/>
    <w:pPr>
      <w:spacing w:before="120"/>
      <w:ind w:left="720"/>
      <w:jc w:val="both"/>
    </w:pPr>
    <w:rPr>
      <w:sz w:val="16"/>
    </w:rPr>
  </w:style>
  <w:style w:type="paragraph" w:customStyle="1" w:styleId="Note">
    <w:name w:val="Note"/>
    <w:basedOn w:val="Normal"/>
    <w:autoRedefine/>
    <w:rsid w:val="00EA3DA8"/>
    <w:pPr>
      <w:pBdr>
        <w:top w:val="single" w:sz="6" w:space="10" w:color="FFFFFF"/>
        <w:left w:val="single" w:sz="6" w:space="5" w:color="FFFFFF"/>
        <w:bottom w:val="single" w:sz="6" w:space="10" w:color="FFFFFF"/>
        <w:right w:val="single" w:sz="6" w:space="5" w:color="FFFFFF"/>
      </w:pBdr>
      <w:shd w:val="clear" w:color="auto" w:fill="0165CB"/>
    </w:pPr>
    <w:rPr>
      <w:bCs/>
      <w:color w:val="FFFFFF"/>
      <w:sz w:val="16"/>
    </w:rPr>
  </w:style>
  <w:style w:type="character" w:customStyle="1" w:styleId="Codechar0">
    <w:name w:val="Codechar"/>
    <w:basedOn w:val="DefaultParagraphFont"/>
    <w:rsid w:val="00EA3DA8"/>
    <w:rPr>
      <w:rFonts w:ascii="Courier New" w:hAnsi="Courier New"/>
      <w:sz w:val="16"/>
    </w:rPr>
  </w:style>
  <w:style w:type="paragraph" w:customStyle="1" w:styleId="Break">
    <w:name w:val="Break"/>
    <w:basedOn w:val="Normal"/>
    <w:autoRedefine/>
    <w:rsid w:val="00EA3DA8"/>
    <w:pPr>
      <w:shd w:val="clear" w:color="auto" w:fill="FFCC99"/>
      <w:tabs>
        <w:tab w:val="num" w:pos="1800"/>
      </w:tabs>
      <w:spacing w:line="360" w:lineRule="auto"/>
      <w:ind w:left="1800" w:hanging="360"/>
    </w:pPr>
    <w:rPr>
      <w:color w:val="993300"/>
      <w:sz w:val="16"/>
    </w:rPr>
  </w:style>
  <w:style w:type="paragraph" w:customStyle="1" w:styleId="textnumbering2">
    <w:name w:val="textnumbering2"/>
    <w:basedOn w:val="textnumbering"/>
    <w:autoRedefine/>
    <w:rsid w:val="00EA3DA8"/>
    <w:pPr>
      <w:tabs>
        <w:tab w:val="clear" w:pos="360"/>
        <w:tab w:val="num" w:pos="1080"/>
      </w:tabs>
      <w:spacing w:after="100"/>
      <w:ind w:left="720"/>
    </w:pPr>
    <w:rPr>
      <w:sz w:val="16"/>
      <w:szCs w:val="24"/>
    </w:rPr>
  </w:style>
  <w:style w:type="paragraph" w:customStyle="1" w:styleId="textbullet2">
    <w:name w:val="textbullet2"/>
    <w:basedOn w:val="textbullet"/>
    <w:autoRedefine/>
    <w:rsid w:val="00EA3DA8"/>
    <w:pPr>
      <w:tabs>
        <w:tab w:val="clear" w:pos="360"/>
        <w:tab w:val="num" w:pos="720"/>
      </w:tabs>
      <w:ind w:left="720"/>
    </w:pPr>
    <w:rPr>
      <w:sz w:val="16"/>
      <w:szCs w:val="24"/>
    </w:rPr>
  </w:style>
  <w:style w:type="paragraph" w:customStyle="1" w:styleId="tabletextbullet">
    <w:name w:val="tabletextbullet"/>
    <w:basedOn w:val="TableNormalText"/>
    <w:autoRedefine/>
    <w:rsid w:val="00EA3DA8"/>
    <w:pPr>
      <w:numPr>
        <w:numId w:val="20"/>
      </w:numPr>
      <w:tabs>
        <w:tab w:val="clear" w:pos="1440"/>
        <w:tab w:val="left" w:pos="360"/>
      </w:tabs>
      <w:spacing w:before="120" w:after="0"/>
      <w:ind w:left="360"/>
    </w:pPr>
    <w:rPr>
      <w:color w:val="auto"/>
      <w:szCs w:val="24"/>
    </w:rPr>
  </w:style>
  <w:style w:type="paragraph" w:customStyle="1" w:styleId="tabletextbullet2">
    <w:name w:val="tabletextbullet2"/>
    <w:basedOn w:val="tabletextbullet"/>
    <w:rsid w:val="00EA3DA8"/>
    <w:pPr>
      <w:ind w:left="720"/>
    </w:pPr>
  </w:style>
  <w:style w:type="paragraph" w:customStyle="1" w:styleId="Booktitle1">
    <w:name w:val="Booktitle1"/>
    <w:autoRedefine/>
    <w:rsid w:val="00EA3DA8"/>
    <w:pPr>
      <w:spacing w:before="3900" w:line="1300" w:lineRule="exact"/>
    </w:pPr>
    <w:rPr>
      <w:rFonts w:ascii="Arial Narrow" w:hAnsi="Arial Narrow"/>
      <w:b/>
      <w:i/>
      <w:color w:val="084F9F"/>
      <w:spacing w:val="-60"/>
      <w:position w:val="-20"/>
      <w:sz w:val="144"/>
      <w:lang w:val="en-GB"/>
    </w:rPr>
  </w:style>
  <w:style w:type="paragraph" w:customStyle="1" w:styleId="textnumbering1">
    <w:name w:val="textnumbering1"/>
    <w:basedOn w:val="Text"/>
    <w:rsid w:val="00EA3DA8"/>
    <w:pPr>
      <w:numPr>
        <w:numId w:val="21"/>
      </w:numPr>
    </w:pPr>
    <w:rPr>
      <w:rFonts w:ascii="Trebuchet MS" w:hAnsi="Trebuchet MS"/>
      <w:color w:val="000000"/>
    </w:rPr>
  </w:style>
  <w:style w:type="character" w:customStyle="1" w:styleId="textbulletChar">
    <w:name w:val="textbullet Char"/>
    <w:basedOn w:val="DefaultParagraphFont"/>
    <w:rsid w:val="00EA3DA8"/>
    <w:rPr>
      <w:rFonts w:ascii="Verdana" w:hAnsi="Verdana"/>
      <w:sz w:val="16"/>
      <w:szCs w:val="24"/>
      <w:lang w:val="en-GB" w:eastAsia="en-US" w:bidi="ar-SA"/>
    </w:rPr>
  </w:style>
  <w:style w:type="paragraph" w:customStyle="1" w:styleId="ChapterStart">
    <w:name w:val="Chapter Start"/>
    <w:basedOn w:val="BodyParagraph"/>
    <w:autoRedefine/>
    <w:rsid w:val="00EA3DA8"/>
    <w:rPr>
      <w:rFonts w:ascii="Arial" w:hAnsi="Arial"/>
      <w:b/>
      <w:i/>
      <w:sz w:val="20"/>
    </w:rPr>
  </w:style>
  <w:style w:type="paragraph" w:customStyle="1" w:styleId="SP13241667">
    <w:name w:val="SP.13.241667"/>
    <w:basedOn w:val="Normal"/>
    <w:next w:val="Normal"/>
    <w:uiPriority w:val="99"/>
    <w:rsid w:val="001C0126"/>
    <w:pPr>
      <w:autoSpaceDE w:val="0"/>
      <w:autoSpaceDN w:val="0"/>
      <w:adjustRightInd w:val="0"/>
    </w:pPr>
    <w:rPr>
      <w:rFonts w:ascii="LEDFC H+ Gill Sans" w:hAnsi="LEDFC H+ Gill Sans"/>
      <w:lang w:val="en-US"/>
    </w:rPr>
  </w:style>
  <w:style w:type="paragraph" w:customStyle="1" w:styleId="SP13241693">
    <w:name w:val="SP.13.241693"/>
    <w:basedOn w:val="Normal"/>
    <w:next w:val="Normal"/>
    <w:uiPriority w:val="99"/>
    <w:rsid w:val="001C0126"/>
    <w:pPr>
      <w:autoSpaceDE w:val="0"/>
      <w:autoSpaceDN w:val="0"/>
      <w:adjustRightInd w:val="0"/>
    </w:pPr>
    <w:rPr>
      <w:rFonts w:ascii="LEDFC H+ Gill Sans" w:hAnsi="LEDFC H+ Gill Sans"/>
      <w:lang w:val="en-US"/>
    </w:rPr>
  </w:style>
  <w:style w:type="character" w:customStyle="1" w:styleId="SC13180231">
    <w:name w:val="SC.13.180231"/>
    <w:uiPriority w:val="99"/>
    <w:rsid w:val="001C0126"/>
    <w:rPr>
      <w:rFonts w:cs="LEDFC H+ Gill Sans"/>
      <w:color w:val="000000"/>
      <w:sz w:val="21"/>
      <w:szCs w:val="21"/>
    </w:rPr>
  </w:style>
  <w:style w:type="paragraph" w:styleId="Revision">
    <w:name w:val="Revision"/>
    <w:hidden/>
    <w:uiPriority w:val="99"/>
    <w:semiHidden/>
    <w:rsid w:val="00876A21"/>
    <w:rPr>
      <w:sz w:val="24"/>
      <w:szCs w:val="24"/>
      <w:lang w:val="en-GB"/>
    </w:rPr>
  </w:style>
  <w:style w:type="character" w:customStyle="1" w:styleId="FooterChar">
    <w:name w:val="Footer Char"/>
    <w:basedOn w:val="DefaultParagraphFont"/>
    <w:link w:val="Footer"/>
    <w:uiPriority w:val="99"/>
    <w:rsid w:val="00382A4A"/>
    <w:rPr>
      <w:rFonts w:ascii="Verdana" w:hAnsi="Verdana"/>
      <w:sz w:val="16"/>
      <w:szCs w:val="24"/>
      <w:lang w:val="en-GB"/>
    </w:rPr>
  </w:style>
  <w:style w:type="table" w:styleId="TableGrid">
    <w:name w:val="Table Grid"/>
    <w:basedOn w:val="TableNormal"/>
    <w:rsid w:val="000B6E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0B6E4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3-Accent6">
    <w:name w:val="Medium Grid 3 Accent 6"/>
    <w:basedOn w:val="TableNormal"/>
    <w:uiPriority w:val="69"/>
    <w:rsid w:val="000B6E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customStyle="1" w:styleId="im">
    <w:name w:val="im"/>
    <w:basedOn w:val="DefaultParagraphFont"/>
    <w:rsid w:val="000F70EF"/>
  </w:style>
  <w:style w:type="character" w:styleId="Strong">
    <w:name w:val="Strong"/>
    <w:basedOn w:val="DefaultParagraphFont"/>
    <w:uiPriority w:val="22"/>
    <w:qFormat/>
    <w:rsid w:val="000108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2004">
      <w:bodyDiv w:val="1"/>
      <w:marLeft w:val="0"/>
      <w:marRight w:val="0"/>
      <w:marTop w:val="0"/>
      <w:marBottom w:val="0"/>
      <w:divBdr>
        <w:top w:val="none" w:sz="0" w:space="0" w:color="auto"/>
        <w:left w:val="none" w:sz="0" w:space="0" w:color="auto"/>
        <w:bottom w:val="none" w:sz="0" w:space="0" w:color="auto"/>
        <w:right w:val="none" w:sz="0" w:space="0" w:color="auto"/>
      </w:divBdr>
    </w:div>
    <w:div w:id="535195703">
      <w:bodyDiv w:val="1"/>
      <w:marLeft w:val="0"/>
      <w:marRight w:val="0"/>
      <w:marTop w:val="0"/>
      <w:marBottom w:val="0"/>
      <w:divBdr>
        <w:top w:val="none" w:sz="0" w:space="0" w:color="auto"/>
        <w:left w:val="none" w:sz="0" w:space="0" w:color="auto"/>
        <w:bottom w:val="none" w:sz="0" w:space="0" w:color="auto"/>
        <w:right w:val="none" w:sz="0" w:space="0" w:color="auto"/>
      </w:divBdr>
    </w:div>
    <w:div w:id="651905085">
      <w:bodyDiv w:val="1"/>
      <w:marLeft w:val="0"/>
      <w:marRight w:val="0"/>
      <w:marTop w:val="0"/>
      <w:marBottom w:val="0"/>
      <w:divBdr>
        <w:top w:val="none" w:sz="0" w:space="0" w:color="auto"/>
        <w:left w:val="none" w:sz="0" w:space="0" w:color="auto"/>
        <w:bottom w:val="none" w:sz="0" w:space="0" w:color="auto"/>
        <w:right w:val="none" w:sz="0" w:space="0" w:color="auto"/>
      </w:divBdr>
      <w:divsChild>
        <w:div w:id="777259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6745731">
              <w:marLeft w:val="0"/>
              <w:marRight w:val="0"/>
              <w:marTop w:val="0"/>
              <w:marBottom w:val="0"/>
              <w:divBdr>
                <w:top w:val="none" w:sz="0" w:space="0" w:color="auto"/>
                <w:left w:val="none" w:sz="0" w:space="0" w:color="auto"/>
                <w:bottom w:val="none" w:sz="0" w:space="0" w:color="auto"/>
                <w:right w:val="none" w:sz="0" w:space="0" w:color="auto"/>
              </w:divBdr>
              <w:divsChild>
                <w:div w:id="1869684082">
                  <w:marLeft w:val="0"/>
                  <w:marRight w:val="0"/>
                  <w:marTop w:val="0"/>
                  <w:marBottom w:val="0"/>
                  <w:divBdr>
                    <w:top w:val="none" w:sz="0" w:space="0" w:color="auto"/>
                    <w:left w:val="none" w:sz="0" w:space="0" w:color="auto"/>
                    <w:bottom w:val="none" w:sz="0" w:space="0" w:color="auto"/>
                    <w:right w:val="none" w:sz="0" w:space="0" w:color="auto"/>
                  </w:divBdr>
                  <w:divsChild>
                    <w:div w:id="1331567958">
                      <w:marLeft w:val="0"/>
                      <w:marRight w:val="0"/>
                      <w:marTop w:val="0"/>
                      <w:marBottom w:val="0"/>
                      <w:divBdr>
                        <w:top w:val="none" w:sz="0" w:space="0" w:color="auto"/>
                        <w:left w:val="none" w:sz="0" w:space="0" w:color="auto"/>
                        <w:bottom w:val="none" w:sz="0" w:space="0" w:color="auto"/>
                        <w:right w:val="none" w:sz="0" w:space="0" w:color="auto"/>
                      </w:divBdr>
                      <w:divsChild>
                        <w:div w:id="19386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756883">
      <w:bodyDiv w:val="1"/>
      <w:marLeft w:val="0"/>
      <w:marRight w:val="0"/>
      <w:marTop w:val="0"/>
      <w:marBottom w:val="0"/>
      <w:divBdr>
        <w:top w:val="none" w:sz="0" w:space="0" w:color="auto"/>
        <w:left w:val="none" w:sz="0" w:space="0" w:color="auto"/>
        <w:bottom w:val="none" w:sz="0" w:space="0" w:color="auto"/>
        <w:right w:val="none" w:sz="0" w:space="0" w:color="auto"/>
      </w:divBdr>
    </w:div>
    <w:div w:id="851266737">
      <w:bodyDiv w:val="1"/>
      <w:marLeft w:val="0"/>
      <w:marRight w:val="0"/>
      <w:marTop w:val="0"/>
      <w:marBottom w:val="0"/>
      <w:divBdr>
        <w:top w:val="none" w:sz="0" w:space="0" w:color="auto"/>
        <w:left w:val="none" w:sz="0" w:space="0" w:color="auto"/>
        <w:bottom w:val="none" w:sz="0" w:space="0" w:color="auto"/>
        <w:right w:val="none" w:sz="0" w:space="0" w:color="auto"/>
      </w:divBdr>
      <w:divsChild>
        <w:div w:id="1086462212">
          <w:marLeft w:val="0"/>
          <w:marRight w:val="0"/>
          <w:marTop w:val="0"/>
          <w:marBottom w:val="0"/>
          <w:divBdr>
            <w:top w:val="none" w:sz="0" w:space="0" w:color="auto"/>
            <w:left w:val="none" w:sz="0" w:space="0" w:color="auto"/>
            <w:bottom w:val="none" w:sz="0" w:space="0" w:color="auto"/>
            <w:right w:val="none" w:sz="0" w:space="0" w:color="auto"/>
          </w:divBdr>
        </w:div>
      </w:divsChild>
    </w:div>
    <w:div w:id="1009873167">
      <w:bodyDiv w:val="1"/>
      <w:marLeft w:val="0"/>
      <w:marRight w:val="0"/>
      <w:marTop w:val="0"/>
      <w:marBottom w:val="0"/>
      <w:divBdr>
        <w:top w:val="none" w:sz="0" w:space="0" w:color="auto"/>
        <w:left w:val="none" w:sz="0" w:space="0" w:color="auto"/>
        <w:bottom w:val="none" w:sz="0" w:space="0" w:color="auto"/>
        <w:right w:val="none" w:sz="0" w:space="0" w:color="auto"/>
      </w:divBdr>
      <w:divsChild>
        <w:div w:id="445466560">
          <w:marLeft w:val="547"/>
          <w:marRight w:val="0"/>
          <w:marTop w:val="0"/>
          <w:marBottom w:val="0"/>
          <w:divBdr>
            <w:top w:val="none" w:sz="0" w:space="0" w:color="auto"/>
            <w:left w:val="none" w:sz="0" w:space="0" w:color="auto"/>
            <w:bottom w:val="none" w:sz="0" w:space="0" w:color="auto"/>
            <w:right w:val="none" w:sz="0" w:space="0" w:color="auto"/>
          </w:divBdr>
        </w:div>
      </w:divsChild>
    </w:div>
    <w:div w:id="1155605766">
      <w:bodyDiv w:val="1"/>
      <w:marLeft w:val="0"/>
      <w:marRight w:val="0"/>
      <w:marTop w:val="0"/>
      <w:marBottom w:val="0"/>
      <w:divBdr>
        <w:top w:val="none" w:sz="0" w:space="0" w:color="auto"/>
        <w:left w:val="none" w:sz="0" w:space="0" w:color="auto"/>
        <w:bottom w:val="none" w:sz="0" w:space="0" w:color="auto"/>
        <w:right w:val="none" w:sz="0" w:space="0" w:color="auto"/>
      </w:divBdr>
    </w:div>
    <w:div w:id="1170213854">
      <w:bodyDiv w:val="1"/>
      <w:marLeft w:val="0"/>
      <w:marRight w:val="0"/>
      <w:marTop w:val="0"/>
      <w:marBottom w:val="0"/>
      <w:divBdr>
        <w:top w:val="none" w:sz="0" w:space="0" w:color="auto"/>
        <w:left w:val="none" w:sz="0" w:space="0" w:color="auto"/>
        <w:bottom w:val="none" w:sz="0" w:space="0" w:color="auto"/>
        <w:right w:val="none" w:sz="0" w:space="0" w:color="auto"/>
      </w:divBdr>
    </w:div>
    <w:div w:id="1200973804">
      <w:bodyDiv w:val="1"/>
      <w:marLeft w:val="0"/>
      <w:marRight w:val="0"/>
      <w:marTop w:val="0"/>
      <w:marBottom w:val="0"/>
      <w:divBdr>
        <w:top w:val="none" w:sz="0" w:space="0" w:color="auto"/>
        <w:left w:val="none" w:sz="0" w:space="0" w:color="auto"/>
        <w:bottom w:val="none" w:sz="0" w:space="0" w:color="auto"/>
        <w:right w:val="none" w:sz="0" w:space="0" w:color="auto"/>
      </w:divBdr>
    </w:div>
    <w:div w:id="1273511245">
      <w:bodyDiv w:val="1"/>
      <w:marLeft w:val="0"/>
      <w:marRight w:val="0"/>
      <w:marTop w:val="0"/>
      <w:marBottom w:val="0"/>
      <w:divBdr>
        <w:top w:val="none" w:sz="0" w:space="0" w:color="auto"/>
        <w:left w:val="none" w:sz="0" w:space="0" w:color="auto"/>
        <w:bottom w:val="none" w:sz="0" w:space="0" w:color="auto"/>
        <w:right w:val="none" w:sz="0" w:space="0" w:color="auto"/>
      </w:divBdr>
      <w:divsChild>
        <w:div w:id="1359157238">
          <w:marLeft w:val="547"/>
          <w:marRight w:val="0"/>
          <w:marTop w:val="0"/>
          <w:marBottom w:val="0"/>
          <w:divBdr>
            <w:top w:val="none" w:sz="0" w:space="0" w:color="auto"/>
            <w:left w:val="none" w:sz="0" w:space="0" w:color="auto"/>
            <w:bottom w:val="none" w:sz="0" w:space="0" w:color="auto"/>
            <w:right w:val="none" w:sz="0" w:space="0" w:color="auto"/>
          </w:divBdr>
        </w:div>
      </w:divsChild>
    </w:div>
    <w:div w:id="1527871024">
      <w:bodyDiv w:val="1"/>
      <w:marLeft w:val="0"/>
      <w:marRight w:val="0"/>
      <w:marTop w:val="0"/>
      <w:marBottom w:val="0"/>
      <w:divBdr>
        <w:top w:val="none" w:sz="0" w:space="0" w:color="auto"/>
        <w:left w:val="none" w:sz="0" w:space="0" w:color="auto"/>
        <w:bottom w:val="none" w:sz="0" w:space="0" w:color="auto"/>
        <w:right w:val="none" w:sz="0" w:space="0" w:color="auto"/>
      </w:divBdr>
    </w:div>
    <w:div w:id="2027709921">
      <w:bodyDiv w:val="1"/>
      <w:marLeft w:val="0"/>
      <w:marRight w:val="0"/>
      <w:marTop w:val="0"/>
      <w:marBottom w:val="0"/>
      <w:divBdr>
        <w:top w:val="none" w:sz="0" w:space="0" w:color="auto"/>
        <w:left w:val="none" w:sz="0" w:space="0" w:color="auto"/>
        <w:bottom w:val="none" w:sz="0" w:space="0" w:color="auto"/>
        <w:right w:val="none" w:sz="0" w:space="0" w:color="auto"/>
      </w:divBdr>
      <w:divsChild>
        <w:div w:id="1124345275">
          <w:marLeft w:val="547"/>
          <w:marRight w:val="0"/>
          <w:marTop w:val="0"/>
          <w:marBottom w:val="0"/>
          <w:divBdr>
            <w:top w:val="none" w:sz="0" w:space="0" w:color="auto"/>
            <w:left w:val="none" w:sz="0" w:space="0" w:color="auto"/>
            <w:bottom w:val="none" w:sz="0" w:space="0" w:color="auto"/>
            <w:right w:val="none" w:sz="0" w:space="0" w:color="auto"/>
          </w:divBdr>
        </w:div>
      </w:divsChild>
    </w:div>
    <w:div w:id="2031494704">
      <w:bodyDiv w:val="1"/>
      <w:marLeft w:val="0"/>
      <w:marRight w:val="0"/>
      <w:marTop w:val="0"/>
      <w:marBottom w:val="0"/>
      <w:divBdr>
        <w:top w:val="none" w:sz="0" w:space="0" w:color="auto"/>
        <w:left w:val="none" w:sz="0" w:space="0" w:color="auto"/>
        <w:bottom w:val="none" w:sz="0" w:space="0" w:color="auto"/>
        <w:right w:val="none" w:sz="0" w:space="0" w:color="auto"/>
      </w:divBdr>
    </w:div>
    <w:div w:id="2039155228">
      <w:bodyDiv w:val="1"/>
      <w:marLeft w:val="0"/>
      <w:marRight w:val="0"/>
      <w:marTop w:val="0"/>
      <w:marBottom w:val="0"/>
      <w:divBdr>
        <w:top w:val="none" w:sz="0" w:space="0" w:color="auto"/>
        <w:left w:val="none" w:sz="0" w:space="0" w:color="auto"/>
        <w:bottom w:val="none" w:sz="0" w:space="0" w:color="auto"/>
        <w:right w:val="none" w:sz="0" w:space="0" w:color="auto"/>
      </w:divBdr>
      <w:divsChild>
        <w:div w:id="31074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mit\References\Style%20Temlate\Vistaar%20Template%20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9652F0-A8AA-F548-AEDF-65283B59C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C:\Commit\References\Style Temlate\Vistaar Template 0.3.dot</Template>
  <TotalTime>2219</TotalTime>
  <Pages>15</Pages>
  <Words>2188</Words>
  <Characters>12472</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______</Company>
  <LinksUpToDate>false</LinksUpToDate>
  <CharactersWithSpaces>14631</CharactersWithSpaces>
  <SharedDoc>false</SharedDoc>
  <HLinks>
    <vt:vector size="30" baseType="variant">
      <vt:variant>
        <vt:i4>1441844</vt:i4>
      </vt:variant>
      <vt:variant>
        <vt:i4>26</vt:i4>
      </vt:variant>
      <vt:variant>
        <vt:i4>0</vt:i4>
      </vt:variant>
      <vt:variant>
        <vt:i4>5</vt:i4>
      </vt:variant>
      <vt:variant>
        <vt:lpwstr/>
      </vt:variant>
      <vt:variant>
        <vt:lpwstr>_Toc367114129</vt:lpwstr>
      </vt:variant>
      <vt:variant>
        <vt:i4>1441844</vt:i4>
      </vt:variant>
      <vt:variant>
        <vt:i4>20</vt:i4>
      </vt:variant>
      <vt:variant>
        <vt:i4>0</vt:i4>
      </vt:variant>
      <vt:variant>
        <vt:i4>5</vt:i4>
      </vt:variant>
      <vt:variant>
        <vt:lpwstr/>
      </vt:variant>
      <vt:variant>
        <vt:lpwstr>_Toc367114128</vt:lpwstr>
      </vt:variant>
      <vt:variant>
        <vt:i4>1441844</vt:i4>
      </vt:variant>
      <vt:variant>
        <vt:i4>14</vt:i4>
      </vt:variant>
      <vt:variant>
        <vt:i4>0</vt:i4>
      </vt:variant>
      <vt:variant>
        <vt:i4>5</vt:i4>
      </vt:variant>
      <vt:variant>
        <vt:lpwstr/>
      </vt:variant>
      <vt:variant>
        <vt:lpwstr>_Toc367114127</vt:lpwstr>
      </vt:variant>
      <vt:variant>
        <vt:i4>1441844</vt:i4>
      </vt:variant>
      <vt:variant>
        <vt:i4>8</vt:i4>
      </vt:variant>
      <vt:variant>
        <vt:i4>0</vt:i4>
      </vt:variant>
      <vt:variant>
        <vt:i4>5</vt:i4>
      </vt:variant>
      <vt:variant>
        <vt:lpwstr/>
      </vt:variant>
      <vt:variant>
        <vt:lpwstr>_Toc367114126</vt:lpwstr>
      </vt:variant>
      <vt:variant>
        <vt:i4>1441844</vt:i4>
      </vt:variant>
      <vt:variant>
        <vt:i4>2</vt:i4>
      </vt:variant>
      <vt:variant>
        <vt:i4>0</vt:i4>
      </vt:variant>
      <vt:variant>
        <vt:i4>5</vt:i4>
      </vt:variant>
      <vt:variant>
        <vt:lpwstr/>
      </vt:variant>
      <vt:variant>
        <vt:lpwstr>_Toc367114125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Oleksandr Raiev</dc:creator>
  <cp:lastModifiedBy>Chris Traganos</cp:lastModifiedBy>
  <cp:revision>42</cp:revision>
  <cp:lastPrinted>2008-05-07T15:34:00Z</cp:lastPrinted>
  <dcterms:created xsi:type="dcterms:W3CDTF">2016-01-14T12:31:00Z</dcterms:created>
  <dcterms:modified xsi:type="dcterms:W3CDTF">2016-07-19T00:20:00Z</dcterms:modified>
</cp:coreProperties>
</file>